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43" w:type="dxa"/>
          <w:bottom w:w="14" w:type="dxa"/>
          <w:right w:w="43" w:type="dxa"/>
        </w:tblCellMar>
        <w:tblLook w:val="01E0" w:firstRow="1" w:lastRow="1" w:firstColumn="1" w:lastColumn="1" w:noHBand="0" w:noVBand="0"/>
      </w:tblPr>
      <w:tblGrid>
        <w:gridCol w:w="4467"/>
        <w:gridCol w:w="5181"/>
      </w:tblGrid>
      <w:tr w:rsidR="00292B72" w:rsidRPr="00084B14" w:rsidTr="00A92664">
        <w:trPr>
          <w:trHeight w:val="1581"/>
          <w:jc w:val="center"/>
        </w:trPr>
        <w:tc>
          <w:tcPr>
            <w:tcW w:w="9648" w:type="dxa"/>
            <w:gridSpan w:val="2"/>
            <w:shd w:val="clear" w:color="auto" w:fill="auto"/>
          </w:tcPr>
          <w:p w:rsidR="00292B72" w:rsidRDefault="00292B72" w:rsidP="00F6081B">
            <w:pPr>
              <w:spacing w:before="0" w:after="0"/>
              <w:jc w:val="center"/>
              <w:rPr>
                <w:b/>
                <w:sz w:val="22"/>
                <w:szCs w:val="22"/>
              </w:rPr>
            </w:pPr>
            <w:r w:rsidRPr="0027263E">
              <w:rPr>
                <w:sz w:val="22"/>
                <w:szCs w:val="22"/>
              </w:rPr>
              <w:br w:type="page"/>
            </w:r>
            <w:bookmarkStart w:id="0" w:name="_GoBack"/>
            <w:r w:rsidRPr="0027263E">
              <w:rPr>
                <w:b/>
                <w:sz w:val="22"/>
                <w:szCs w:val="22"/>
              </w:rPr>
              <w:t>Rhonda Turner</w:t>
            </w:r>
            <w:bookmarkEnd w:id="0"/>
          </w:p>
          <w:p w:rsidR="00B72AC7" w:rsidRPr="00B72AC7" w:rsidRDefault="00B72AC7" w:rsidP="00F6081B">
            <w:pPr>
              <w:spacing w:before="0" w:after="0"/>
              <w:jc w:val="center"/>
              <w:rPr>
                <w:rFonts w:asciiTheme="minorHAnsi" w:hAnsiTheme="minorHAnsi" w:cstheme="minorHAnsi"/>
                <w:b/>
                <w:sz w:val="22"/>
                <w:szCs w:val="22"/>
              </w:rPr>
            </w:pPr>
            <w:r w:rsidRPr="00B72AC7">
              <w:rPr>
                <w:rFonts w:asciiTheme="minorHAnsi" w:hAnsiTheme="minorHAnsi" w:cstheme="minorHAnsi"/>
                <w:color w:val="000000"/>
                <w:sz w:val="20"/>
                <w:szCs w:val="20"/>
                <w:shd w:val="clear" w:color="auto" w:fill="FFFFFF"/>
              </w:rPr>
              <w:t>Irvine-CA- 92614</w:t>
            </w:r>
          </w:p>
          <w:p w:rsidR="00292B72" w:rsidRPr="0027263E" w:rsidRDefault="00292B72" w:rsidP="00151DE7">
            <w:pPr>
              <w:jc w:val="center"/>
              <w:rPr>
                <w:sz w:val="22"/>
                <w:szCs w:val="22"/>
              </w:rPr>
            </w:pPr>
            <w:r w:rsidRPr="0027263E">
              <w:rPr>
                <w:sz w:val="22"/>
                <w:szCs w:val="22"/>
              </w:rPr>
              <w:t xml:space="preserve"> SAP </w:t>
            </w:r>
            <w:r w:rsidR="002F431E">
              <w:rPr>
                <w:sz w:val="22"/>
                <w:szCs w:val="22"/>
              </w:rPr>
              <w:t xml:space="preserve">Senior </w:t>
            </w:r>
            <w:r w:rsidRPr="0027263E">
              <w:rPr>
                <w:sz w:val="22"/>
                <w:szCs w:val="22"/>
              </w:rPr>
              <w:t>Business Analyst/</w:t>
            </w:r>
            <w:r w:rsidR="002F431E">
              <w:rPr>
                <w:sz w:val="22"/>
                <w:szCs w:val="22"/>
              </w:rPr>
              <w:t xml:space="preserve"> FICO/ S/4 Hana</w:t>
            </w:r>
          </w:p>
          <w:p w:rsidR="00292B72" w:rsidRPr="0027263E" w:rsidRDefault="00292B72" w:rsidP="00151DE7">
            <w:pPr>
              <w:spacing w:before="0" w:after="0"/>
              <w:jc w:val="center"/>
              <w:rPr>
                <w:b/>
                <w:sz w:val="22"/>
                <w:szCs w:val="22"/>
              </w:rPr>
            </w:pPr>
            <w:r w:rsidRPr="0027263E">
              <w:rPr>
                <w:b/>
                <w:sz w:val="22"/>
                <w:szCs w:val="22"/>
              </w:rPr>
              <w:t>404-952-5435</w:t>
            </w:r>
          </w:p>
          <w:p w:rsidR="00C82F90" w:rsidRPr="0027263E" w:rsidRDefault="00C82F90" w:rsidP="00151DE7">
            <w:pPr>
              <w:spacing w:before="0" w:after="0"/>
              <w:jc w:val="center"/>
              <w:rPr>
                <w:b/>
                <w:sz w:val="22"/>
                <w:szCs w:val="22"/>
              </w:rPr>
            </w:pPr>
            <w:r w:rsidRPr="0027263E">
              <w:rPr>
                <w:b/>
                <w:sz w:val="22"/>
                <w:szCs w:val="22"/>
              </w:rPr>
              <w:t>avayainc123@yahoo.com</w:t>
            </w:r>
          </w:p>
          <w:p w:rsidR="00292B72" w:rsidRPr="0027263E" w:rsidRDefault="00292B72" w:rsidP="00F6081B">
            <w:pPr>
              <w:spacing w:before="0" w:after="0"/>
              <w:jc w:val="center"/>
              <w:rPr>
                <w:b/>
                <w:sz w:val="22"/>
                <w:szCs w:val="22"/>
              </w:rPr>
            </w:pPr>
          </w:p>
        </w:tc>
      </w:tr>
      <w:tr w:rsidR="00292B72" w:rsidRPr="00837986" w:rsidTr="00D7799E">
        <w:trPr>
          <w:jc w:val="center"/>
        </w:trPr>
        <w:tc>
          <w:tcPr>
            <w:tcW w:w="9648" w:type="dxa"/>
            <w:gridSpan w:val="2"/>
            <w:shd w:val="clear" w:color="auto" w:fill="auto"/>
            <w:vAlign w:val="center"/>
          </w:tcPr>
          <w:p w:rsidR="00292B72" w:rsidRPr="0027263E" w:rsidRDefault="00A226EC" w:rsidP="00927506">
            <w:pPr>
              <w:spacing w:before="0" w:after="0"/>
              <w:rPr>
                <w:b/>
                <w:sz w:val="22"/>
                <w:szCs w:val="22"/>
              </w:rPr>
            </w:pPr>
            <w:r w:rsidRPr="0027263E">
              <w:rPr>
                <w:b/>
                <w:i/>
                <w:sz w:val="22"/>
                <w:szCs w:val="22"/>
              </w:rPr>
              <w:t>Background</w:t>
            </w:r>
            <w:r w:rsidR="00292B72" w:rsidRPr="0027263E">
              <w:rPr>
                <w:b/>
                <w:i/>
                <w:sz w:val="22"/>
                <w:szCs w:val="22"/>
              </w:rPr>
              <w:t xml:space="preserve"> Summary</w:t>
            </w:r>
          </w:p>
        </w:tc>
      </w:tr>
      <w:tr w:rsidR="00292B72" w:rsidRPr="00837986" w:rsidTr="00D7799E">
        <w:trPr>
          <w:trHeight w:val="1464"/>
          <w:jc w:val="center"/>
        </w:trPr>
        <w:tc>
          <w:tcPr>
            <w:tcW w:w="9648" w:type="dxa"/>
            <w:gridSpan w:val="2"/>
            <w:shd w:val="clear" w:color="auto" w:fill="auto"/>
          </w:tcPr>
          <w:p w:rsidR="00C81B38" w:rsidRDefault="00292B72" w:rsidP="00084B14">
            <w:pPr>
              <w:pStyle w:val="ListParagraph"/>
              <w:numPr>
                <w:ilvl w:val="0"/>
                <w:numId w:val="6"/>
              </w:numPr>
              <w:rPr>
                <w:sz w:val="22"/>
                <w:szCs w:val="22"/>
              </w:rPr>
            </w:pPr>
            <w:r w:rsidRPr="0027263E">
              <w:rPr>
                <w:sz w:val="22"/>
                <w:szCs w:val="22"/>
              </w:rPr>
              <w:t>Overall 18 years of SAP Finance and business development experience in that 10+ years of experience in SAP Implementations, Roll-out Support and Documentation testing, UAT testing and end user training</w:t>
            </w:r>
          </w:p>
          <w:p w:rsidR="00C81B38" w:rsidRPr="00C81B38" w:rsidRDefault="00C81B38" w:rsidP="00084B14">
            <w:pPr>
              <w:pStyle w:val="ListParagraph"/>
              <w:numPr>
                <w:ilvl w:val="0"/>
                <w:numId w:val="6"/>
              </w:numPr>
              <w:rPr>
                <w:sz w:val="22"/>
                <w:szCs w:val="22"/>
              </w:rPr>
            </w:pPr>
            <w:r>
              <w:rPr>
                <w:sz w:val="22"/>
                <w:szCs w:val="22"/>
              </w:rPr>
              <w:t>Configuration knowledge and know how in</w:t>
            </w:r>
            <w:r w:rsidR="00932C48">
              <w:rPr>
                <w:sz w:val="22"/>
                <w:szCs w:val="22"/>
              </w:rPr>
              <w:t xml:space="preserve"> ECC and</w:t>
            </w:r>
            <w:r>
              <w:rPr>
                <w:sz w:val="22"/>
                <w:szCs w:val="22"/>
              </w:rPr>
              <w:t xml:space="preserve"> S/4 Hana Enterprise Management 1709</w:t>
            </w:r>
          </w:p>
          <w:p w:rsidR="00292B72" w:rsidRPr="0027263E" w:rsidRDefault="00292B72" w:rsidP="00084B14">
            <w:pPr>
              <w:pStyle w:val="ListParagraph"/>
              <w:numPr>
                <w:ilvl w:val="0"/>
                <w:numId w:val="6"/>
              </w:numPr>
              <w:rPr>
                <w:sz w:val="22"/>
                <w:szCs w:val="22"/>
              </w:rPr>
            </w:pPr>
            <w:r w:rsidRPr="0027263E">
              <w:rPr>
                <w:sz w:val="22"/>
                <w:szCs w:val="22"/>
              </w:rPr>
              <w:t>Worked for 3 end to end implementations including S/4 Hana 1511, 1610</w:t>
            </w:r>
            <w:r w:rsidR="0083229A" w:rsidRPr="0027263E">
              <w:rPr>
                <w:sz w:val="22"/>
                <w:szCs w:val="22"/>
              </w:rPr>
              <w:t xml:space="preserve"> on one implementation</w:t>
            </w:r>
          </w:p>
          <w:p w:rsidR="00292B72" w:rsidRPr="0027263E" w:rsidRDefault="00292B72" w:rsidP="00FF1F62">
            <w:pPr>
              <w:pStyle w:val="ListParagraph"/>
              <w:numPr>
                <w:ilvl w:val="0"/>
                <w:numId w:val="6"/>
              </w:numPr>
              <w:rPr>
                <w:sz w:val="22"/>
                <w:szCs w:val="22"/>
              </w:rPr>
            </w:pPr>
            <w:r w:rsidRPr="0027263E">
              <w:rPr>
                <w:sz w:val="22"/>
                <w:szCs w:val="22"/>
              </w:rPr>
              <w:t>Experience in Financial Accounting with emphasis on New GL, Cost Center, Asset Accounting, Profit Centers, Integration with MM, SD, AP, AR CRM and COPA knowledge in S/4 Hana Enterprise Management 1709</w:t>
            </w:r>
            <w:r w:rsidR="00C82F90" w:rsidRPr="0027263E">
              <w:rPr>
                <w:sz w:val="22"/>
                <w:szCs w:val="22"/>
              </w:rPr>
              <w:t>. Experience in several SAP Modules, MM, SD, AP, AR, P2P, IM, CRM</w:t>
            </w:r>
            <w:r w:rsidR="00E20E41" w:rsidRPr="0027263E">
              <w:rPr>
                <w:sz w:val="22"/>
                <w:szCs w:val="22"/>
              </w:rPr>
              <w:t>, PS, SCM and OTC</w:t>
            </w:r>
          </w:p>
          <w:p w:rsidR="00292B72" w:rsidRPr="0027263E" w:rsidRDefault="00292B72" w:rsidP="00FF1F62">
            <w:pPr>
              <w:pStyle w:val="ListParagraph"/>
              <w:numPr>
                <w:ilvl w:val="0"/>
                <w:numId w:val="6"/>
              </w:numPr>
              <w:rPr>
                <w:sz w:val="22"/>
                <w:szCs w:val="22"/>
              </w:rPr>
            </w:pPr>
            <w:r w:rsidRPr="0027263E">
              <w:rPr>
                <w:sz w:val="22"/>
                <w:szCs w:val="22"/>
              </w:rPr>
              <w:t xml:space="preserve">Worked on Hana Financial Accounting Projects and BPC 10.1 </w:t>
            </w:r>
          </w:p>
          <w:p w:rsidR="00292B72" w:rsidRPr="0027263E" w:rsidRDefault="00292B72" w:rsidP="00FF1F62">
            <w:pPr>
              <w:pStyle w:val="ListParagraph"/>
              <w:numPr>
                <w:ilvl w:val="0"/>
                <w:numId w:val="6"/>
              </w:numPr>
              <w:rPr>
                <w:sz w:val="22"/>
                <w:szCs w:val="22"/>
              </w:rPr>
            </w:pPr>
            <w:r w:rsidRPr="0027263E">
              <w:rPr>
                <w:sz w:val="22"/>
                <w:szCs w:val="22"/>
              </w:rPr>
              <w:t>Worked in a Business Analysts role with In-depth knowledge of SDLC (System Development Life Cycle) and development practices (ranging from traditional to Agile methodology and exposure to QA Principles, Six Sigma and SOX compliance standards</w:t>
            </w:r>
          </w:p>
          <w:p w:rsidR="00292B72" w:rsidRPr="0027263E" w:rsidRDefault="00292B72" w:rsidP="00FF1F62">
            <w:pPr>
              <w:pStyle w:val="ListParagraph"/>
              <w:numPr>
                <w:ilvl w:val="0"/>
                <w:numId w:val="6"/>
              </w:numPr>
              <w:rPr>
                <w:sz w:val="22"/>
                <w:szCs w:val="22"/>
              </w:rPr>
            </w:pPr>
            <w:r w:rsidRPr="0027263E">
              <w:rPr>
                <w:sz w:val="22"/>
                <w:szCs w:val="22"/>
              </w:rPr>
              <w:t>Well acquainted with Workflows and UML (Unified Modeling Language diagrams, preparing Business Requirements Documents (BRD) and SOX</w:t>
            </w:r>
          </w:p>
          <w:p w:rsidR="00292B72" w:rsidRPr="0027263E" w:rsidRDefault="00F40214" w:rsidP="00FF1F62">
            <w:pPr>
              <w:pStyle w:val="ListParagraph"/>
              <w:numPr>
                <w:ilvl w:val="0"/>
                <w:numId w:val="6"/>
              </w:numPr>
              <w:rPr>
                <w:sz w:val="22"/>
                <w:szCs w:val="22"/>
              </w:rPr>
            </w:pPr>
            <w:r w:rsidRPr="0027263E">
              <w:rPr>
                <w:sz w:val="22"/>
                <w:szCs w:val="22"/>
              </w:rPr>
              <w:t>Experienced</w:t>
            </w:r>
            <w:r w:rsidR="00292B72" w:rsidRPr="0027263E">
              <w:rPr>
                <w:sz w:val="22"/>
                <w:szCs w:val="22"/>
              </w:rPr>
              <w:t xml:space="preserve"> in creating business process documents and designs, requirements gathering, analysis, role mapping and role alignment for a variety of client business processes. </w:t>
            </w:r>
          </w:p>
          <w:p w:rsidR="00292B72" w:rsidRPr="0027263E" w:rsidRDefault="00292B72" w:rsidP="00FF1F62">
            <w:pPr>
              <w:pStyle w:val="ListParagraph"/>
              <w:numPr>
                <w:ilvl w:val="0"/>
                <w:numId w:val="6"/>
              </w:numPr>
              <w:rPr>
                <w:sz w:val="22"/>
                <w:szCs w:val="22"/>
              </w:rPr>
            </w:pPr>
            <w:r w:rsidRPr="0027263E">
              <w:rPr>
                <w:sz w:val="22"/>
                <w:szCs w:val="22"/>
              </w:rPr>
              <w:t>Extensively worked on Business Process Models, created new models and updated existing models using MS Visio</w:t>
            </w:r>
          </w:p>
          <w:p w:rsidR="00292B72" w:rsidRPr="0027263E" w:rsidRDefault="00292B72" w:rsidP="00FF1F62">
            <w:pPr>
              <w:pStyle w:val="ListParagraph"/>
              <w:numPr>
                <w:ilvl w:val="0"/>
                <w:numId w:val="6"/>
              </w:numPr>
              <w:rPr>
                <w:sz w:val="22"/>
                <w:szCs w:val="22"/>
              </w:rPr>
            </w:pPr>
            <w:r w:rsidRPr="0027263E">
              <w:rPr>
                <w:sz w:val="22"/>
                <w:szCs w:val="22"/>
              </w:rPr>
              <w:t>Well diverse in Technical writing and actively participated in Joint Application Development (JAD) and Rapid Application Development (RAD) Sessions for requirement gathering and brainstorming ideas</w:t>
            </w:r>
            <w:r w:rsidR="00C81B38">
              <w:rPr>
                <w:sz w:val="22"/>
                <w:szCs w:val="22"/>
              </w:rPr>
              <w:t xml:space="preserve"> </w:t>
            </w:r>
          </w:p>
          <w:p w:rsidR="00292B72" w:rsidRPr="0027263E" w:rsidRDefault="00292B72" w:rsidP="00561375">
            <w:pPr>
              <w:pStyle w:val="ListParagraph"/>
              <w:numPr>
                <w:ilvl w:val="0"/>
                <w:numId w:val="6"/>
              </w:numPr>
              <w:rPr>
                <w:sz w:val="22"/>
                <w:szCs w:val="22"/>
              </w:rPr>
            </w:pPr>
            <w:r w:rsidRPr="0027263E">
              <w:rPr>
                <w:sz w:val="22"/>
                <w:szCs w:val="22"/>
              </w:rPr>
              <w:t>I began my SAP career as an end user and super user, therefore I can relate extensively to end-users. I possess a strong ability to direct, coach, lead and motivate teams under extreme pressure to meet required deliverables, while building collaborative, cross-functional relationships across all organizational levels. My key deliverables include Business and systems analysis, Role Matrix and descriptions, Training Plan, and Organization Transition Materials, and Support and functional development for SAP ECC 6.0, S/4 Hana SAP Enterprise Portal, SAP XI, BI and SAP Web Application Server, and writing key procedures and business processes. GAP Analysis</w:t>
            </w:r>
          </w:p>
        </w:tc>
      </w:tr>
      <w:tr w:rsidR="00292B72" w:rsidRPr="00837986" w:rsidTr="00D7799E">
        <w:trPr>
          <w:trHeight w:val="41"/>
          <w:jc w:val="center"/>
        </w:trPr>
        <w:tc>
          <w:tcPr>
            <w:tcW w:w="9648" w:type="dxa"/>
            <w:gridSpan w:val="2"/>
            <w:shd w:val="clear" w:color="auto" w:fill="auto"/>
            <w:vAlign w:val="center"/>
          </w:tcPr>
          <w:p w:rsidR="00292B72" w:rsidRPr="0027263E" w:rsidRDefault="00292B72" w:rsidP="00875E5C">
            <w:pPr>
              <w:rPr>
                <w:sz w:val="22"/>
                <w:szCs w:val="22"/>
              </w:rPr>
            </w:pPr>
            <w:r w:rsidRPr="0027263E">
              <w:rPr>
                <w:b/>
                <w:i/>
                <w:sz w:val="22"/>
                <w:szCs w:val="22"/>
              </w:rPr>
              <w:t>Certifications</w:t>
            </w:r>
            <w:r w:rsidR="004A6F04" w:rsidRPr="0027263E">
              <w:rPr>
                <w:b/>
                <w:i/>
                <w:sz w:val="22"/>
                <w:szCs w:val="22"/>
              </w:rPr>
              <w:t xml:space="preserve"> &amp; Technical Skills</w:t>
            </w:r>
          </w:p>
        </w:tc>
      </w:tr>
      <w:tr w:rsidR="00292B72" w:rsidRPr="00837986" w:rsidTr="00D7799E">
        <w:trPr>
          <w:trHeight w:val="203"/>
          <w:jc w:val="center"/>
        </w:trPr>
        <w:tc>
          <w:tcPr>
            <w:tcW w:w="9648" w:type="dxa"/>
            <w:gridSpan w:val="2"/>
            <w:shd w:val="clear" w:color="auto" w:fill="auto"/>
          </w:tcPr>
          <w:p w:rsidR="00292B72" w:rsidRPr="0027263E" w:rsidRDefault="00292B72" w:rsidP="00C30F04">
            <w:pPr>
              <w:pStyle w:val="Bullet"/>
              <w:numPr>
                <w:ilvl w:val="0"/>
                <w:numId w:val="7"/>
              </w:numPr>
              <w:spacing w:before="60"/>
              <w:rPr>
                <w:sz w:val="22"/>
                <w:szCs w:val="22"/>
              </w:rPr>
            </w:pPr>
            <w:r w:rsidRPr="0027263E">
              <w:rPr>
                <w:sz w:val="22"/>
                <w:szCs w:val="22"/>
              </w:rPr>
              <w:t>ITIL Foundations Certification</w:t>
            </w:r>
          </w:p>
          <w:p w:rsidR="00292B72" w:rsidRPr="0027263E" w:rsidRDefault="00292B72" w:rsidP="00C30F04">
            <w:pPr>
              <w:pStyle w:val="Bullet"/>
              <w:numPr>
                <w:ilvl w:val="0"/>
                <w:numId w:val="7"/>
              </w:numPr>
              <w:spacing w:before="60"/>
              <w:rPr>
                <w:sz w:val="22"/>
                <w:szCs w:val="22"/>
              </w:rPr>
            </w:pPr>
            <w:r w:rsidRPr="0027263E">
              <w:rPr>
                <w:sz w:val="22"/>
                <w:szCs w:val="22"/>
              </w:rPr>
              <w:t>Avaya PBX/ VOIP Certification</w:t>
            </w:r>
          </w:p>
          <w:p w:rsidR="00DC73DB" w:rsidRPr="0027263E" w:rsidRDefault="00DC73DB" w:rsidP="00C30F04">
            <w:pPr>
              <w:pStyle w:val="Bullet"/>
              <w:numPr>
                <w:ilvl w:val="0"/>
                <w:numId w:val="7"/>
              </w:numPr>
              <w:spacing w:before="60"/>
              <w:rPr>
                <w:sz w:val="22"/>
                <w:szCs w:val="22"/>
              </w:rPr>
            </w:pPr>
            <w:r w:rsidRPr="0027263E">
              <w:rPr>
                <w:sz w:val="22"/>
                <w:szCs w:val="22"/>
              </w:rPr>
              <w:t xml:space="preserve">Certificate of completion of in-depth </w:t>
            </w:r>
            <w:r w:rsidR="00C82F90" w:rsidRPr="0027263E">
              <w:rPr>
                <w:sz w:val="22"/>
                <w:szCs w:val="22"/>
              </w:rPr>
              <w:t>S/4 Hana Enterprise Management training in the following areas:</w:t>
            </w:r>
          </w:p>
          <w:p w:rsidR="00DC73DB" w:rsidRPr="0027263E" w:rsidRDefault="00DC73DB" w:rsidP="00DC73DB">
            <w:pPr>
              <w:pStyle w:val="Bullet"/>
              <w:numPr>
                <w:ilvl w:val="0"/>
                <w:numId w:val="7"/>
              </w:numPr>
              <w:spacing w:before="60"/>
              <w:rPr>
                <w:sz w:val="22"/>
                <w:szCs w:val="22"/>
              </w:rPr>
            </w:pPr>
            <w:r w:rsidRPr="0027263E">
              <w:rPr>
                <w:sz w:val="22"/>
                <w:szCs w:val="22"/>
              </w:rPr>
              <w:t>Introduction to S</w:t>
            </w:r>
            <w:r w:rsidR="006A6A38">
              <w:rPr>
                <w:sz w:val="22"/>
                <w:szCs w:val="22"/>
              </w:rPr>
              <w:t>/</w:t>
            </w:r>
            <w:r w:rsidRPr="0027263E">
              <w:rPr>
                <w:sz w:val="22"/>
                <w:szCs w:val="22"/>
              </w:rPr>
              <w:t>4</w:t>
            </w:r>
            <w:r w:rsidR="006A6A38">
              <w:rPr>
                <w:sz w:val="22"/>
                <w:szCs w:val="22"/>
              </w:rPr>
              <w:t xml:space="preserve"> </w:t>
            </w:r>
            <w:r w:rsidRPr="0027263E">
              <w:rPr>
                <w:sz w:val="22"/>
                <w:szCs w:val="22"/>
              </w:rPr>
              <w:t xml:space="preserve">HANA </w:t>
            </w:r>
          </w:p>
          <w:p w:rsidR="00DC73DB" w:rsidRPr="0027263E" w:rsidRDefault="00DC73DB" w:rsidP="00DC73DB">
            <w:pPr>
              <w:pStyle w:val="Bullet"/>
              <w:numPr>
                <w:ilvl w:val="0"/>
                <w:numId w:val="7"/>
              </w:numPr>
              <w:spacing w:before="60"/>
              <w:rPr>
                <w:sz w:val="22"/>
                <w:szCs w:val="22"/>
              </w:rPr>
            </w:pPr>
            <w:r w:rsidRPr="0027263E">
              <w:rPr>
                <w:sz w:val="22"/>
                <w:szCs w:val="22"/>
              </w:rPr>
              <w:lastRenderedPageBreak/>
              <w:t>Associate Level – Financial Accounting 1709</w:t>
            </w:r>
          </w:p>
          <w:p w:rsidR="00DC73DB" w:rsidRPr="0027263E" w:rsidRDefault="00DC73DB" w:rsidP="00DC73DB">
            <w:pPr>
              <w:pStyle w:val="Bullet"/>
              <w:numPr>
                <w:ilvl w:val="0"/>
                <w:numId w:val="7"/>
              </w:numPr>
              <w:spacing w:before="60"/>
              <w:rPr>
                <w:sz w:val="22"/>
                <w:szCs w:val="22"/>
              </w:rPr>
            </w:pPr>
            <w:r w:rsidRPr="0027263E">
              <w:rPr>
                <w:sz w:val="22"/>
                <w:szCs w:val="22"/>
              </w:rPr>
              <w:t>Associate Level – Management Accounting 1709</w:t>
            </w:r>
          </w:p>
          <w:p w:rsidR="00DC73DB" w:rsidRPr="0027263E" w:rsidRDefault="00DC73DB" w:rsidP="00DC73DB">
            <w:pPr>
              <w:pStyle w:val="Bullet"/>
              <w:numPr>
                <w:ilvl w:val="0"/>
                <w:numId w:val="7"/>
              </w:numPr>
              <w:spacing w:before="60"/>
              <w:rPr>
                <w:sz w:val="22"/>
                <w:szCs w:val="22"/>
              </w:rPr>
            </w:pPr>
            <w:r w:rsidRPr="0027263E">
              <w:rPr>
                <w:sz w:val="22"/>
                <w:szCs w:val="22"/>
              </w:rPr>
              <w:t xml:space="preserve">Professional Level – Financial </w:t>
            </w:r>
            <w:r w:rsidR="004A6F04" w:rsidRPr="0027263E">
              <w:rPr>
                <w:sz w:val="22"/>
                <w:szCs w:val="22"/>
              </w:rPr>
              <w:t>Accounting</w:t>
            </w:r>
            <w:r w:rsidRPr="0027263E">
              <w:rPr>
                <w:sz w:val="22"/>
                <w:szCs w:val="22"/>
              </w:rPr>
              <w:t xml:space="preserve"> 1709</w:t>
            </w:r>
          </w:p>
          <w:p w:rsidR="00DC73DB" w:rsidRPr="0027263E" w:rsidRDefault="00DC73DB" w:rsidP="00DC73DB">
            <w:pPr>
              <w:pStyle w:val="Bullet"/>
              <w:numPr>
                <w:ilvl w:val="0"/>
                <w:numId w:val="7"/>
              </w:numPr>
              <w:spacing w:before="60"/>
              <w:rPr>
                <w:sz w:val="22"/>
                <w:szCs w:val="22"/>
              </w:rPr>
            </w:pPr>
            <w:r w:rsidRPr="0027263E">
              <w:rPr>
                <w:sz w:val="22"/>
                <w:szCs w:val="22"/>
              </w:rPr>
              <w:t>Training on Migration and Green field implementation with Act</w:t>
            </w:r>
            <w:r w:rsidR="004A6F04" w:rsidRPr="0027263E">
              <w:rPr>
                <w:sz w:val="22"/>
                <w:szCs w:val="22"/>
              </w:rPr>
              <w:t>ivate Methodology</w:t>
            </w:r>
            <w:r w:rsidR="009F0E23" w:rsidRPr="0027263E">
              <w:rPr>
                <w:sz w:val="22"/>
                <w:szCs w:val="22"/>
              </w:rPr>
              <w:t xml:space="preserve">, </w:t>
            </w:r>
            <w:r w:rsidR="004A6F04" w:rsidRPr="0027263E">
              <w:rPr>
                <w:sz w:val="22"/>
                <w:szCs w:val="22"/>
              </w:rPr>
              <w:t>FIORI and Embedded analytics training based on professional level with real time tracker</w:t>
            </w:r>
          </w:p>
          <w:p w:rsidR="004A6F04" w:rsidRPr="0027263E" w:rsidRDefault="00C82F90" w:rsidP="00DC73DB">
            <w:pPr>
              <w:pStyle w:val="Bullet"/>
              <w:numPr>
                <w:ilvl w:val="0"/>
                <w:numId w:val="7"/>
              </w:numPr>
              <w:spacing w:before="60"/>
              <w:rPr>
                <w:sz w:val="22"/>
                <w:szCs w:val="22"/>
              </w:rPr>
            </w:pPr>
            <w:r w:rsidRPr="0027263E">
              <w:rPr>
                <w:sz w:val="22"/>
                <w:szCs w:val="22"/>
              </w:rPr>
              <w:t>Certification for S/4 Hana Enterprise Management in progress</w:t>
            </w:r>
          </w:p>
          <w:p w:rsidR="00F77530" w:rsidRPr="0027263E" w:rsidRDefault="00F77530" w:rsidP="00DC73DB">
            <w:pPr>
              <w:pStyle w:val="Bullet"/>
              <w:numPr>
                <w:ilvl w:val="0"/>
                <w:numId w:val="7"/>
              </w:numPr>
              <w:spacing w:before="60"/>
              <w:rPr>
                <w:sz w:val="22"/>
                <w:szCs w:val="22"/>
              </w:rPr>
            </w:pPr>
            <w:r w:rsidRPr="0027263E">
              <w:rPr>
                <w:sz w:val="22"/>
                <w:szCs w:val="22"/>
              </w:rPr>
              <w:t>Completed SAP Success Factor Employee central and XI Developer course</w:t>
            </w:r>
          </w:p>
          <w:p w:rsidR="00F77530" w:rsidRPr="0027263E" w:rsidRDefault="002C5384" w:rsidP="00DC73DB">
            <w:pPr>
              <w:pStyle w:val="Bullet"/>
              <w:numPr>
                <w:ilvl w:val="0"/>
                <w:numId w:val="7"/>
              </w:numPr>
              <w:spacing w:before="60"/>
              <w:rPr>
                <w:sz w:val="22"/>
                <w:szCs w:val="22"/>
              </w:rPr>
            </w:pPr>
            <w:r w:rsidRPr="0027263E">
              <w:rPr>
                <w:sz w:val="22"/>
                <w:szCs w:val="22"/>
              </w:rPr>
              <w:t>Knowledge in Hana Data Mode</w:t>
            </w:r>
            <w:r w:rsidR="00F77530" w:rsidRPr="0027263E">
              <w:rPr>
                <w:sz w:val="22"/>
                <w:szCs w:val="22"/>
              </w:rPr>
              <w:t>ling, XI, XML, HTML, UML, SQL Queries, C programming, Database Management</w:t>
            </w:r>
          </w:p>
          <w:p w:rsidR="0083229A" w:rsidRPr="0027263E" w:rsidRDefault="0083229A" w:rsidP="00DC73DB">
            <w:pPr>
              <w:pStyle w:val="Bullet"/>
              <w:numPr>
                <w:ilvl w:val="0"/>
                <w:numId w:val="7"/>
              </w:numPr>
              <w:spacing w:before="60"/>
              <w:rPr>
                <w:sz w:val="22"/>
                <w:szCs w:val="22"/>
              </w:rPr>
            </w:pPr>
            <w:r w:rsidRPr="0027263E">
              <w:rPr>
                <w:sz w:val="22"/>
                <w:szCs w:val="22"/>
              </w:rPr>
              <w:t>Experience with Microsoft Excel BPM add –in for BPC 10.1 Business Suite on Hana</w:t>
            </w:r>
          </w:p>
          <w:p w:rsidR="00F60A06" w:rsidRPr="0027263E" w:rsidRDefault="00B002D9" w:rsidP="00DC73DB">
            <w:pPr>
              <w:pStyle w:val="Bullet"/>
              <w:numPr>
                <w:ilvl w:val="0"/>
                <w:numId w:val="7"/>
              </w:numPr>
              <w:spacing w:before="60"/>
              <w:rPr>
                <w:sz w:val="22"/>
                <w:szCs w:val="22"/>
              </w:rPr>
            </w:pPr>
            <w:r w:rsidRPr="0027263E">
              <w:rPr>
                <w:sz w:val="22"/>
                <w:szCs w:val="22"/>
              </w:rPr>
              <w:t>uPerform system</w:t>
            </w:r>
            <w:r w:rsidR="00F60A06" w:rsidRPr="0027263E">
              <w:rPr>
                <w:sz w:val="22"/>
                <w:szCs w:val="22"/>
              </w:rPr>
              <w:t xml:space="preserve"> admin including </w:t>
            </w:r>
            <w:r w:rsidRPr="0027263E">
              <w:rPr>
                <w:sz w:val="22"/>
                <w:szCs w:val="22"/>
              </w:rPr>
              <w:t>provisioning and</w:t>
            </w:r>
            <w:r w:rsidR="00F60A06" w:rsidRPr="0027263E">
              <w:rPr>
                <w:sz w:val="22"/>
                <w:szCs w:val="22"/>
              </w:rPr>
              <w:t xml:space="preserve"> configuration </w:t>
            </w:r>
          </w:p>
          <w:p w:rsidR="00DC73DB" w:rsidRPr="0027263E" w:rsidRDefault="00DC73DB" w:rsidP="00DC73DB">
            <w:pPr>
              <w:pStyle w:val="Default"/>
              <w:rPr>
                <w:rFonts w:ascii="Times New Roman" w:hAnsi="Times New Roman" w:cs="Times New Roman"/>
                <w:sz w:val="22"/>
                <w:szCs w:val="22"/>
              </w:rPr>
            </w:pPr>
          </w:p>
          <w:p w:rsidR="00D7799E" w:rsidRPr="0027263E" w:rsidRDefault="00D7799E" w:rsidP="00F77530">
            <w:pPr>
              <w:pStyle w:val="Default"/>
              <w:rPr>
                <w:rFonts w:ascii="Times New Roman" w:hAnsi="Times New Roman" w:cs="Times New Roman"/>
                <w:b/>
                <w:sz w:val="22"/>
                <w:szCs w:val="22"/>
              </w:rPr>
            </w:pPr>
          </w:p>
        </w:tc>
      </w:tr>
      <w:tr w:rsidR="00292B72" w:rsidRPr="00837986" w:rsidTr="00D7799E">
        <w:trPr>
          <w:trHeight w:val="4731"/>
          <w:jc w:val="center"/>
        </w:trPr>
        <w:tc>
          <w:tcPr>
            <w:tcW w:w="9648" w:type="dxa"/>
            <w:gridSpan w:val="2"/>
            <w:shd w:val="clear" w:color="auto" w:fill="auto"/>
          </w:tcPr>
          <w:p w:rsidR="00A92664" w:rsidRPr="0027263E" w:rsidRDefault="00A92664" w:rsidP="00927506">
            <w:pPr>
              <w:tabs>
                <w:tab w:val="right" w:pos="9440"/>
              </w:tabs>
              <w:spacing w:after="0"/>
              <w:rPr>
                <w:b/>
                <w:sz w:val="22"/>
                <w:szCs w:val="22"/>
              </w:rPr>
            </w:pPr>
            <w:r w:rsidRPr="0027263E">
              <w:rPr>
                <w:b/>
                <w:sz w:val="22"/>
                <w:szCs w:val="22"/>
              </w:rPr>
              <w:lastRenderedPageBreak/>
              <w:t>Professional Experience:</w:t>
            </w:r>
          </w:p>
          <w:p w:rsidR="000D073D" w:rsidRPr="0027263E" w:rsidRDefault="000D073D" w:rsidP="00927506">
            <w:pPr>
              <w:tabs>
                <w:tab w:val="right" w:pos="9440"/>
              </w:tabs>
              <w:spacing w:after="0"/>
              <w:rPr>
                <w:b/>
                <w:sz w:val="22"/>
                <w:szCs w:val="22"/>
              </w:rPr>
            </w:pPr>
          </w:p>
          <w:p w:rsidR="000D073D" w:rsidRPr="00E73A3B" w:rsidRDefault="000D073D" w:rsidP="000D073D">
            <w:pPr>
              <w:rPr>
                <w:b/>
                <w:sz w:val="22"/>
                <w:szCs w:val="22"/>
                <w:u w:val="single"/>
              </w:rPr>
            </w:pPr>
            <w:r w:rsidRPr="00E73A3B">
              <w:rPr>
                <w:b/>
                <w:sz w:val="22"/>
                <w:szCs w:val="22"/>
                <w:u w:val="single"/>
              </w:rPr>
              <w:t>Business Analyst/Training Lead at Sysco Corp Deloitte Project</w:t>
            </w:r>
          </w:p>
          <w:p w:rsidR="000D073D" w:rsidRPr="0027263E" w:rsidRDefault="0027263E" w:rsidP="000D073D">
            <w:pPr>
              <w:rPr>
                <w:b/>
                <w:sz w:val="22"/>
                <w:szCs w:val="22"/>
              </w:rPr>
            </w:pPr>
            <w:r w:rsidRPr="0027263E">
              <w:rPr>
                <w:b/>
                <w:sz w:val="22"/>
                <w:szCs w:val="22"/>
              </w:rPr>
              <w:t xml:space="preserve"> </w:t>
            </w:r>
            <w:r w:rsidR="000D073D" w:rsidRPr="0027263E">
              <w:rPr>
                <w:sz w:val="22"/>
                <w:szCs w:val="22"/>
              </w:rPr>
              <w:t>Houston, TX September 2017  – February 2018</w:t>
            </w:r>
          </w:p>
          <w:p w:rsidR="00A92664" w:rsidRPr="0027263E" w:rsidRDefault="00A92664" w:rsidP="00927506">
            <w:pPr>
              <w:tabs>
                <w:tab w:val="right" w:pos="9440"/>
              </w:tabs>
              <w:spacing w:after="0"/>
              <w:rPr>
                <w:b/>
                <w:sz w:val="22"/>
                <w:szCs w:val="22"/>
              </w:rPr>
            </w:pPr>
          </w:p>
          <w:p w:rsidR="00292B72" w:rsidRPr="0027263E" w:rsidRDefault="005C7F55" w:rsidP="00084B14">
            <w:pPr>
              <w:pStyle w:val="Bullet"/>
              <w:numPr>
                <w:ilvl w:val="0"/>
                <w:numId w:val="7"/>
              </w:numPr>
              <w:rPr>
                <w:sz w:val="22"/>
                <w:szCs w:val="22"/>
              </w:rPr>
            </w:pPr>
            <w:r w:rsidRPr="0027263E">
              <w:rPr>
                <w:sz w:val="22"/>
                <w:szCs w:val="22"/>
              </w:rPr>
              <w:t>Conducted detailed and comprehensive business analysis by wo</w:t>
            </w:r>
            <w:r w:rsidR="00B67A29" w:rsidRPr="0027263E">
              <w:rPr>
                <w:sz w:val="22"/>
                <w:szCs w:val="22"/>
              </w:rPr>
              <w:t>rking with the client IT staff, direc</w:t>
            </w:r>
            <w:r w:rsidRPr="0027263E">
              <w:rPr>
                <w:sz w:val="22"/>
                <w:szCs w:val="22"/>
              </w:rPr>
              <w:t>tors</w:t>
            </w:r>
            <w:r w:rsidR="00B67A29" w:rsidRPr="0027263E">
              <w:rPr>
                <w:sz w:val="22"/>
                <w:szCs w:val="22"/>
              </w:rPr>
              <w:t xml:space="preserve"> and end users, in order to identify requirements and improvement. Captured business needs of financial reporting, sales </w:t>
            </w:r>
            <w:r w:rsidR="00B002D9" w:rsidRPr="0027263E">
              <w:rPr>
                <w:sz w:val="22"/>
                <w:szCs w:val="22"/>
              </w:rPr>
              <w:t>forecasting</w:t>
            </w:r>
            <w:r w:rsidR="00B67A29" w:rsidRPr="0027263E">
              <w:rPr>
                <w:sz w:val="22"/>
                <w:szCs w:val="22"/>
              </w:rPr>
              <w:t xml:space="preserve"> and planning in SAP</w:t>
            </w:r>
            <w:r w:rsidR="0038504C" w:rsidRPr="0027263E">
              <w:rPr>
                <w:sz w:val="22"/>
                <w:szCs w:val="22"/>
              </w:rPr>
              <w:t xml:space="preserve"> </w:t>
            </w:r>
            <w:r w:rsidR="00B67A29" w:rsidRPr="0027263E">
              <w:rPr>
                <w:sz w:val="22"/>
                <w:szCs w:val="22"/>
              </w:rPr>
              <w:t>BPC 10.1 on Hana</w:t>
            </w:r>
          </w:p>
          <w:p w:rsidR="00B67A29" w:rsidRPr="0027263E" w:rsidRDefault="0038504C" w:rsidP="00084B14">
            <w:pPr>
              <w:pStyle w:val="Bullet"/>
              <w:numPr>
                <w:ilvl w:val="0"/>
                <w:numId w:val="7"/>
              </w:numPr>
              <w:rPr>
                <w:sz w:val="22"/>
                <w:szCs w:val="22"/>
              </w:rPr>
            </w:pPr>
            <w:r w:rsidRPr="0027263E">
              <w:rPr>
                <w:sz w:val="22"/>
                <w:szCs w:val="22"/>
              </w:rPr>
              <w:t xml:space="preserve">Worked with SAP BPC functional and BW technical team to gather requirements for creating BPC </w:t>
            </w:r>
            <w:r w:rsidR="0083229A" w:rsidRPr="0027263E">
              <w:rPr>
                <w:sz w:val="22"/>
                <w:szCs w:val="22"/>
              </w:rPr>
              <w:t>10.1 functional and end user training documentation</w:t>
            </w:r>
          </w:p>
          <w:p w:rsidR="0083229A" w:rsidRPr="0027263E" w:rsidRDefault="00F938A9" w:rsidP="00084B14">
            <w:pPr>
              <w:pStyle w:val="Bullet"/>
              <w:numPr>
                <w:ilvl w:val="0"/>
                <w:numId w:val="7"/>
              </w:numPr>
              <w:rPr>
                <w:sz w:val="22"/>
                <w:szCs w:val="22"/>
              </w:rPr>
            </w:pPr>
            <w:r w:rsidRPr="0027263E">
              <w:rPr>
                <w:sz w:val="22"/>
                <w:szCs w:val="22"/>
              </w:rPr>
              <w:t>Participated in test case and test script sessions</w:t>
            </w:r>
          </w:p>
          <w:p w:rsidR="00F938A9" w:rsidRPr="0027263E" w:rsidRDefault="00F938A9" w:rsidP="00084B14">
            <w:pPr>
              <w:pStyle w:val="Bullet"/>
              <w:numPr>
                <w:ilvl w:val="0"/>
                <w:numId w:val="7"/>
              </w:numPr>
              <w:rPr>
                <w:sz w:val="22"/>
                <w:szCs w:val="22"/>
              </w:rPr>
            </w:pPr>
            <w:r w:rsidRPr="0027263E">
              <w:rPr>
                <w:sz w:val="22"/>
                <w:szCs w:val="22"/>
              </w:rPr>
              <w:t>Lead training team to ensure all functional and business training documentation needs were met and executed per requirements</w:t>
            </w:r>
          </w:p>
          <w:p w:rsidR="00F938A9" w:rsidRPr="0027263E" w:rsidRDefault="00F938A9" w:rsidP="00084B14">
            <w:pPr>
              <w:pStyle w:val="Bullet"/>
              <w:numPr>
                <w:ilvl w:val="0"/>
                <w:numId w:val="7"/>
              </w:numPr>
              <w:rPr>
                <w:sz w:val="22"/>
                <w:szCs w:val="22"/>
              </w:rPr>
            </w:pPr>
            <w:r w:rsidRPr="0027263E">
              <w:rPr>
                <w:sz w:val="22"/>
                <w:szCs w:val="22"/>
              </w:rPr>
              <w:t>Analyzed current processes, provided verbal and written specifications</w:t>
            </w:r>
          </w:p>
          <w:p w:rsidR="00E73A3B" w:rsidRDefault="00F938A9" w:rsidP="00E73A3B">
            <w:pPr>
              <w:pStyle w:val="Bullet"/>
              <w:numPr>
                <w:ilvl w:val="0"/>
                <w:numId w:val="7"/>
              </w:numPr>
              <w:rPr>
                <w:sz w:val="22"/>
                <w:szCs w:val="22"/>
              </w:rPr>
            </w:pPr>
            <w:r w:rsidRPr="0027263E">
              <w:rPr>
                <w:sz w:val="22"/>
                <w:szCs w:val="22"/>
              </w:rPr>
              <w:t>Met with project leadership weekly for weekly status reports</w:t>
            </w:r>
            <w:r w:rsidR="00E44522" w:rsidRPr="0027263E">
              <w:rPr>
                <w:sz w:val="22"/>
                <w:szCs w:val="22"/>
              </w:rPr>
              <w:t xml:space="preserve">. Provided </w:t>
            </w:r>
            <w:r w:rsidR="00B002D9" w:rsidRPr="0027263E">
              <w:rPr>
                <w:sz w:val="22"/>
                <w:szCs w:val="22"/>
              </w:rPr>
              <w:t>end</w:t>
            </w:r>
            <w:r w:rsidR="00E44522" w:rsidRPr="0027263E">
              <w:rPr>
                <w:sz w:val="22"/>
                <w:szCs w:val="22"/>
              </w:rPr>
              <w:t xml:space="preserve"> business with updates on training timeline of the project on a weekly basis</w:t>
            </w:r>
          </w:p>
          <w:p w:rsidR="00E73A3B" w:rsidRPr="00E73A3B" w:rsidRDefault="00E73A3B" w:rsidP="00E73A3B">
            <w:pPr>
              <w:pStyle w:val="Bullet"/>
              <w:numPr>
                <w:ilvl w:val="0"/>
                <w:numId w:val="0"/>
              </w:numPr>
              <w:ind w:left="404" w:hanging="360"/>
              <w:rPr>
                <w:sz w:val="22"/>
                <w:szCs w:val="22"/>
              </w:rPr>
            </w:pPr>
          </w:p>
          <w:p w:rsidR="00A53A22" w:rsidRPr="009F5818" w:rsidRDefault="006F1804" w:rsidP="00D763B9">
            <w:pPr>
              <w:tabs>
                <w:tab w:val="right" w:pos="9440"/>
              </w:tabs>
              <w:spacing w:after="0"/>
              <w:rPr>
                <w:b/>
                <w:sz w:val="22"/>
                <w:szCs w:val="22"/>
                <w:u w:val="single"/>
              </w:rPr>
            </w:pPr>
            <w:r w:rsidRPr="009F5818">
              <w:rPr>
                <w:b/>
                <w:sz w:val="22"/>
                <w:szCs w:val="22"/>
                <w:u w:val="single"/>
              </w:rPr>
              <w:t xml:space="preserve">SAP </w:t>
            </w:r>
            <w:r w:rsidR="009F5818" w:rsidRPr="009F5818">
              <w:rPr>
                <w:b/>
                <w:sz w:val="22"/>
                <w:szCs w:val="22"/>
                <w:u w:val="single"/>
              </w:rPr>
              <w:t>Business System</w:t>
            </w:r>
            <w:r w:rsidR="00E73A3B" w:rsidRPr="009F5818">
              <w:rPr>
                <w:b/>
                <w:sz w:val="22"/>
                <w:szCs w:val="22"/>
                <w:u w:val="single"/>
              </w:rPr>
              <w:t xml:space="preserve"> </w:t>
            </w:r>
            <w:r w:rsidR="00A53A22" w:rsidRPr="009F5818">
              <w:rPr>
                <w:b/>
                <w:sz w:val="22"/>
                <w:szCs w:val="22"/>
                <w:u w:val="single"/>
              </w:rPr>
              <w:t xml:space="preserve">Analyst / </w:t>
            </w:r>
            <w:r w:rsidR="00E73A3B" w:rsidRPr="009F5818">
              <w:rPr>
                <w:b/>
                <w:sz w:val="22"/>
                <w:szCs w:val="22"/>
                <w:u w:val="single"/>
              </w:rPr>
              <w:t>Training</w:t>
            </w:r>
            <w:r w:rsidR="009F5818" w:rsidRPr="009F5818">
              <w:rPr>
                <w:b/>
                <w:sz w:val="22"/>
                <w:szCs w:val="22"/>
                <w:u w:val="single"/>
              </w:rPr>
              <w:t xml:space="preserve"> at GRU Utilities Project</w:t>
            </w:r>
          </w:p>
          <w:p w:rsidR="00A53A22" w:rsidRDefault="006F1804" w:rsidP="00D763B9">
            <w:pPr>
              <w:tabs>
                <w:tab w:val="right" w:pos="9440"/>
              </w:tabs>
              <w:spacing w:after="0"/>
              <w:rPr>
                <w:sz w:val="22"/>
                <w:szCs w:val="22"/>
              </w:rPr>
            </w:pPr>
            <w:r>
              <w:rPr>
                <w:sz w:val="22"/>
                <w:szCs w:val="22"/>
              </w:rPr>
              <w:t xml:space="preserve">ISG Consulting </w:t>
            </w:r>
            <w:r w:rsidRPr="0027263E">
              <w:rPr>
                <w:sz w:val="22"/>
                <w:szCs w:val="22"/>
              </w:rPr>
              <w:t>Gainesville</w:t>
            </w:r>
            <w:r>
              <w:rPr>
                <w:sz w:val="22"/>
                <w:szCs w:val="22"/>
              </w:rPr>
              <w:t xml:space="preserve"> FL October 2016 – May </w:t>
            </w:r>
            <w:r w:rsidR="00A53A22">
              <w:rPr>
                <w:sz w:val="22"/>
                <w:szCs w:val="22"/>
              </w:rPr>
              <w:t>201</w:t>
            </w:r>
            <w:r w:rsidR="00A32085">
              <w:rPr>
                <w:sz w:val="22"/>
                <w:szCs w:val="22"/>
              </w:rPr>
              <w:t>7</w:t>
            </w:r>
          </w:p>
          <w:p w:rsidR="00A53A22" w:rsidRDefault="00A53A22" w:rsidP="00D763B9">
            <w:pPr>
              <w:tabs>
                <w:tab w:val="right" w:pos="9440"/>
              </w:tabs>
              <w:spacing w:after="0"/>
              <w:rPr>
                <w:sz w:val="22"/>
                <w:szCs w:val="22"/>
              </w:rPr>
            </w:pPr>
          </w:p>
          <w:p w:rsidR="00CC5373" w:rsidRPr="00371DB8" w:rsidRDefault="00A53A22" w:rsidP="00670B13">
            <w:pPr>
              <w:pStyle w:val="ListParagraph"/>
              <w:numPr>
                <w:ilvl w:val="0"/>
                <w:numId w:val="9"/>
              </w:numPr>
              <w:tabs>
                <w:tab w:val="right" w:pos="9440"/>
              </w:tabs>
              <w:spacing w:after="0"/>
              <w:rPr>
                <w:sz w:val="22"/>
                <w:szCs w:val="22"/>
              </w:rPr>
            </w:pPr>
            <w:r w:rsidRPr="00670B13">
              <w:rPr>
                <w:sz w:val="22"/>
                <w:szCs w:val="22"/>
              </w:rPr>
              <w:t xml:space="preserve">Recognized potential system, training business processes and system client needs and championed those efforts in a system and business analyst role. Through JAD sessions gathered requirements, conducted analysis to assist in creating a project plan to meet system and training plan within a short timeframe to meet clients’ requirements Managed </w:t>
            </w:r>
          </w:p>
          <w:p w:rsidR="00670B13" w:rsidRDefault="00670B13" w:rsidP="00670B13">
            <w:pPr>
              <w:pStyle w:val="ListParagraph"/>
              <w:numPr>
                <w:ilvl w:val="0"/>
                <w:numId w:val="9"/>
              </w:numPr>
              <w:tabs>
                <w:tab w:val="right" w:pos="9440"/>
              </w:tabs>
              <w:spacing w:after="0"/>
              <w:rPr>
                <w:sz w:val="22"/>
                <w:szCs w:val="22"/>
              </w:rPr>
            </w:pPr>
            <w:r>
              <w:rPr>
                <w:sz w:val="22"/>
                <w:szCs w:val="22"/>
              </w:rPr>
              <w:t>Working with technical and functional team for functional documentation and was involved with analysis of client requirements, generating workflow process and necessary documents</w:t>
            </w:r>
          </w:p>
          <w:p w:rsidR="00670B13" w:rsidRDefault="00393F34" w:rsidP="00670B13">
            <w:pPr>
              <w:pStyle w:val="ListParagraph"/>
              <w:numPr>
                <w:ilvl w:val="0"/>
                <w:numId w:val="9"/>
              </w:numPr>
              <w:tabs>
                <w:tab w:val="right" w:pos="9440"/>
              </w:tabs>
              <w:spacing w:after="0"/>
              <w:rPr>
                <w:sz w:val="22"/>
                <w:szCs w:val="22"/>
              </w:rPr>
            </w:pPr>
            <w:r>
              <w:rPr>
                <w:sz w:val="22"/>
                <w:szCs w:val="22"/>
              </w:rPr>
              <w:t xml:space="preserve">Created business process designs for training documentations and system for S/4 Hana Simple Finance 1511, </w:t>
            </w:r>
            <w:r w:rsidR="006A6A38">
              <w:rPr>
                <w:sz w:val="22"/>
                <w:szCs w:val="22"/>
              </w:rPr>
              <w:t xml:space="preserve">FICO, </w:t>
            </w:r>
            <w:r>
              <w:rPr>
                <w:sz w:val="22"/>
                <w:szCs w:val="22"/>
              </w:rPr>
              <w:t>MM, Purchase Orders, PS, AP</w:t>
            </w:r>
          </w:p>
          <w:p w:rsidR="00A6504B" w:rsidRPr="00670B13" w:rsidRDefault="00A6504B" w:rsidP="00A6504B">
            <w:pPr>
              <w:pStyle w:val="ListParagraph"/>
              <w:numPr>
                <w:ilvl w:val="0"/>
                <w:numId w:val="9"/>
              </w:numPr>
              <w:tabs>
                <w:tab w:val="right" w:pos="9440"/>
              </w:tabs>
              <w:spacing w:after="0"/>
              <w:rPr>
                <w:sz w:val="22"/>
                <w:szCs w:val="22"/>
              </w:rPr>
            </w:pPr>
            <w:r>
              <w:rPr>
                <w:sz w:val="22"/>
                <w:szCs w:val="22"/>
              </w:rPr>
              <w:t>Used software development methodologies including AGILE (SCRUM)</w:t>
            </w:r>
            <w:r w:rsidR="00CC5373">
              <w:rPr>
                <w:sz w:val="22"/>
                <w:szCs w:val="22"/>
              </w:rPr>
              <w:t xml:space="preserve"> to ensure on time deliverables</w:t>
            </w:r>
          </w:p>
          <w:p w:rsidR="00A6504B" w:rsidRDefault="00A6504B" w:rsidP="00670B13">
            <w:pPr>
              <w:pStyle w:val="ListParagraph"/>
              <w:numPr>
                <w:ilvl w:val="0"/>
                <w:numId w:val="9"/>
              </w:numPr>
              <w:tabs>
                <w:tab w:val="right" w:pos="9440"/>
              </w:tabs>
              <w:spacing w:after="0"/>
              <w:rPr>
                <w:sz w:val="22"/>
                <w:szCs w:val="22"/>
              </w:rPr>
            </w:pPr>
            <w:r>
              <w:rPr>
                <w:sz w:val="22"/>
                <w:szCs w:val="22"/>
              </w:rPr>
              <w:t>Lead additional training resource to meet system training deliverables</w:t>
            </w:r>
          </w:p>
          <w:p w:rsidR="00A6504B" w:rsidRDefault="00A6504B" w:rsidP="00670B13">
            <w:pPr>
              <w:pStyle w:val="ListParagraph"/>
              <w:numPr>
                <w:ilvl w:val="0"/>
                <w:numId w:val="9"/>
              </w:numPr>
              <w:tabs>
                <w:tab w:val="right" w:pos="9440"/>
              </w:tabs>
              <w:spacing w:after="0"/>
              <w:rPr>
                <w:sz w:val="22"/>
                <w:szCs w:val="22"/>
              </w:rPr>
            </w:pPr>
            <w:r>
              <w:rPr>
                <w:sz w:val="22"/>
                <w:szCs w:val="22"/>
              </w:rPr>
              <w:lastRenderedPageBreak/>
              <w:t xml:space="preserve">Provided analysis with written recommendations of post go live sustainment for </w:t>
            </w:r>
            <w:r w:rsidR="00393F34">
              <w:rPr>
                <w:sz w:val="22"/>
                <w:szCs w:val="22"/>
              </w:rPr>
              <w:t>training documentation</w:t>
            </w:r>
            <w:r>
              <w:rPr>
                <w:sz w:val="22"/>
                <w:szCs w:val="22"/>
              </w:rPr>
              <w:t>, uPerform server management and future instructor led classes</w:t>
            </w:r>
          </w:p>
          <w:p w:rsidR="00670B13" w:rsidRDefault="00A6504B" w:rsidP="00670B13">
            <w:pPr>
              <w:pStyle w:val="ListParagraph"/>
              <w:numPr>
                <w:ilvl w:val="0"/>
                <w:numId w:val="9"/>
              </w:numPr>
              <w:tabs>
                <w:tab w:val="right" w:pos="9440"/>
              </w:tabs>
              <w:spacing w:after="0"/>
              <w:rPr>
                <w:sz w:val="22"/>
                <w:szCs w:val="22"/>
              </w:rPr>
            </w:pPr>
            <w:r>
              <w:rPr>
                <w:sz w:val="22"/>
                <w:szCs w:val="22"/>
              </w:rPr>
              <w:t>System Administrator for uPerform training software including configuration and provisioning of the system</w:t>
            </w:r>
          </w:p>
          <w:p w:rsidR="00A6504B" w:rsidRDefault="00A6504B" w:rsidP="00670B13">
            <w:pPr>
              <w:pStyle w:val="ListParagraph"/>
              <w:numPr>
                <w:ilvl w:val="0"/>
                <w:numId w:val="9"/>
              </w:numPr>
              <w:tabs>
                <w:tab w:val="right" w:pos="9440"/>
              </w:tabs>
              <w:spacing w:after="0"/>
              <w:rPr>
                <w:sz w:val="22"/>
                <w:szCs w:val="22"/>
              </w:rPr>
            </w:pPr>
            <w:r>
              <w:rPr>
                <w:sz w:val="22"/>
                <w:szCs w:val="22"/>
              </w:rPr>
              <w:t>Provided key S/4 Hana functional data modeling ACDOCA table, calculation with COPA customiz</w:t>
            </w:r>
            <w:r w:rsidR="00D95D9B">
              <w:rPr>
                <w:sz w:val="22"/>
                <w:szCs w:val="22"/>
              </w:rPr>
              <w:t>ation knowledge information to the IT systems lead</w:t>
            </w:r>
          </w:p>
          <w:p w:rsidR="00D95D9B" w:rsidRDefault="00D95D9B" w:rsidP="00670B13">
            <w:pPr>
              <w:pStyle w:val="ListParagraph"/>
              <w:numPr>
                <w:ilvl w:val="0"/>
                <w:numId w:val="9"/>
              </w:numPr>
              <w:tabs>
                <w:tab w:val="right" w:pos="9440"/>
              </w:tabs>
              <w:spacing w:after="0"/>
              <w:rPr>
                <w:sz w:val="22"/>
                <w:szCs w:val="22"/>
              </w:rPr>
            </w:pPr>
            <w:r>
              <w:rPr>
                <w:sz w:val="22"/>
                <w:szCs w:val="22"/>
              </w:rPr>
              <w:t xml:space="preserve">Provided S/4 Hana – HADDOOP </w:t>
            </w:r>
            <w:r w:rsidR="00393F34">
              <w:rPr>
                <w:sz w:val="22"/>
                <w:szCs w:val="22"/>
              </w:rPr>
              <w:t>Integration</w:t>
            </w:r>
            <w:r>
              <w:rPr>
                <w:sz w:val="22"/>
                <w:szCs w:val="22"/>
              </w:rPr>
              <w:t xml:space="preserve">  (SDA+HDFS) information to IT System lead</w:t>
            </w:r>
          </w:p>
          <w:p w:rsidR="00670B13" w:rsidRDefault="00670B13" w:rsidP="00670B13">
            <w:pPr>
              <w:pStyle w:val="ListParagraph"/>
              <w:numPr>
                <w:ilvl w:val="0"/>
                <w:numId w:val="9"/>
              </w:numPr>
              <w:tabs>
                <w:tab w:val="right" w:pos="9440"/>
              </w:tabs>
              <w:spacing w:after="0"/>
              <w:rPr>
                <w:sz w:val="22"/>
                <w:szCs w:val="22"/>
              </w:rPr>
            </w:pPr>
            <w:r>
              <w:rPr>
                <w:sz w:val="22"/>
                <w:szCs w:val="22"/>
              </w:rPr>
              <w:t>Responsible for making new change requests and coordinating with technical and functional team for any new enhancements or corrections</w:t>
            </w:r>
          </w:p>
          <w:p w:rsidR="00670B13" w:rsidRDefault="00D95D9B" w:rsidP="00670B13">
            <w:pPr>
              <w:pStyle w:val="ListParagraph"/>
              <w:numPr>
                <w:ilvl w:val="0"/>
                <w:numId w:val="9"/>
              </w:numPr>
              <w:tabs>
                <w:tab w:val="right" w:pos="9440"/>
              </w:tabs>
              <w:spacing w:after="0"/>
              <w:rPr>
                <w:sz w:val="22"/>
                <w:szCs w:val="22"/>
              </w:rPr>
            </w:pPr>
            <w:r>
              <w:rPr>
                <w:sz w:val="22"/>
                <w:szCs w:val="22"/>
              </w:rPr>
              <w:t>Assisted in UAT utilizing functional data test scripts</w:t>
            </w:r>
          </w:p>
          <w:p w:rsidR="00A53A22" w:rsidRDefault="00A53A22" w:rsidP="00D763B9">
            <w:pPr>
              <w:tabs>
                <w:tab w:val="right" w:pos="9440"/>
              </w:tabs>
              <w:spacing w:after="0"/>
              <w:rPr>
                <w:sz w:val="22"/>
                <w:szCs w:val="22"/>
              </w:rPr>
            </w:pPr>
          </w:p>
          <w:p w:rsidR="006F1804" w:rsidRDefault="006F1804" w:rsidP="00D763B9">
            <w:pPr>
              <w:tabs>
                <w:tab w:val="right" w:pos="9440"/>
              </w:tabs>
              <w:spacing w:after="0"/>
              <w:rPr>
                <w:sz w:val="22"/>
                <w:szCs w:val="22"/>
              </w:rPr>
            </w:pPr>
          </w:p>
          <w:p w:rsidR="00292B72" w:rsidRDefault="008D0939" w:rsidP="002B77C2">
            <w:pPr>
              <w:pStyle w:val="Bullet"/>
              <w:numPr>
                <w:ilvl w:val="0"/>
                <w:numId w:val="0"/>
              </w:numPr>
              <w:ind w:left="404" w:hanging="360"/>
              <w:rPr>
                <w:b/>
                <w:sz w:val="22"/>
                <w:szCs w:val="22"/>
                <w:u w:val="single"/>
              </w:rPr>
            </w:pPr>
            <w:r w:rsidRPr="00994B3C">
              <w:rPr>
                <w:b/>
                <w:sz w:val="22"/>
                <w:szCs w:val="22"/>
                <w:u w:val="single"/>
              </w:rPr>
              <w:t>SAP Business Analyst / Change Management</w:t>
            </w:r>
            <w:r w:rsidR="00994B3C">
              <w:rPr>
                <w:b/>
                <w:sz w:val="22"/>
                <w:szCs w:val="22"/>
                <w:u w:val="single"/>
              </w:rPr>
              <w:t xml:space="preserve"> at Peoples Natural Gas Project</w:t>
            </w:r>
          </w:p>
          <w:p w:rsidR="00994B3C" w:rsidRPr="0027263E" w:rsidRDefault="00994B3C" w:rsidP="00994B3C">
            <w:pPr>
              <w:pStyle w:val="Bullet"/>
              <w:numPr>
                <w:ilvl w:val="0"/>
                <w:numId w:val="0"/>
              </w:numPr>
              <w:rPr>
                <w:sz w:val="22"/>
                <w:szCs w:val="22"/>
              </w:rPr>
            </w:pPr>
            <w:r>
              <w:rPr>
                <w:sz w:val="22"/>
                <w:szCs w:val="22"/>
              </w:rPr>
              <w:t>IBM</w:t>
            </w:r>
            <w:r w:rsidRPr="0027263E">
              <w:rPr>
                <w:sz w:val="22"/>
                <w:szCs w:val="22"/>
              </w:rPr>
              <w:t xml:space="preserve">, </w:t>
            </w:r>
            <w:r w:rsidR="00386CDF">
              <w:rPr>
                <w:sz w:val="22"/>
                <w:szCs w:val="22"/>
              </w:rPr>
              <w:t>Pittsburgh, PA October 2013 – October 2015</w:t>
            </w:r>
            <w:r w:rsidRPr="0027263E">
              <w:rPr>
                <w:sz w:val="22"/>
                <w:szCs w:val="22"/>
              </w:rPr>
              <w:t xml:space="preserve"> </w:t>
            </w:r>
          </w:p>
          <w:p w:rsidR="00994B3C" w:rsidRDefault="00994B3C" w:rsidP="002B77C2">
            <w:pPr>
              <w:pStyle w:val="Bullet"/>
              <w:numPr>
                <w:ilvl w:val="0"/>
                <w:numId w:val="0"/>
              </w:numPr>
              <w:ind w:left="404" w:hanging="360"/>
              <w:rPr>
                <w:b/>
                <w:sz w:val="22"/>
                <w:szCs w:val="22"/>
                <w:u w:val="single"/>
              </w:rPr>
            </w:pPr>
          </w:p>
          <w:p w:rsidR="00A255AC" w:rsidRPr="000B2C7D" w:rsidRDefault="00A255AC" w:rsidP="00A255AC">
            <w:pPr>
              <w:pStyle w:val="Bullet"/>
              <w:numPr>
                <w:ilvl w:val="0"/>
                <w:numId w:val="10"/>
              </w:numPr>
              <w:rPr>
                <w:sz w:val="22"/>
                <w:szCs w:val="22"/>
                <w:u w:val="single"/>
              </w:rPr>
            </w:pPr>
            <w:r>
              <w:rPr>
                <w:sz w:val="22"/>
                <w:szCs w:val="22"/>
              </w:rPr>
              <w:t xml:space="preserve">Recognized additional client needs through requirements gathering, RAD and JAD sessions and championed those efforts in a system and business analyst role. Gathered technical and functional documents to analyze and apply the correct approach for upgrading the clients training software management system. </w:t>
            </w:r>
            <w:r w:rsidR="00334507">
              <w:rPr>
                <w:sz w:val="22"/>
                <w:szCs w:val="22"/>
              </w:rPr>
              <w:t xml:space="preserve"> From this analyst approach, I wrote a Change Management process for this software, which the Executive leadership adopted into their business </w:t>
            </w:r>
          </w:p>
          <w:p w:rsidR="000B2C7D" w:rsidRPr="000B2C7D" w:rsidRDefault="000B2C7D" w:rsidP="00A255AC">
            <w:pPr>
              <w:pStyle w:val="Bullet"/>
              <w:numPr>
                <w:ilvl w:val="0"/>
                <w:numId w:val="10"/>
              </w:numPr>
              <w:rPr>
                <w:sz w:val="22"/>
                <w:szCs w:val="22"/>
                <w:u w:val="single"/>
              </w:rPr>
            </w:pPr>
            <w:r>
              <w:rPr>
                <w:sz w:val="22"/>
                <w:szCs w:val="22"/>
              </w:rPr>
              <w:t>Managed all training needs analysis at several client sites and de</w:t>
            </w:r>
            <w:r w:rsidR="00053D13">
              <w:rPr>
                <w:sz w:val="22"/>
                <w:szCs w:val="22"/>
              </w:rPr>
              <w:t xml:space="preserve">veloped training materials for </w:t>
            </w:r>
            <w:r>
              <w:rPr>
                <w:sz w:val="22"/>
                <w:szCs w:val="22"/>
              </w:rPr>
              <w:t>SAP CRM Module ISU/</w:t>
            </w:r>
            <w:r w:rsidR="008C4B66">
              <w:rPr>
                <w:sz w:val="22"/>
                <w:szCs w:val="22"/>
              </w:rPr>
              <w:t>Utilities,</w:t>
            </w:r>
            <w:r w:rsidR="00053D13">
              <w:rPr>
                <w:sz w:val="22"/>
                <w:szCs w:val="22"/>
              </w:rPr>
              <w:t xml:space="preserve"> AP, IM, MM, PCard, FICO</w:t>
            </w:r>
          </w:p>
          <w:p w:rsidR="000B2C7D" w:rsidRPr="000B2C7D" w:rsidRDefault="000B2C7D" w:rsidP="00A255AC">
            <w:pPr>
              <w:pStyle w:val="Bullet"/>
              <w:numPr>
                <w:ilvl w:val="0"/>
                <w:numId w:val="10"/>
              </w:numPr>
              <w:rPr>
                <w:sz w:val="22"/>
                <w:szCs w:val="22"/>
                <w:u w:val="single"/>
              </w:rPr>
            </w:pPr>
            <w:r>
              <w:rPr>
                <w:sz w:val="22"/>
                <w:szCs w:val="22"/>
              </w:rPr>
              <w:t xml:space="preserve">Utilized the AGILE approach for testing </w:t>
            </w:r>
          </w:p>
          <w:p w:rsidR="000B2C7D" w:rsidRPr="000B2C7D" w:rsidRDefault="000B2C7D" w:rsidP="00A255AC">
            <w:pPr>
              <w:pStyle w:val="Bullet"/>
              <w:numPr>
                <w:ilvl w:val="0"/>
                <w:numId w:val="10"/>
              </w:numPr>
              <w:rPr>
                <w:sz w:val="22"/>
                <w:szCs w:val="22"/>
                <w:u w:val="single"/>
              </w:rPr>
            </w:pPr>
            <w:r>
              <w:rPr>
                <w:sz w:val="22"/>
                <w:szCs w:val="22"/>
              </w:rPr>
              <w:t xml:space="preserve">Developed and assisted in configuration in SAP ECC 6.0 </w:t>
            </w:r>
          </w:p>
          <w:p w:rsidR="000B2C7D" w:rsidRPr="000B2C7D" w:rsidRDefault="000B2C7D" w:rsidP="00A255AC">
            <w:pPr>
              <w:pStyle w:val="Bullet"/>
              <w:numPr>
                <w:ilvl w:val="0"/>
                <w:numId w:val="10"/>
              </w:numPr>
              <w:rPr>
                <w:sz w:val="22"/>
                <w:szCs w:val="22"/>
                <w:u w:val="single"/>
              </w:rPr>
            </w:pPr>
            <w:r>
              <w:rPr>
                <w:sz w:val="22"/>
                <w:szCs w:val="22"/>
              </w:rPr>
              <w:t>System Administrator for uPerform provisioning</w:t>
            </w:r>
            <w:r w:rsidR="00053D13">
              <w:rPr>
                <w:sz w:val="22"/>
                <w:szCs w:val="22"/>
              </w:rPr>
              <w:t xml:space="preserve"> including assigning roles, groups and permissions</w:t>
            </w:r>
          </w:p>
          <w:p w:rsidR="000B2C7D" w:rsidRPr="00053D13" w:rsidRDefault="000B2C7D" w:rsidP="00A255AC">
            <w:pPr>
              <w:pStyle w:val="Bullet"/>
              <w:numPr>
                <w:ilvl w:val="0"/>
                <w:numId w:val="10"/>
              </w:numPr>
              <w:rPr>
                <w:sz w:val="22"/>
                <w:szCs w:val="22"/>
                <w:u w:val="single"/>
              </w:rPr>
            </w:pPr>
            <w:r>
              <w:rPr>
                <w:sz w:val="22"/>
                <w:szCs w:val="22"/>
              </w:rPr>
              <w:t>Managed and lead implementation upgrade of uPerform training software</w:t>
            </w:r>
          </w:p>
          <w:p w:rsidR="00053D13" w:rsidRDefault="00053D13" w:rsidP="00A255AC">
            <w:pPr>
              <w:pStyle w:val="Bullet"/>
              <w:numPr>
                <w:ilvl w:val="0"/>
                <w:numId w:val="10"/>
              </w:numPr>
              <w:rPr>
                <w:sz w:val="22"/>
                <w:szCs w:val="22"/>
              </w:rPr>
            </w:pPr>
            <w:r w:rsidRPr="00053D13">
              <w:rPr>
                <w:sz w:val="22"/>
                <w:szCs w:val="22"/>
              </w:rPr>
              <w:t xml:space="preserve">Conducted business </w:t>
            </w:r>
            <w:r w:rsidR="008C4B66" w:rsidRPr="00053D13">
              <w:rPr>
                <w:sz w:val="22"/>
                <w:szCs w:val="22"/>
              </w:rPr>
              <w:t>requirements</w:t>
            </w:r>
            <w:r w:rsidRPr="00053D13">
              <w:rPr>
                <w:sz w:val="22"/>
                <w:szCs w:val="22"/>
              </w:rPr>
              <w:t xml:space="preserve"> data gathering and analysis of training plan</w:t>
            </w:r>
          </w:p>
          <w:p w:rsidR="00053D13" w:rsidRDefault="00053D13" w:rsidP="00A255AC">
            <w:pPr>
              <w:pStyle w:val="Bullet"/>
              <w:numPr>
                <w:ilvl w:val="0"/>
                <w:numId w:val="10"/>
              </w:numPr>
              <w:rPr>
                <w:sz w:val="22"/>
                <w:szCs w:val="22"/>
              </w:rPr>
            </w:pPr>
            <w:r>
              <w:rPr>
                <w:sz w:val="22"/>
                <w:szCs w:val="22"/>
              </w:rPr>
              <w:t>Conducted Instructor Lead classroom training for end users and management</w:t>
            </w:r>
          </w:p>
          <w:p w:rsidR="00053D13" w:rsidRPr="00053D13" w:rsidRDefault="00053D13" w:rsidP="00A255AC">
            <w:pPr>
              <w:pStyle w:val="Bullet"/>
              <w:numPr>
                <w:ilvl w:val="0"/>
                <w:numId w:val="10"/>
              </w:numPr>
              <w:rPr>
                <w:sz w:val="22"/>
                <w:szCs w:val="22"/>
              </w:rPr>
            </w:pPr>
            <w:r>
              <w:rPr>
                <w:sz w:val="22"/>
                <w:szCs w:val="22"/>
              </w:rPr>
              <w:t>Worked closely with CIO and other executive leadership to ensure clients needs and requirements were met</w:t>
            </w:r>
          </w:p>
          <w:p w:rsidR="00053D13" w:rsidRDefault="00053D13" w:rsidP="000B2C7D">
            <w:pPr>
              <w:pStyle w:val="Bullet"/>
              <w:numPr>
                <w:ilvl w:val="0"/>
                <w:numId w:val="0"/>
              </w:numPr>
              <w:ind w:left="404" w:hanging="360"/>
              <w:rPr>
                <w:sz w:val="22"/>
                <w:szCs w:val="22"/>
              </w:rPr>
            </w:pPr>
          </w:p>
          <w:p w:rsidR="00554636" w:rsidRPr="008233E4" w:rsidRDefault="00554636" w:rsidP="00554636">
            <w:pPr>
              <w:tabs>
                <w:tab w:val="right" w:pos="9440"/>
              </w:tabs>
              <w:rPr>
                <w:b/>
                <w:sz w:val="22"/>
                <w:szCs w:val="22"/>
                <w:u w:val="single"/>
              </w:rPr>
            </w:pPr>
            <w:r w:rsidRPr="008233E4">
              <w:rPr>
                <w:b/>
                <w:sz w:val="22"/>
                <w:szCs w:val="22"/>
                <w:u w:val="single"/>
              </w:rPr>
              <w:t>SAP Training An</w:t>
            </w:r>
            <w:r w:rsidR="008233E4">
              <w:rPr>
                <w:b/>
                <w:sz w:val="22"/>
                <w:szCs w:val="22"/>
                <w:u w:val="single"/>
              </w:rPr>
              <w:t>a</w:t>
            </w:r>
            <w:r w:rsidRPr="008233E4">
              <w:rPr>
                <w:b/>
                <w:sz w:val="22"/>
                <w:szCs w:val="22"/>
                <w:u w:val="single"/>
              </w:rPr>
              <w:t>lyst Consultant at American Water</w:t>
            </w:r>
            <w:r w:rsidR="008233E4" w:rsidRPr="008233E4">
              <w:rPr>
                <w:b/>
                <w:sz w:val="22"/>
                <w:szCs w:val="22"/>
                <w:u w:val="single"/>
              </w:rPr>
              <w:t xml:space="preserve"> Project</w:t>
            </w:r>
          </w:p>
          <w:p w:rsidR="00554636" w:rsidRDefault="008233E4" w:rsidP="00554636">
            <w:pPr>
              <w:tabs>
                <w:tab w:val="right" w:pos="9440"/>
              </w:tabs>
              <w:rPr>
                <w:sz w:val="22"/>
                <w:szCs w:val="22"/>
              </w:rPr>
            </w:pPr>
            <w:r w:rsidRPr="008233E4">
              <w:rPr>
                <w:sz w:val="22"/>
                <w:szCs w:val="22"/>
              </w:rPr>
              <w:t>Grom Associates</w:t>
            </w:r>
            <w:r w:rsidR="00554636" w:rsidRPr="008233E4">
              <w:rPr>
                <w:sz w:val="22"/>
                <w:szCs w:val="22"/>
              </w:rPr>
              <w:t xml:space="preserve"> Houston, TX February 2013 – June 2013</w:t>
            </w:r>
          </w:p>
          <w:p w:rsidR="004C42E2" w:rsidRDefault="004C42E2" w:rsidP="00554636">
            <w:pPr>
              <w:tabs>
                <w:tab w:val="right" w:pos="9440"/>
              </w:tabs>
              <w:rPr>
                <w:sz w:val="22"/>
                <w:szCs w:val="22"/>
              </w:rPr>
            </w:pPr>
          </w:p>
          <w:p w:rsidR="00554636" w:rsidRPr="004C42E2" w:rsidRDefault="00554636" w:rsidP="004C42E2">
            <w:pPr>
              <w:pStyle w:val="ListParagraph"/>
              <w:numPr>
                <w:ilvl w:val="0"/>
                <w:numId w:val="27"/>
              </w:numPr>
              <w:tabs>
                <w:tab w:val="right" w:pos="9440"/>
              </w:tabs>
              <w:rPr>
                <w:sz w:val="22"/>
                <w:szCs w:val="22"/>
              </w:rPr>
            </w:pPr>
            <w:r w:rsidRPr="004C42E2">
              <w:rPr>
                <w:sz w:val="22"/>
                <w:szCs w:val="22"/>
              </w:rPr>
              <w:t xml:space="preserve">Worked with ABAP developers to ensure correct errors as well as testing for SAP functionality and end user acceptance. Worked with the Functional team with proper table configuration. </w:t>
            </w:r>
          </w:p>
          <w:p w:rsidR="00554636" w:rsidRDefault="00554636" w:rsidP="004C42E2">
            <w:pPr>
              <w:pStyle w:val="Bullet"/>
              <w:numPr>
                <w:ilvl w:val="0"/>
                <w:numId w:val="27"/>
              </w:numPr>
              <w:rPr>
                <w:sz w:val="22"/>
                <w:szCs w:val="22"/>
              </w:rPr>
            </w:pPr>
            <w:r w:rsidRPr="00D763B9">
              <w:rPr>
                <w:sz w:val="22"/>
                <w:szCs w:val="22"/>
              </w:rPr>
              <w:t>SAP Trainer conducted TTT for American Water</w:t>
            </w:r>
          </w:p>
          <w:p w:rsidR="00554636" w:rsidRPr="00D763B9" w:rsidRDefault="00554636" w:rsidP="004C42E2">
            <w:pPr>
              <w:pStyle w:val="Bullet"/>
              <w:numPr>
                <w:ilvl w:val="0"/>
                <w:numId w:val="27"/>
              </w:numPr>
              <w:rPr>
                <w:sz w:val="22"/>
                <w:szCs w:val="22"/>
              </w:rPr>
            </w:pPr>
            <w:r>
              <w:rPr>
                <w:sz w:val="22"/>
                <w:szCs w:val="22"/>
              </w:rPr>
              <w:t>Environment: CRM, AGILE</w:t>
            </w:r>
          </w:p>
          <w:p w:rsidR="00554636" w:rsidRDefault="00554636" w:rsidP="004C42E2">
            <w:pPr>
              <w:pStyle w:val="Bullet"/>
              <w:numPr>
                <w:ilvl w:val="0"/>
                <w:numId w:val="27"/>
              </w:numPr>
              <w:rPr>
                <w:sz w:val="22"/>
                <w:szCs w:val="22"/>
              </w:rPr>
            </w:pPr>
            <w:r w:rsidRPr="00D763B9">
              <w:rPr>
                <w:sz w:val="22"/>
                <w:szCs w:val="22"/>
              </w:rPr>
              <w:t>Collaborated with CRM</w:t>
            </w:r>
            <w:r>
              <w:rPr>
                <w:sz w:val="22"/>
                <w:szCs w:val="22"/>
              </w:rPr>
              <w:t xml:space="preserve"> ISU/Utilities</w:t>
            </w:r>
            <w:r w:rsidRPr="00D763B9">
              <w:rPr>
                <w:sz w:val="22"/>
                <w:szCs w:val="22"/>
              </w:rPr>
              <w:t xml:space="preserve"> functional team to test and validate transactional data</w:t>
            </w:r>
          </w:p>
          <w:p w:rsidR="00554636" w:rsidRPr="00D763B9" w:rsidRDefault="00554636" w:rsidP="004C42E2">
            <w:pPr>
              <w:pStyle w:val="Bullet"/>
              <w:numPr>
                <w:ilvl w:val="0"/>
                <w:numId w:val="27"/>
              </w:numPr>
              <w:rPr>
                <w:sz w:val="22"/>
                <w:szCs w:val="22"/>
              </w:rPr>
            </w:pPr>
            <w:r>
              <w:rPr>
                <w:sz w:val="22"/>
                <w:szCs w:val="22"/>
              </w:rPr>
              <w:t>Tested sap Transaction functionality utilizing the AGILE Approach</w:t>
            </w:r>
          </w:p>
          <w:p w:rsidR="00554636" w:rsidRPr="00D763B9" w:rsidRDefault="00554636" w:rsidP="004C42E2">
            <w:pPr>
              <w:pStyle w:val="Bullet"/>
              <w:numPr>
                <w:ilvl w:val="0"/>
                <w:numId w:val="27"/>
              </w:numPr>
              <w:rPr>
                <w:sz w:val="22"/>
                <w:szCs w:val="22"/>
              </w:rPr>
            </w:pPr>
            <w:r w:rsidRPr="00D763B9">
              <w:rPr>
                <w:sz w:val="22"/>
                <w:szCs w:val="22"/>
              </w:rPr>
              <w:t>Developed Training Materials for CRM Billing</w:t>
            </w:r>
            <w:r>
              <w:rPr>
                <w:sz w:val="22"/>
                <w:szCs w:val="22"/>
              </w:rPr>
              <w:t>, PP, PI</w:t>
            </w:r>
            <w:r w:rsidRPr="00D763B9">
              <w:rPr>
                <w:sz w:val="22"/>
                <w:szCs w:val="22"/>
              </w:rPr>
              <w:t xml:space="preserve"> and FICO Modules</w:t>
            </w:r>
          </w:p>
          <w:p w:rsidR="00651912" w:rsidRPr="00651912" w:rsidRDefault="00554636" w:rsidP="004C42E2">
            <w:pPr>
              <w:pStyle w:val="Bullet"/>
              <w:numPr>
                <w:ilvl w:val="0"/>
                <w:numId w:val="27"/>
              </w:numPr>
              <w:rPr>
                <w:sz w:val="22"/>
                <w:szCs w:val="22"/>
              </w:rPr>
            </w:pPr>
            <w:r w:rsidRPr="00CC635D">
              <w:rPr>
                <w:sz w:val="22"/>
                <w:szCs w:val="22"/>
              </w:rPr>
              <w:t>Created Job Aids and updated storyboards for Meter Reading</w:t>
            </w:r>
            <w:r>
              <w:rPr>
                <w:sz w:val="22"/>
                <w:szCs w:val="22"/>
              </w:rPr>
              <w:t>.</w:t>
            </w:r>
          </w:p>
          <w:p w:rsidR="00651912" w:rsidRDefault="00651912" w:rsidP="00554636">
            <w:pPr>
              <w:pStyle w:val="Bullet"/>
              <w:numPr>
                <w:ilvl w:val="0"/>
                <w:numId w:val="0"/>
              </w:numPr>
              <w:ind w:left="676" w:hanging="360"/>
              <w:rPr>
                <w:b/>
                <w:sz w:val="22"/>
                <w:szCs w:val="22"/>
              </w:rPr>
            </w:pPr>
          </w:p>
          <w:p w:rsidR="00554636" w:rsidRPr="00C15D1C" w:rsidRDefault="00554636" w:rsidP="002E5CFD">
            <w:pPr>
              <w:pStyle w:val="Bullet"/>
              <w:numPr>
                <w:ilvl w:val="0"/>
                <w:numId w:val="0"/>
              </w:numPr>
              <w:ind w:left="360" w:hanging="360"/>
              <w:jc w:val="both"/>
              <w:rPr>
                <w:b/>
                <w:sz w:val="22"/>
                <w:szCs w:val="22"/>
              </w:rPr>
            </w:pPr>
            <w:r>
              <w:rPr>
                <w:b/>
                <w:sz w:val="22"/>
                <w:szCs w:val="22"/>
              </w:rPr>
              <w:t>SAP</w:t>
            </w:r>
            <w:r w:rsidRPr="00C15D1C">
              <w:rPr>
                <w:b/>
                <w:sz w:val="22"/>
                <w:szCs w:val="22"/>
              </w:rPr>
              <w:t xml:space="preserve"> Analyst </w:t>
            </w:r>
            <w:r>
              <w:rPr>
                <w:b/>
                <w:sz w:val="22"/>
                <w:szCs w:val="22"/>
              </w:rPr>
              <w:t>/Training</w:t>
            </w:r>
          </w:p>
          <w:p w:rsidR="00554636" w:rsidRDefault="00554636" w:rsidP="002E5CFD">
            <w:pPr>
              <w:pStyle w:val="Bullet"/>
              <w:numPr>
                <w:ilvl w:val="0"/>
                <w:numId w:val="0"/>
              </w:numPr>
              <w:ind w:left="360" w:hanging="360"/>
              <w:jc w:val="both"/>
              <w:rPr>
                <w:sz w:val="22"/>
                <w:szCs w:val="22"/>
              </w:rPr>
            </w:pPr>
            <w:r>
              <w:rPr>
                <w:b/>
                <w:sz w:val="22"/>
                <w:szCs w:val="22"/>
              </w:rPr>
              <w:lastRenderedPageBreak/>
              <w:t xml:space="preserve">Deloitte </w:t>
            </w:r>
            <w:r w:rsidRPr="00E6418B">
              <w:rPr>
                <w:sz w:val="22"/>
                <w:szCs w:val="22"/>
              </w:rPr>
              <w:t>USDA</w:t>
            </w:r>
            <w:r w:rsidRPr="00CC635D">
              <w:rPr>
                <w:sz w:val="22"/>
                <w:szCs w:val="22"/>
              </w:rPr>
              <w:t xml:space="preserve"> MIDAS Project Washington DC February 2012 – June 2012</w:t>
            </w:r>
          </w:p>
          <w:p w:rsidR="00554636" w:rsidRPr="00CC635D" w:rsidRDefault="00554636" w:rsidP="00554636">
            <w:pPr>
              <w:pStyle w:val="Bullet"/>
              <w:numPr>
                <w:ilvl w:val="0"/>
                <w:numId w:val="0"/>
              </w:numPr>
              <w:ind w:left="676" w:hanging="360"/>
              <w:rPr>
                <w:sz w:val="22"/>
                <w:szCs w:val="22"/>
              </w:rPr>
            </w:pPr>
          </w:p>
          <w:p w:rsidR="00554636" w:rsidRDefault="00554636" w:rsidP="004C42E2">
            <w:pPr>
              <w:pStyle w:val="Bullet"/>
              <w:numPr>
                <w:ilvl w:val="0"/>
                <w:numId w:val="24"/>
              </w:numPr>
              <w:rPr>
                <w:sz w:val="22"/>
                <w:szCs w:val="22"/>
              </w:rPr>
            </w:pPr>
            <w:r w:rsidRPr="004425F1">
              <w:rPr>
                <w:sz w:val="22"/>
                <w:szCs w:val="22"/>
              </w:rPr>
              <w:t>Gathered data and process requirements as the lead for USDA farm records division, as well as developing the training materials for their training environment.</w:t>
            </w:r>
          </w:p>
          <w:p w:rsidR="00554636" w:rsidRPr="004425F1" w:rsidRDefault="00554636" w:rsidP="00554636">
            <w:pPr>
              <w:pStyle w:val="Bullet"/>
              <w:numPr>
                <w:ilvl w:val="0"/>
                <w:numId w:val="0"/>
              </w:numPr>
              <w:ind w:left="44"/>
              <w:rPr>
                <w:sz w:val="22"/>
                <w:szCs w:val="22"/>
              </w:rPr>
            </w:pPr>
          </w:p>
          <w:p w:rsidR="00554636" w:rsidRPr="00BE3655" w:rsidRDefault="00554636" w:rsidP="00BE3655">
            <w:pPr>
              <w:pStyle w:val="Bullet"/>
              <w:numPr>
                <w:ilvl w:val="0"/>
                <w:numId w:val="21"/>
              </w:numPr>
              <w:rPr>
                <w:sz w:val="22"/>
                <w:szCs w:val="22"/>
              </w:rPr>
            </w:pPr>
            <w:r w:rsidRPr="00BE3655">
              <w:rPr>
                <w:sz w:val="22"/>
                <w:szCs w:val="22"/>
              </w:rPr>
              <w:t>Developed instructor led training material for CRM module using RWD uPerform</w:t>
            </w:r>
          </w:p>
          <w:p w:rsidR="00554636" w:rsidRPr="00BE3655" w:rsidRDefault="00554636" w:rsidP="00BE3655">
            <w:pPr>
              <w:pStyle w:val="Bullet"/>
              <w:numPr>
                <w:ilvl w:val="0"/>
                <w:numId w:val="21"/>
              </w:numPr>
              <w:rPr>
                <w:sz w:val="22"/>
                <w:szCs w:val="22"/>
              </w:rPr>
            </w:pPr>
            <w:r w:rsidRPr="00BE3655">
              <w:rPr>
                <w:sz w:val="22"/>
                <w:szCs w:val="22"/>
              </w:rPr>
              <w:t>Worked on gathering functional and data requirements to ensure correct business processes documentation</w:t>
            </w:r>
          </w:p>
          <w:p w:rsidR="00554636" w:rsidRPr="00BE3655" w:rsidRDefault="00554636" w:rsidP="00BE3655">
            <w:pPr>
              <w:pStyle w:val="Bullet"/>
              <w:numPr>
                <w:ilvl w:val="0"/>
                <w:numId w:val="21"/>
              </w:numPr>
              <w:rPr>
                <w:sz w:val="22"/>
                <w:szCs w:val="22"/>
              </w:rPr>
            </w:pPr>
            <w:r w:rsidRPr="00BE3655">
              <w:rPr>
                <w:sz w:val="22"/>
                <w:szCs w:val="22"/>
              </w:rPr>
              <w:t>Lead a team of 4 to ensure effective and efficient training deliverables were met</w:t>
            </w:r>
          </w:p>
          <w:p w:rsidR="00554636" w:rsidRPr="00BE3655" w:rsidRDefault="00554636" w:rsidP="00BE3655">
            <w:pPr>
              <w:pStyle w:val="Bullet"/>
              <w:numPr>
                <w:ilvl w:val="0"/>
                <w:numId w:val="21"/>
              </w:numPr>
              <w:rPr>
                <w:sz w:val="22"/>
                <w:szCs w:val="22"/>
              </w:rPr>
            </w:pPr>
            <w:r w:rsidRPr="00BE3655">
              <w:rPr>
                <w:sz w:val="22"/>
                <w:szCs w:val="22"/>
              </w:rPr>
              <w:t>Interviewed client and Functional SME’S for process flow content, system functionality, and business processes content to ensure outstanding issues reached resolution.</w:t>
            </w:r>
          </w:p>
          <w:p w:rsidR="00554636" w:rsidRPr="00BE3655" w:rsidRDefault="00554636" w:rsidP="00BE3655">
            <w:pPr>
              <w:pStyle w:val="Bullet"/>
              <w:numPr>
                <w:ilvl w:val="0"/>
                <w:numId w:val="21"/>
              </w:numPr>
              <w:rPr>
                <w:sz w:val="22"/>
                <w:szCs w:val="22"/>
              </w:rPr>
            </w:pPr>
            <w:r w:rsidRPr="00BE3655">
              <w:rPr>
                <w:sz w:val="22"/>
                <w:szCs w:val="22"/>
              </w:rPr>
              <w:t>Analyzed current processes, provided verbal and written recommendations to ensure effective, efficient training documentation</w:t>
            </w:r>
          </w:p>
          <w:p w:rsidR="00554636" w:rsidRPr="00BE3655" w:rsidRDefault="00554636" w:rsidP="00BE3655">
            <w:pPr>
              <w:pStyle w:val="Bullet"/>
              <w:numPr>
                <w:ilvl w:val="0"/>
                <w:numId w:val="21"/>
              </w:numPr>
              <w:rPr>
                <w:sz w:val="22"/>
                <w:szCs w:val="22"/>
              </w:rPr>
            </w:pPr>
            <w:r w:rsidRPr="00BE3655">
              <w:rPr>
                <w:sz w:val="22"/>
                <w:szCs w:val="22"/>
              </w:rPr>
              <w:t xml:space="preserve">Met with project leadership for weekly status reports. </w:t>
            </w:r>
          </w:p>
          <w:p w:rsidR="00554636" w:rsidRPr="00C15D1C" w:rsidRDefault="00554636" w:rsidP="00554636">
            <w:pPr>
              <w:pStyle w:val="Bullet"/>
              <w:numPr>
                <w:ilvl w:val="0"/>
                <w:numId w:val="0"/>
              </w:numPr>
              <w:ind w:left="676" w:hanging="360"/>
              <w:rPr>
                <w:sz w:val="22"/>
              </w:rPr>
            </w:pPr>
          </w:p>
          <w:p w:rsidR="00554636" w:rsidRPr="00C60C36" w:rsidRDefault="00554636" w:rsidP="00554636">
            <w:pPr>
              <w:pStyle w:val="Bullet"/>
              <w:numPr>
                <w:ilvl w:val="0"/>
                <w:numId w:val="0"/>
              </w:numPr>
              <w:ind w:left="44"/>
              <w:rPr>
                <w:sz w:val="22"/>
                <w:u w:val="single"/>
              </w:rPr>
            </w:pPr>
            <w:r w:rsidRPr="00C60C36">
              <w:rPr>
                <w:b/>
                <w:sz w:val="22"/>
                <w:u w:val="single"/>
              </w:rPr>
              <w:t>SAP Technical Writer</w:t>
            </w:r>
            <w:r w:rsidR="00C60C36" w:rsidRPr="00C60C36">
              <w:rPr>
                <w:b/>
                <w:sz w:val="22"/>
                <w:u w:val="single"/>
              </w:rPr>
              <w:t xml:space="preserve"> </w:t>
            </w:r>
            <w:r w:rsidR="00FE6A08">
              <w:rPr>
                <w:b/>
                <w:sz w:val="22"/>
                <w:u w:val="single"/>
              </w:rPr>
              <w:t xml:space="preserve">at </w:t>
            </w:r>
            <w:r w:rsidR="00C60C36" w:rsidRPr="00C60C36">
              <w:rPr>
                <w:b/>
                <w:sz w:val="22"/>
                <w:u w:val="single"/>
              </w:rPr>
              <w:t>Southwest Water Project</w:t>
            </w:r>
          </w:p>
          <w:p w:rsidR="00554636" w:rsidRPr="00F07285" w:rsidRDefault="00C60C36" w:rsidP="00554636">
            <w:pPr>
              <w:pStyle w:val="Bullet"/>
              <w:numPr>
                <w:ilvl w:val="0"/>
                <w:numId w:val="0"/>
              </w:numPr>
              <w:ind w:left="44"/>
              <w:rPr>
                <w:sz w:val="22"/>
              </w:rPr>
            </w:pPr>
            <w:r w:rsidRPr="004C42E2">
              <w:rPr>
                <w:sz w:val="22"/>
              </w:rPr>
              <w:t xml:space="preserve">Whitaker </w:t>
            </w:r>
            <w:r w:rsidR="00554636" w:rsidRPr="00F07285">
              <w:rPr>
                <w:sz w:val="22"/>
              </w:rPr>
              <w:t xml:space="preserve">Houston Texas May 2011 – July 2011 </w:t>
            </w:r>
          </w:p>
          <w:p w:rsidR="00554636" w:rsidRDefault="00554636" w:rsidP="00554636">
            <w:pPr>
              <w:pStyle w:val="Bullet"/>
              <w:numPr>
                <w:ilvl w:val="0"/>
                <w:numId w:val="0"/>
              </w:numPr>
              <w:rPr>
                <w:sz w:val="22"/>
              </w:rPr>
            </w:pPr>
          </w:p>
          <w:p w:rsidR="00554636" w:rsidRDefault="00554636" w:rsidP="00991836">
            <w:pPr>
              <w:pStyle w:val="Bullet"/>
              <w:numPr>
                <w:ilvl w:val="0"/>
                <w:numId w:val="23"/>
              </w:numPr>
              <w:rPr>
                <w:sz w:val="22"/>
              </w:rPr>
            </w:pPr>
            <w:r>
              <w:rPr>
                <w:sz w:val="22"/>
              </w:rPr>
              <w:t>Fulfilled a 3-month project requirement as an SAP Technical Writer for ISU/ Utilities Company. Writing business process designs for Contract Administration in Project systems for role based training.  Ensured proper configuration of SAP transaction functionality.</w:t>
            </w:r>
          </w:p>
          <w:p w:rsidR="00554636" w:rsidRPr="00F07285" w:rsidRDefault="00554636" w:rsidP="00554636">
            <w:pPr>
              <w:pStyle w:val="Bullet"/>
              <w:numPr>
                <w:ilvl w:val="0"/>
                <w:numId w:val="0"/>
              </w:numPr>
              <w:rPr>
                <w:sz w:val="22"/>
              </w:rPr>
            </w:pPr>
          </w:p>
          <w:p w:rsidR="00554636" w:rsidRPr="00F07285" w:rsidRDefault="00554636" w:rsidP="00991836">
            <w:pPr>
              <w:pStyle w:val="Bullet"/>
              <w:numPr>
                <w:ilvl w:val="0"/>
                <w:numId w:val="22"/>
              </w:numPr>
              <w:rPr>
                <w:sz w:val="22"/>
              </w:rPr>
            </w:pPr>
            <w:r w:rsidRPr="00F07285">
              <w:rPr>
                <w:sz w:val="22"/>
              </w:rPr>
              <w:t>Created Business Process Designs for Project Systems, AP, Fixed Assets and Treasury Master Data for role based training</w:t>
            </w:r>
          </w:p>
          <w:p w:rsidR="00554636" w:rsidRPr="00F07285" w:rsidRDefault="00554636" w:rsidP="00991836">
            <w:pPr>
              <w:pStyle w:val="Bullet"/>
              <w:numPr>
                <w:ilvl w:val="0"/>
                <w:numId w:val="22"/>
              </w:numPr>
              <w:rPr>
                <w:sz w:val="22"/>
              </w:rPr>
            </w:pPr>
            <w:r w:rsidRPr="00F07285">
              <w:rPr>
                <w:sz w:val="22"/>
              </w:rPr>
              <w:t>Ensured adherence to established writing standards and documentation development processes</w:t>
            </w:r>
          </w:p>
          <w:p w:rsidR="00554636" w:rsidRPr="00F07285" w:rsidRDefault="00554636" w:rsidP="00991836">
            <w:pPr>
              <w:pStyle w:val="Bullet"/>
              <w:numPr>
                <w:ilvl w:val="0"/>
                <w:numId w:val="22"/>
              </w:numPr>
              <w:rPr>
                <w:sz w:val="22"/>
              </w:rPr>
            </w:pPr>
            <w:r w:rsidRPr="00F07285">
              <w:rPr>
                <w:sz w:val="22"/>
              </w:rPr>
              <w:t>Gathered functional and technical requirements to ensure efficient training documentation</w:t>
            </w:r>
          </w:p>
          <w:p w:rsidR="00554636" w:rsidRPr="00F07285" w:rsidRDefault="00554636" w:rsidP="00991836">
            <w:pPr>
              <w:pStyle w:val="Bullet"/>
              <w:numPr>
                <w:ilvl w:val="0"/>
                <w:numId w:val="22"/>
              </w:numPr>
              <w:rPr>
                <w:sz w:val="22"/>
              </w:rPr>
            </w:pPr>
            <w:r w:rsidRPr="00F07285">
              <w:rPr>
                <w:sz w:val="22"/>
              </w:rPr>
              <w:t>Made recommendations for changes to SAP system configuration to ensure proper SAP transaction functionality</w:t>
            </w:r>
            <w:r w:rsidR="00711C22">
              <w:rPr>
                <w:sz w:val="22"/>
              </w:rPr>
              <w:t xml:space="preserve"> in Project Systems, P2P and MM, FICO</w:t>
            </w:r>
          </w:p>
          <w:p w:rsidR="00554636" w:rsidRPr="00F07285" w:rsidRDefault="00554636" w:rsidP="00991836">
            <w:pPr>
              <w:pStyle w:val="Bullet"/>
              <w:numPr>
                <w:ilvl w:val="0"/>
                <w:numId w:val="22"/>
              </w:numPr>
              <w:rPr>
                <w:sz w:val="22"/>
              </w:rPr>
            </w:pPr>
            <w:r w:rsidRPr="00F07285">
              <w:rPr>
                <w:sz w:val="22"/>
              </w:rPr>
              <w:t>Ensured Master data integrity through testing and validation for SAP transactional data.</w:t>
            </w:r>
          </w:p>
          <w:p w:rsidR="00554636" w:rsidRPr="00F07285" w:rsidRDefault="00554636" w:rsidP="00554636">
            <w:pPr>
              <w:pStyle w:val="Bullet"/>
              <w:numPr>
                <w:ilvl w:val="0"/>
                <w:numId w:val="0"/>
              </w:numPr>
              <w:rPr>
                <w:b/>
                <w:sz w:val="22"/>
              </w:rPr>
            </w:pPr>
          </w:p>
          <w:p w:rsidR="00554636" w:rsidRPr="002E5CFD" w:rsidRDefault="00554636" w:rsidP="00554636">
            <w:pPr>
              <w:pStyle w:val="Bullet"/>
              <w:numPr>
                <w:ilvl w:val="0"/>
                <w:numId w:val="0"/>
              </w:numPr>
              <w:ind w:left="44"/>
              <w:rPr>
                <w:b/>
                <w:sz w:val="22"/>
                <w:u w:val="single"/>
              </w:rPr>
            </w:pPr>
            <w:r w:rsidRPr="002E5CFD">
              <w:rPr>
                <w:b/>
                <w:sz w:val="22"/>
                <w:u w:val="single"/>
              </w:rPr>
              <w:t>SAP Consultant/Developer</w:t>
            </w:r>
            <w:r w:rsidR="002E5CFD" w:rsidRPr="002E5CFD">
              <w:rPr>
                <w:b/>
                <w:sz w:val="22"/>
                <w:u w:val="single"/>
              </w:rPr>
              <w:t xml:space="preserve"> at US Army Project</w:t>
            </w:r>
          </w:p>
          <w:p w:rsidR="00554636" w:rsidRPr="00AC04BB" w:rsidRDefault="00FE6A08" w:rsidP="00554636">
            <w:pPr>
              <w:pStyle w:val="Bullet"/>
              <w:numPr>
                <w:ilvl w:val="0"/>
                <w:numId w:val="0"/>
              </w:numPr>
              <w:ind w:left="44"/>
              <w:rPr>
                <w:b/>
                <w:sz w:val="22"/>
              </w:rPr>
            </w:pPr>
            <w:r>
              <w:rPr>
                <w:sz w:val="22"/>
              </w:rPr>
              <w:t xml:space="preserve">InSAP </w:t>
            </w:r>
            <w:r w:rsidR="00554636" w:rsidRPr="00AC04BB">
              <w:rPr>
                <w:sz w:val="22"/>
              </w:rPr>
              <w:t>Herlong CA November 2010 – February 2011</w:t>
            </w:r>
          </w:p>
          <w:p w:rsidR="00554636" w:rsidRPr="00F07285" w:rsidRDefault="00554636" w:rsidP="00554636">
            <w:pPr>
              <w:pStyle w:val="Bullet"/>
              <w:numPr>
                <w:ilvl w:val="0"/>
                <w:numId w:val="0"/>
              </w:numPr>
              <w:ind w:left="44"/>
              <w:rPr>
                <w:sz w:val="22"/>
              </w:rPr>
            </w:pPr>
          </w:p>
          <w:p w:rsidR="00554636" w:rsidRPr="00F07285" w:rsidRDefault="00554636" w:rsidP="00533818">
            <w:pPr>
              <w:pStyle w:val="Bullet"/>
              <w:numPr>
                <w:ilvl w:val="0"/>
                <w:numId w:val="16"/>
              </w:numPr>
              <w:ind w:left="1440"/>
              <w:rPr>
                <w:sz w:val="22"/>
              </w:rPr>
            </w:pPr>
            <w:r w:rsidRPr="00F07285">
              <w:rPr>
                <w:sz w:val="22"/>
              </w:rPr>
              <w:t>Created new and updated training and practice material to ensure Sierra Army Depot LMP users were fully prepared to efficiently and effectively operate within the SAP ECC 6.0 system.</w:t>
            </w:r>
            <w:r>
              <w:rPr>
                <w:sz w:val="22"/>
              </w:rPr>
              <w:t xml:space="preserve"> PP, PI and PS</w:t>
            </w:r>
          </w:p>
          <w:p w:rsidR="00554636" w:rsidRPr="00F07285" w:rsidRDefault="00554636" w:rsidP="00533818">
            <w:pPr>
              <w:pStyle w:val="Bullet"/>
              <w:numPr>
                <w:ilvl w:val="0"/>
                <w:numId w:val="16"/>
              </w:numPr>
              <w:ind w:left="1440"/>
              <w:rPr>
                <w:sz w:val="22"/>
              </w:rPr>
            </w:pPr>
            <w:r w:rsidRPr="00F07285">
              <w:rPr>
                <w:sz w:val="22"/>
              </w:rPr>
              <w:t xml:space="preserve">Provided Government Leadership with verbal and written examples of moving towards a Role based training process. </w:t>
            </w:r>
          </w:p>
          <w:p w:rsidR="00554636" w:rsidRPr="00F07285" w:rsidRDefault="00554636" w:rsidP="00533818">
            <w:pPr>
              <w:pStyle w:val="Bullet"/>
              <w:numPr>
                <w:ilvl w:val="0"/>
                <w:numId w:val="16"/>
              </w:numPr>
              <w:ind w:left="1440"/>
              <w:rPr>
                <w:sz w:val="22"/>
              </w:rPr>
            </w:pPr>
            <w:r w:rsidRPr="00F07285">
              <w:rPr>
                <w:sz w:val="22"/>
              </w:rPr>
              <w:t>Analyzed Sierra Army Depot current training, functional processes and provided verbal and written recommendations</w:t>
            </w:r>
            <w:r>
              <w:rPr>
                <w:sz w:val="22"/>
              </w:rPr>
              <w:t xml:space="preserve"> for a more streamlined process</w:t>
            </w:r>
          </w:p>
          <w:p w:rsidR="00554636" w:rsidRPr="00F07285" w:rsidRDefault="00554636" w:rsidP="00533818">
            <w:pPr>
              <w:pStyle w:val="Bullet"/>
              <w:numPr>
                <w:ilvl w:val="0"/>
                <w:numId w:val="16"/>
              </w:numPr>
              <w:ind w:left="1440"/>
              <w:rPr>
                <w:sz w:val="22"/>
              </w:rPr>
            </w:pPr>
            <w:r w:rsidRPr="00F07285">
              <w:rPr>
                <w:sz w:val="22"/>
              </w:rPr>
              <w:t>Developed critical “work around” for key SAP transactions, which included screen shots and step by step work instructions</w:t>
            </w:r>
          </w:p>
          <w:p w:rsidR="00554636" w:rsidRPr="00F07285" w:rsidRDefault="00554636" w:rsidP="00533818">
            <w:pPr>
              <w:pStyle w:val="Bullet"/>
              <w:numPr>
                <w:ilvl w:val="0"/>
                <w:numId w:val="16"/>
              </w:numPr>
              <w:ind w:left="1440"/>
              <w:rPr>
                <w:sz w:val="22"/>
              </w:rPr>
            </w:pPr>
            <w:r w:rsidRPr="00F07285">
              <w:rPr>
                <w:sz w:val="22"/>
              </w:rPr>
              <w:t>Provided valuable input on how to improve the training experience and provide effective, efficient training material to the end users, which was presented across the DOD enterprise</w:t>
            </w:r>
          </w:p>
          <w:p w:rsidR="00651912" w:rsidRPr="00651912" w:rsidRDefault="00554636" w:rsidP="00533818">
            <w:pPr>
              <w:pStyle w:val="Bullet"/>
              <w:numPr>
                <w:ilvl w:val="0"/>
                <w:numId w:val="15"/>
              </w:numPr>
              <w:ind w:left="1440"/>
              <w:rPr>
                <w:sz w:val="22"/>
              </w:rPr>
            </w:pPr>
            <w:r w:rsidRPr="00F07285">
              <w:rPr>
                <w:sz w:val="22"/>
              </w:rPr>
              <w:t>Assisted in classroom instruction for Pr</w:t>
            </w:r>
            <w:r w:rsidR="00651912">
              <w:rPr>
                <w:sz w:val="22"/>
              </w:rPr>
              <w:t xml:space="preserve">oject Systems for over 100 users </w:t>
            </w:r>
          </w:p>
          <w:p w:rsidR="00651912" w:rsidRDefault="00651912" w:rsidP="00651912">
            <w:pPr>
              <w:pStyle w:val="Bullet"/>
              <w:numPr>
                <w:ilvl w:val="0"/>
                <w:numId w:val="0"/>
              </w:numPr>
              <w:ind w:left="404"/>
              <w:rPr>
                <w:sz w:val="22"/>
              </w:rPr>
            </w:pPr>
          </w:p>
          <w:p w:rsidR="00554636" w:rsidRPr="002E5CFD" w:rsidRDefault="00651912" w:rsidP="00162018">
            <w:pPr>
              <w:pStyle w:val="Bullet"/>
              <w:numPr>
                <w:ilvl w:val="0"/>
                <w:numId w:val="0"/>
              </w:numPr>
              <w:rPr>
                <w:sz w:val="22"/>
                <w:u w:val="single"/>
              </w:rPr>
            </w:pPr>
            <w:r>
              <w:rPr>
                <w:sz w:val="22"/>
              </w:rPr>
              <w:t xml:space="preserve"> </w:t>
            </w:r>
            <w:r w:rsidR="00554636" w:rsidRPr="002E5CFD">
              <w:rPr>
                <w:b/>
                <w:sz w:val="22"/>
                <w:u w:val="single"/>
              </w:rPr>
              <w:t>SAP Training Lead Consultant/Developer</w:t>
            </w:r>
            <w:r w:rsidR="002E5CFD" w:rsidRPr="002E5CFD">
              <w:rPr>
                <w:b/>
                <w:sz w:val="22"/>
                <w:u w:val="single"/>
              </w:rPr>
              <w:t xml:space="preserve"> at Army Project</w:t>
            </w:r>
          </w:p>
          <w:p w:rsidR="00651912" w:rsidRDefault="00FE6A08" w:rsidP="00162018">
            <w:pPr>
              <w:pStyle w:val="Bullet"/>
              <w:numPr>
                <w:ilvl w:val="0"/>
                <w:numId w:val="0"/>
              </w:numPr>
              <w:rPr>
                <w:sz w:val="22"/>
              </w:rPr>
            </w:pPr>
            <w:r>
              <w:rPr>
                <w:sz w:val="22"/>
              </w:rPr>
              <w:t>RCG Global Services</w:t>
            </w:r>
            <w:r w:rsidR="002E5CFD">
              <w:rPr>
                <w:sz w:val="22"/>
              </w:rPr>
              <w:t xml:space="preserve"> </w:t>
            </w:r>
            <w:r w:rsidR="00554636" w:rsidRPr="00F07285">
              <w:rPr>
                <w:sz w:val="22"/>
              </w:rPr>
              <w:t>Marlton NJ, June 2010 – October 2010</w:t>
            </w:r>
          </w:p>
          <w:p w:rsidR="00C60C36" w:rsidRPr="00F07285" w:rsidRDefault="00C60C36" w:rsidP="00162018">
            <w:pPr>
              <w:pStyle w:val="Bullet"/>
              <w:numPr>
                <w:ilvl w:val="0"/>
                <w:numId w:val="0"/>
              </w:numPr>
              <w:rPr>
                <w:sz w:val="22"/>
              </w:rPr>
            </w:pPr>
          </w:p>
          <w:p w:rsidR="00554636" w:rsidRPr="00F07285" w:rsidRDefault="00554636" w:rsidP="004C42E2">
            <w:pPr>
              <w:pStyle w:val="Bullet"/>
              <w:numPr>
                <w:ilvl w:val="0"/>
                <w:numId w:val="25"/>
              </w:numPr>
              <w:ind w:left="1440"/>
              <w:rPr>
                <w:sz w:val="22"/>
              </w:rPr>
            </w:pPr>
            <w:r w:rsidRPr="00F07285">
              <w:rPr>
                <w:sz w:val="22"/>
              </w:rPr>
              <w:lastRenderedPageBreak/>
              <w:t>SAP training development for ECC6.0 for MM, SD, FICO, IM,</w:t>
            </w:r>
            <w:r>
              <w:rPr>
                <w:sz w:val="22"/>
              </w:rPr>
              <w:t xml:space="preserve"> Procurement, Purchase orders, Purchase requisitions</w:t>
            </w:r>
            <w:r w:rsidRPr="00F07285">
              <w:rPr>
                <w:sz w:val="22"/>
              </w:rPr>
              <w:t xml:space="preserve"> and Pricing Master Data</w:t>
            </w:r>
          </w:p>
          <w:p w:rsidR="00554636" w:rsidRPr="00F07285" w:rsidRDefault="00554636" w:rsidP="004C42E2">
            <w:pPr>
              <w:pStyle w:val="Bullet"/>
              <w:numPr>
                <w:ilvl w:val="0"/>
                <w:numId w:val="25"/>
              </w:numPr>
              <w:ind w:left="1440"/>
              <w:rPr>
                <w:sz w:val="22"/>
              </w:rPr>
            </w:pPr>
            <w:r w:rsidRPr="00F07285">
              <w:rPr>
                <w:sz w:val="22"/>
              </w:rPr>
              <w:t>Provided instructor led classroom training for train the trainer in the above modules</w:t>
            </w:r>
          </w:p>
          <w:p w:rsidR="00554636" w:rsidRPr="00F07285" w:rsidRDefault="00554636" w:rsidP="004C42E2">
            <w:pPr>
              <w:pStyle w:val="Bullet"/>
              <w:numPr>
                <w:ilvl w:val="0"/>
                <w:numId w:val="25"/>
              </w:numPr>
              <w:ind w:left="1440"/>
              <w:rPr>
                <w:sz w:val="22"/>
              </w:rPr>
            </w:pPr>
            <w:r w:rsidRPr="00F07285">
              <w:rPr>
                <w:sz w:val="22"/>
              </w:rPr>
              <w:t>Managed end users sustainment strategy, process mapping team, developers and worked with team leads to affectively deliver training and provide quality training material</w:t>
            </w:r>
          </w:p>
          <w:p w:rsidR="00554636" w:rsidRPr="00F07285" w:rsidRDefault="00554636" w:rsidP="004C42E2">
            <w:pPr>
              <w:pStyle w:val="Bullet"/>
              <w:numPr>
                <w:ilvl w:val="0"/>
                <w:numId w:val="25"/>
              </w:numPr>
              <w:ind w:left="1440"/>
              <w:rPr>
                <w:sz w:val="22"/>
              </w:rPr>
            </w:pPr>
            <w:r w:rsidRPr="00F07285">
              <w:rPr>
                <w:sz w:val="22"/>
              </w:rPr>
              <w:t>Provided support and delivery of training solutions using RWD uPerform</w:t>
            </w:r>
          </w:p>
          <w:p w:rsidR="00554636" w:rsidRPr="00F07285" w:rsidRDefault="00554636" w:rsidP="004C42E2">
            <w:pPr>
              <w:pStyle w:val="Bullet"/>
              <w:numPr>
                <w:ilvl w:val="0"/>
                <w:numId w:val="0"/>
              </w:numPr>
              <w:ind w:left="720"/>
              <w:rPr>
                <w:sz w:val="22"/>
              </w:rPr>
            </w:pPr>
          </w:p>
          <w:p w:rsidR="00554636" w:rsidRPr="00A21925" w:rsidRDefault="00554636" w:rsidP="00162018">
            <w:pPr>
              <w:pStyle w:val="Bullet"/>
              <w:numPr>
                <w:ilvl w:val="0"/>
                <w:numId w:val="0"/>
              </w:numPr>
              <w:rPr>
                <w:b/>
                <w:sz w:val="22"/>
                <w:u w:val="single"/>
              </w:rPr>
            </w:pPr>
            <w:r w:rsidRPr="00A21925">
              <w:rPr>
                <w:b/>
                <w:sz w:val="22"/>
                <w:u w:val="single"/>
              </w:rPr>
              <w:t>SAP Trainer/Developer</w:t>
            </w:r>
            <w:r w:rsidR="00C60C36" w:rsidRPr="00A21925">
              <w:rPr>
                <w:b/>
                <w:sz w:val="22"/>
                <w:u w:val="single"/>
              </w:rPr>
              <w:t xml:space="preserve"> at BP Oil Project</w:t>
            </w:r>
          </w:p>
          <w:p w:rsidR="00554636" w:rsidRDefault="00A21925" w:rsidP="00162018">
            <w:pPr>
              <w:pStyle w:val="Bullet"/>
              <w:numPr>
                <w:ilvl w:val="0"/>
                <w:numId w:val="0"/>
              </w:numPr>
              <w:rPr>
                <w:sz w:val="22"/>
              </w:rPr>
            </w:pPr>
            <w:r>
              <w:rPr>
                <w:sz w:val="22"/>
              </w:rPr>
              <w:t xml:space="preserve">Triad Resources </w:t>
            </w:r>
            <w:r w:rsidR="00554636" w:rsidRPr="00F07285">
              <w:rPr>
                <w:sz w:val="22"/>
              </w:rPr>
              <w:t>Houston TX, March 2010 – June 2010</w:t>
            </w:r>
          </w:p>
          <w:p w:rsidR="00A21925" w:rsidRDefault="00A21925" w:rsidP="004C42E2">
            <w:pPr>
              <w:pStyle w:val="Bullet"/>
              <w:numPr>
                <w:ilvl w:val="0"/>
                <w:numId w:val="0"/>
              </w:numPr>
              <w:ind w:left="764"/>
              <w:rPr>
                <w:sz w:val="22"/>
              </w:rPr>
            </w:pPr>
          </w:p>
          <w:p w:rsidR="00554636" w:rsidRPr="00A21925" w:rsidRDefault="00554636" w:rsidP="004C42E2">
            <w:pPr>
              <w:pStyle w:val="Bullet"/>
              <w:numPr>
                <w:ilvl w:val="0"/>
                <w:numId w:val="25"/>
              </w:numPr>
              <w:ind w:left="1440"/>
              <w:rPr>
                <w:sz w:val="22"/>
              </w:rPr>
            </w:pPr>
            <w:r w:rsidRPr="00A21925">
              <w:rPr>
                <w:sz w:val="22"/>
              </w:rPr>
              <w:t>Managed BP’S end users sustainment strategy, process mapping and developers and collaborated with Functional SME’S, training process mangers to ensure effective delivery of training.</w:t>
            </w:r>
          </w:p>
          <w:p w:rsidR="00554636" w:rsidRPr="00F07285" w:rsidRDefault="00554636" w:rsidP="004C42E2">
            <w:pPr>
              <w:pStyle w:val="Bullet"/>
              <w:numPr>
                <w:ilvl w:val="0"/>
                <w:numId w:val="25"/>
              </w:numPr>
              <w:ind w:left="1440"/>
              <w:rPr>
                <w:sz w:val="22"/>
              </w:rPr>
            </w:pPr>
            <w:r w:rsidRPr="00F07285">
              <w:rPr>
                <w:sz w:val="22"/>
              </w:rPr>
              <w:t xml:space="preserve">SAP training development including process flows for ECC6.0 in MM, SD, FICO, IM </w:t>
            </w:r>
          </w:p>
          <w:p w:rsidR="00554636" w:rsidRPr="00F07285" w:rsidRDefault="00554636" w:rsidP="004C42E2">
            <w:pPr>
              <w:pStyle w:val="Bullet"/>
              <w:numPr>
                <w:ilvl w:val="0"/>
                <w:numId w:val="25"/>
              </w:numPr>
              <w:ind w:left="1440"/>
              <w:rPr>
                <w:sz w:val="22"/>
              </w:rPr>
            </w:pPr>
            <w:r w:rsidRPr="00F07285">
              <w:rPr>
                <w:sz w:val="22"/>
              </w:rPr>
              <w:t>Provided instructor led classroom training for BP end users for SRM, MM modules</w:t>
            </w:r>
          </w:p>
          <w:p w:rsidR="00554636" w:rsidRPr="00F07285" w:rsidRDefault="00554636" w:rsidP="004C42E2">
            <w:pPr>
              <w:pStyle w:val="Bullet"/>
              <w:numPr>
                <w:ilvl w:val="0"/>
                <w:numId w:val="25"/>
              </w:numPr>
              <w:ind w:left="1440"/>
              <w:rPr>
                <w:sz w:val="22"/>
              </w:rPr>
            </w:pPr>
            <w:r w:rsidRPr="00F07285">
              <w:rPr>
                <w:sz w:val="22"/>
              </w:rPr>
              <w:t>Managed end users sustainment strategy, process mapping, developers and worked with team leads, SME’s and training process managers to affectively deliver training and materials utilizing ON Demand</w:t>
            </w:r>
            <w:r>
              <w:rPr>
                <w:sz w:val="22"/>
              </w:rPr>
              <w:t xml:space="preserve"> software</w:t>
            </w:r>
          </w:p>
          <w:p w:rsidR="00554636" w:rsidRPr="00F07285" w:rsidRDefault="00554636" w:rsidP="004C42E2">
            <w:pPr>
              <w:pStyle w:val="Bullet"/>
              <w:numPr>
                <w:ilvl w:val="0"/>
                <w:numId w:val="0"/>
              </w:numPr>
              <w:ind w:left="1124"/>
              <w:rPr>
                <w:sz w:val="22"/>
              </w:rPr>
            </w:pPr>
          </w:p>
          <w:p w:rsidR="00554636" w:rsidRPr="00742A9A" w:rsidRDefault="006B1A10" w:rsidP="00162018">
            <w:pPr>
              <w:pStyle w:val="Bullet"/>
              <w:numPr>
                <w:ilvl w:val="0"/>
                <w:numId w:val="0"/>
              </w:numPr>
              <w:rPr>
                <w:b/>
                <w:sz w:val="22"/>
                <w:u w:val="single"/>
              </w:rPr>
            </w:pPr>
            <w:r w:rsidRPr="00742A9A">
              <w:rPr>
                <w:b/>
                <w:sz w:val="22"/>
                <w:u w:val="single"/>
              </w:rPr>
              <w:t xml:space="preserve">SAP </w:t>
            </w:r>
            <w:r>
              <w:rPr>
                <w:b/>
                <w:sz w:val="22"/>
                <w:u w:val="single"/>
              </w:rPr>
              <w:t>GL</w:t>
            </w:r>
            <w:r w:rsidR="00742A9A">
              <w:rPr>
                <w:b/>
                <w:sz w:val="22"/>
                <w:u w:val="single"/>
              </w:rPr>
              <w:t xml:space="preserve">/PP </w:t>
            </w:r>
            <w:r w:rsidR="00554636" w:rsidRPr="00742A9A">
              <w:rPr>
                <w:b/>
                <w:sz w:val="22"/>
                <w:u w:val="single"/>
              </w:rPr>
              <w:t>Training Educational</w:t>
            </w:r>
            <w:r w:rsidR="00742A9A" w:rsidRPr="00742A9A">
              <w:rPr>
                <w:b/>
                <w:sz w:val="22"/>
                <w:u w:val="single"/>
              </w:rPr>
              <w:t xml:space="preserve"> and Testing Lead at USDA FMMI Project</w:t>
            </w:r>
          </w:p>
          <w:p w:rsidR="00554636" w:rsidRDefault="00554636" w:rsidP="00162018">
            <w:pPr>
              <w:pStyle w:val="Bullet"/>
              <w:numPr>
                <w:ilvl w:val="0"/>
                <w:numId w:val="0"/>
              </w:numPr>
              <w:rPr>
                <w:sz w:val="22"/>
              </w:rPr>
            </w:pPr>
            <w:r w:rsidRPr="00742A9A">
              <w:rPr>
                <w:sz w:val="22"/>
              </w:rPr>
              <w:t>Accenture</w:t>
            </w:r>
            <w:r>
              <w:rPr>
                <w:b/>
                <w:sz w:val="22"/>
              </w:rPr>
              <w:t xml:space="preserve"> </w:t>
            </w:r>
            <w:r w:rsidRPr="00D35646">
              <w:rPr>
                <w:sz w:val="22"/>
              </w:rPr>
              <w:t>USDA</w:t>
            </w:r>
            <w:r w:rsidRPr="00F07285">
              <w:rPr>
                <w:sz w:val="22"/>
              </w:rPr>
              <w:t xml:space="preserve"> FMMI Project Washington DC, March 2009 – November 2009</w:t>
            </w:r>
          </w:p>
          <w:p w:rsidR="00742A9A" w:rsidRDefault="00742A9A" w:rsidP="004C42E2">
            <w:pPr>
              <w:pStyle w:val="Bullet"/>
              <w:numPr>
                <w:ilvl w:val="0"/>
                <w:numId w:val="0"/>
              </w:numPr>
              <w:ind w:left="764"/>
              <w:rPr>
                <w:sz w:val="22"/>
              </w:rPr>
            </w:pPr>
          </w:p>
          <w:p w:rsidR="00554636" w:rsidRPr="00742A9A" w:rsidRDefault="00554636" w:rsidP="004C42E2">
            <w:pPr>
              <w:pStyle w:val="Bullet"/>
              <w:numPr>
                <w:ilvl w:val="0"/>
                <w:numId w:val="25"/>
              </w:numPr>
              <w:ind w:left="1440"/>
              <w:rPr>
                <w:sz w:val="22"/>
              </w:rPr>
            </w:pPr>
            <w:r>
              <w:rPr>
                <w:sz w:val="22"/>
              </w:rPr>
              <w:t>GL /PP lead for SAP Core financials implementation and managed subordinates and government GL lead.</w:t>
            </w:r>
          </w:p>
          <w:p w:rsidR="00554636" w:rsidRPr="00F07285" w:rsidRDefault="00554636" w:rsidP="004C42E2">
            <w:pPr>
              <w:pStyle w:val="Bullet"/>
              <w:numPr>
                <w:ilvl w:val="0"/>
                <w:numId w:val="25"/>
              </w:numPr>
              <w:ind w:left="1440"/>
              <w:rPr>
                <w:sz w:val="22"/>
              </w:rPr>
            </w:pPr>
            <w:r w:rsidRPr="00F07285">
              <w:rPr>
                <w:sz w:val="22"/>
              </w:rPr>
              <w:t>Training Lead/Developer for GL and PP areas for SAP ECC6.0 Core Financials implementation</w:t>
            </w:r>
          </w:p>
          <w:p w:rsidR="00554636" w:rsidRDefault="00554636" w:rsidP="004C42E2">
            <w:pPr>
              <w:pStyle w:val="Bullet"/>
              <w:numPr>
                <w:ilvl w:val="0"/>
                <w:numId w:val="25"/>
              </w:numPr>
              <w:ind w:left="1440"/>
              <w:rPr>
                <w:sz w:val="22"/>
              </w:rPr>
            </w:pPr>
            <w:r w:rsidRPr="00F07285">
              <w:rPr>
                <w:sz w:val="22"/>
              </w:rPr>
              <w:t>Developed and lead all the training documents including process flows for FI, AP, AR</w:t>
            </w:r>
            <w:r>
              <w:rPr>
                <w:sz w:val="22"/>
              </w:rPr>
              <w:t>, MM, IM and P2P</w:t>
            </w:r>
          </w:p>
          <w:p w:rsidR="00554636" w:rsidRPr="00F07285" w:rsidRDefault="00554636" w:rsidP="004C42E2">
            <w:pPr>
              <w:pStyle w:val="Bullet"/>
              <w:numPr>
                <w:ilvl w:val="0"/>
                <w:numId w:val="25"/>
              </w:numPr>
              <w:ind w:left="1440"/>
              <w:rPr>
                <w:sz w:val="22"/>
              </w:rPr>
            </w:pPr>
            <w:r>
              <w:rPr>
                <w:sz w:val="22"/>
              </w:rPr>
              <w:t>Worked as an associate level functional consultant assisting on ECC configuration in FI, MM AP and testing associate</w:t>
            </w:r>
          </w:p>
          <w:p w:rsidR="00554636" w:rsidRPr="00F07285" w:rsidRDefault="00554636" w:rsidP="004C42E2">
            <w:pPr>
              <w:pStyle w:val="Bullet"/>
              <w:numPr>
                <w:ilvl w:val="0"/>
                <w:numId w:val="25"/>
              </w:numPr>
              <w:ind w:left="1440"/>
              <w:rPr>
                <w:sz w:val="22"/>
              </w:rPr>
            </w:pPr>
            <w:r w:rsidRPr="00F07285">
              <w:rPr>
                <w:sz w:val="22"/>
              </w:rPr>
              <w:t>Managed self, sub-team members and government counterpart(s) to ensure deliverables were completed on time and with high quality</w:t>
            </w:r>
          </w:p>
          <w:p w:rsidR="00554636" w:rsidRPr="00DD5782" w:rsidRDefault="00554636" w:rsidP="004C42E2">
            <w:pPr>
              <w:pStyle w:val="Bullet"/>
              <w:numPr>
                <w:ilvl w:val="0"/>
                <w:numId w:val="25"/>
              </w:numPr>
              <w:ind w:left="1440"/>
              <w:rPr>
                <w:sz w:val="24"/>
                <w:szCs w:val="24"/>
              </w:rPr>
            </w:pPr>
            <w:r w:rsidRPr="00DD5782">
              <w:rPr>
                <w:sz w:val="24"/>
                <w:szCs w:val="24"/>
              </w:rPr>
              <w:t xml:space="preserve">Managed and Identified user roles for employees within the FI area and conducted </w:t>
            </w:r>
            <w:r w:rsidRPr="00DD5782">
              <w:rPr>
                <w:sz w:val="22"/>
                <w:szCs w:val="22"/>
              </w:rPr>
              <w:t>classroom</w:t>
            </w:r>
            <w:r w:rsidRPr="00DD5782">
              <w:rPr>
                <w:sz w:val="24"/>
                <w:szCs w:val="24"/>
              </w:rPr>
              <w:t xml:space="preserve"> training for Train the Trainer </w:t>
            </w:r>
          </w:p>
          <w:p w:rsidR="00554636" w:rsidRPr="00DD5782" w:rsidRDefault="00554636" w:rsidP="004C42E2">
            <w:pPr>
              <w:pStyle w:val="Bullet"/>
              <w:numPr>
                <w:ilvl w:val="0"/>
                <w:numId w:val="25"/>
              </w:numPr>
              <w:ind w:left="1440"/>
              <w:rPr>
                <w:sz w:val="24"/>
                <w:szCs w:val="24"/>
              </w:rPr>
            </w:pPr>
            <w:r w:rsidRPr="00DD5782">
              <w:rPr>
                <w:sz w:val="24"/>
                <w:szCs w:val="24"/>
              </w:rPr>
              <w:t>Assisted with inter-team communication, issue resolution, client relationship management, team development, work plan/risk management, status reports and risk management</w:t>
            </w:r>
          </w:p>
          <w:p w:rsidR="00554636" w:rsidRPr="00DD5782" w:rsidRDefault="00554636" w:rsidP="004C42E2">
            <w:pPr>
              <w:pStyle w:val="Bullet"/>
              <w:numPr>
                <w:ilvl w:val="0"/>
                <w:numId w:val="25"/>
              </w:numPr>
              <w:ind w:left="1440"/>
              <w:rPr>
                <w:sz w:val="24"/>
                <w:szCs w:val="24"/>
              </w:rPr>
            </w:pPr>
            <w:r w:rsidRPr="00DD5782">
              <w:rPr>
                <w:sz w:val="24"/>
                <w:szCs w:val="24"/>
              </w:rPr>
              <w:t>Ensured data integrity through testing and validation using CATSCRPTS</w:t>
            </w:r>
          </w:p>
          <w:p w:rsidR="00554636" w:rsidRPr="00F07285" w:rsidRDefault="00554636" w:rsidP="004C42E2">
            <w:pPr>
              <w:pStyle w:val="Bullet"/>
              <w:numPr>
                <w:ilvl w:val="0"/>
                <w:numId w:val="0"/>
              </w:numPr>
              <w:tabs>
                <w:tab w:val="left" w:pos="7260"/>
              </w:tabs>
              <w:ind w:left="764" w:firstLine="7220"/>
              <w:rPr>
                <w:sz w:val="22"/>
              </w:rPr>
            </w:pPr>
          </w:p>
          <w:p w:rsidR="00554636" w:rsidRPr="00742A9A" w:rsidRDefault="00554636" w:rsidP="004C42E2">
            <w:pPr>
              <w:pStyle w:val="Bullet"/>
              <w:numPr>
                <w:ilvl w:val="0"/>
                <w:numId w:val="25"/>
              </w:numPr>
              <w:ind w:left="1440"/>
              <w:rPr>
                <w:b/>
                <w:sz w:val="22"/>
                <w:u w:val="single"/>
              </w:rPr>
            </w:pPr>
            <w:r w:rsidRPr="00742A9A">
              <w:rPr>
                <w:b/>
                <w:sz w:val="22"/>
                <w:u w:val="single"/>
              </w:rPr>
              <w:t>SAP Trainer/Education Developer Lead</w:t>
            </w:r>
            <w:r w:rsidR="00742A9A" w:rsidRPr="00742A9A">
              <w:rPr>
                <w:b/>
                <w:sz w:val="22"/>
                <w:u w:val="single"/>
              </w:rPr>
              <w:t xml:space="preserve"> at Navy ERP Project</w:t>
            </w:r>
          </w:p>
          <w:p w:rsidR="00554636" w:rsidRPr="00F07285" w:rsidRDefault="00554636" w:rsidP="004C42E2">
            <w:pPr>
              <w:pStyle w:val="Bullet"/>
              <w:numPr>
                <w:ilvl w:val="0"/>
                <w:numId w:val="25"/>
              </w:numPr>
              <w:ind w:left="1440"/>
              <w:rPr>
                <w:sz w:val="22"/>
              </w:rPr>
            </w:pPr>
            <w:r w:rsidRPr="00742A9A">
              <w:rPr>
                <w:sz w:val="22"/>
              </w:rPr>
              <w:t>IBM</w:t>
            </w:r>
            <w:r>
              <w:rPr>
                <w:sz w:val="22"/>
              </w:rPr>
              <w:t xml:space="preserve"> </w:t>
            </w:r>
            <w:r w:rsidRPr="00F07285">
              <w:rPr>
                <w:sz w:val="22"/>
              </w:rPr>
              <w:t>Navy ERP Project Annapolis MD, February 2008 – July 2008</w:t>
            </w:r>
          </w:p>
          <w:p w:rsidR="00554636" w:rsidRPr="00F07285" w:rsidRDefault="00554636" w:rsidP="004C42E2">
            <w:pPr>
              <w:pStyle w:val="Bullet"/>
              <w:numPr>
                <w:ilvl w:val="0"/>
                <w:numId w:val="0"/>
              </w:numPr>
              <w:ind w:left="764"/>
              <w:rPr>
                <w:sz w:val="22"/>
              </w:rPr>
            </w:pPr>
          </w:p>
          <w:p w:rsidR="00554636" w:rsidRPr="00F07285" w:rsidRDefault="00554636" w:rsidP="004C42E2">
            <w:pPr>
              <w:pStyle w:val="Bullet"/>
              <w:numPr>
                <w:ilvl w:val="0"/>
                <w:numId w:val="25"/>
              </w:numPr>
              <w:ind w:left="1440"/>
              <w:rPr>
                <w:sz w:val="22"/>
              </w:rPr>
            </w:pPr>
            <w:r w:rsidRPr="00F07285">
              <w:rPr>
                <w:sz w:val="22"/>
              </w:rPr>
              <w:t>Developed and provided delivery of over 40 PP</w:t>
            </w:r>
            <w:r>
              <w:rPr>
                <w:sz w:val="22"/>
              </w:rPr>
              <w:t xml:space="preserve"> and PI</w:t>
            </w:r>
            <w:r w:rsidRPr="00F07285">
              <w:rPr>
                <w:sz w:val="22"/>
              </w:rPr>
              <w:t xml:space="preserve"> concept slides, exercises and work instructions utilizing RWD infopak</w:t>
            </w:r>
            <w:r>
              <w:rPr>
                <w:sz w:val="22"/>
              </w:rPr>
              <w:t xml:space="preserve"> for NAVSUP and NAVSEA</w:t>
            </w:r>
          </w:p>
          <w:p w:rsidR="00554636" w:rsidRPr="00F07285" w:rsidRDefault="00554636" w:rsidP="004C42E2">
            <w:pPr>
              <w:pStyle w:val="Bullet"/>
              <w:numPr>
                <w:ilvl w:val="0"/>
                <w:numId w:val="25"/>
              </w:numPr>
              <w:ind w:left="1440"/>
              <w:rPr>
                <w:sz w:val="22"/>
              </w:rPr>
            </w:pPr>
            <w:r w:rsidRPr="00F07285">
              <w:rPr>
                <w:sz w:val="22"/>
              </w:rPr>
              <w:t>Provided instructor led classroom training for Train the Trainer program for NAVSUP Navy Base core and site trainers in the SD, MM, FI, FM</w:t>
            </w:r>
            <w:r>
              <w:rPr>
                <w:sz w:val="22"/>
              </w:rPr>
              <w:t>, and PP</w:t>
            </w:r>
            <w:r w:rsidRPr="00F07285">
              <w:rPr>
                <w:sz w:val="22"/>
              </w:rPr>
              <w:t xml:space="preserve"> modules</w:t>
            </w:r>
          </w:p>
          <w:p w:rsidR="00554636" w:rsidRPr="00742A9A" w:rsidRDefault="00554636" w:rsidP="004C42E2">
            <w:pPr>
              <w:pStyle w:val="Bullet"/>
              <w:numPr>
                <w:ilvl w:val="0"/>
                <w:numId w:val="25"/>
              </w:numPr>
              <w:ind w:left="1440"/>
              <w:rPr>
                <w:sz w:val="22"/>
              </w:rPr>
            </w:pPr>
            <w:r w:rsidRPr="00F07285">
              <w:rPr>
                <w:sz w:val="22"/>
              </w:rPr>
              <w:t>Briefed senior leadership daily on classroom status and potential areas for improvement</w:t>
            </w:r>
          </w:p>
          <w:p w:rsidR="00554636" w:rsidRPr="00DD5782" w:rsidRDefault="00554636" w:rsidP="004C42E2">
            <w:pPr>
              <w:pStyle w:val="Bullet"/>
              <w:numPr>
                <w:ilvl w:val="0"/>
                <w:numId w:val="25"/>
              </w:numPr>
              <w:ind w:left="1440"/>
              <w:rPr>
                <w:sz w:val="22"/>
              </w:rPr>
            </w:pPr>
            <w:r w:rsidRPr="00F07285">
              <w:rPr>
                <w:sz w:val="22"/>
              </w:rPr>
              <w:t>Redefined and delivered diverse training materials under strict timelines and pressure to meet localization changes</w:t>
            </w:r>
          </w:p>
          <w:p w:rsidR="00554636" w:rsidRPr="00F07285" w:rsidRDefault="00554636" w:rsidP="004C42E2">
            <w:pPr>
              <w:pStyle w:val="Bullet"/>
              <w:numPr>
                <w:ilvl w:val="0"/>
                <w:numId w:val="0"/>
              </w:numPr>
              <w:ind w:left="764"/>
              <w:rPr>
                <w:sz w:val="22"/>
              </w:rPr>
            </w:pPr>
          </w:p>
          <w:p w:rsidR="00554636" w:rsidRPr="00742A9A" w:rsidRDefault="00554636" w:rsidP="00162018">
            <w:pPr>
              <w:pStyle w:val="Bullet"/>
              <w:numPr>
                <w:ilvl w:val="0"/>
                <w:numId w:val="0"/>
              </w:numPr>
              <w:rPr>
                <w:b/>
                <w:sz w:val="22"/>
                <w:u w:val="single"/>
              </w:rPr>
            </w:pPr>
            <w:r w:rsidRPr="00742A9A">
              <w:rPr>
                <w:b/>
                <w:sz w:val="22"/>
                <w:u w:val="single"/>
              </w:rPr>
              <w:lastRenderedPageBreak/>
              <w:t>SAP Trainer/Developer</w:t>
            </w:r>
            <w:r w:rsidR="00742A9A" w:rsidRPr="00742A9A">
              <w:rPr>
                <w:b/>
                <w:sz w:val="22"/>
                <w:u w:val="single"/>
              </w:rPr>
              <w:t xml:space="preserve"> at Army PLM Project</w:t>
            </w:r>
          </w:p>
          <w:p w:rsidR="00554636" w:rsidRPr="00F07285" w:rsidRDefault="00554636" w:rsidP="00162018">
            <w:pPr>
              <w:pStyle w:val="Bullet"/>
              <w:numPr>
                <w:ilvl w:val="0"/>
                <w:numId w:val="0"/>
              </w:numPr>
              <w:rPr>
                <w:sz w:val="22"/>
              </w:rPr>
            </w:pPr>
            <w:r w:rsidRPr="00985563">
              <w:rPr>
                <w:sz w:val="22"/>
              </w:rPr>
              <w:t>Northrup Grumman</w:t>
            </w:r>
            <w:r>
              <w:rPr>
                <w:b/>
                <w:sz w:val="22"/>
              </w:rPr>
              <w:t xml:space="preserve"> </w:t>
            </w:r>
            <w:r w:rsidRPr="00D35646">
              <w:rPr>
                <w:sz w:val="22"/>
              </w:rPr>
              <w:t>Army</w:t>
            </w:r>
            <w:r w:rsidRPr="00F07285">
              <w:rPr>
                <w:sz w:val="22"/>
              </w:rPr>
              <w:t xml:space="preserve"> PLM Project Falls Church VA, July 2007 – December 2007</w:t>
            </w:r>
          </w:p>
          <w:p w:rsidR="00554636" w:rsidRPr="00F07285" w:rsidRDefault="00554636" w:rsidP="004C42E2">
            <w:pPr>
              <w:pStyle w:val="Bullet"/>
              <w:numPr>
                <w:ilvl w:val="0"/>
                <w:numId w:val="0"/>
              </w:numPr>
              <w:ind w:left="764"/>
              <w:rPr>
                <w:sz w:val="22"/>
              </w:rPr>
            </w:pPr>
          </w:p>
          <w:p w:rsidR="00554636" w:rsidRPr="00F07285" w:rsidRDefault="00554636" w:rsidP="004C42E2">
            <w:pPr>
              <w:pStyle w:val="Bullet"/>
              <w:numPr>
                <w:ilvl w:val="0"/>
                <w:numId w:val="25"/>
              </w:numPr>
              <w:ind w:left="1440"/>
              <w:rPr>
                <w:sz w:val="22"/>
              </w:rPr>
            </w:pPr>
            <w:r w:rsidRPr="00F07285">
              <w:rPr>
                <w:sz w:val="22"/>
              </w:rPr>
              <w:t>SAP training development for over 40 interactive tutorials, assessments and work instructions utilizing RWD uPerform tool for MM</w:t>
            </w:r>
            <w:r>
              <w:rPr>
                <w:sz w:val="22"/>
              </w:rPr>
              <w:t xml:space="preserve"> Including Material Master</w:t>
            </w:r>
            <w:r w:rsidRPr="00F07285">
              <w:rPr>
                <w:sz w:val="22"/>
              </w:rPr>
              <w:t xml:space="preserve"> and SD modules</w:t>
            </w:r>
          </w:p>
          <w:p w:rsidR="00554636" w:rsidRPr="00F07285" w:rsidRDefault="00554636" w:rsidP="004C42E2">
            <w:pPr>
              <w:pStyle w:val="Bullet"/>
              <w:numPr>
                <w:ilvl w:val="0"/>
                <w:numId w:val="25"/>
              </w:numPr>
              <w:ind w:left="1440"/>
              <w:rPr>
                <w:sz w:val="22"/>
              </w:rPr>
            </w:pPr>
            <w:r w:rsidRPr="00F07285">
              <w:rPr>
                <w:sz w:val="22"/>
              </w:rPr>
              <w:t>Redefined training materials under pressure to meet systems changes that directly affected the training module</w:t>
            </w:r>
          </w:p>
          <w:p w:rsidR="00554636" w:rsidRPr="00F07285" w:rsidRDefault="00554636" w:rsidP="004C42E2">
            <w:pPr>
              <w:pStyle w:val="Bullet"/>
              <w:numPr>
                <w:ilvl w:val="0"/>
                <w:numId w:val="25"/>
              </w:numPr>
              <w:ind w:left="1440"/>
              <w:rPr>
                <w:sz w:val="22"/>
              </w:rPr>
            </w:pPr>
            <w:r w:rsidRPr="00F07285">
              <w:rPr>
                <w:sz w:val="22"/>
              </w:rPr>
              <w:t>Briefed senior leadership at weekly status meetings on potential areas for training and specific milestones and deadlines</w:t>
            </w:r>
          </w:p>
          <w:p w:rsidR="00554636" w:rsidRDefault="00554636" w:rsidP="004C42E2">
            <w:pPr>
              <w:pStyle w:val="Bullet"/>
              <w:numPr>
                <w:ilvl w:val="0"/>
                <w:numId w:val="25"/>
              </w:numPr>
              <w:ind w:left="1440"/>
              <w:rPr>
                <w:sz w:val="22"/>
              </w:rPr>
            </w:pPr>
            <w:r w:rsidRPr="00F07285">
              <w:rPr>
                <w:sz w:val="22"/>
              </w:rPr>
              <w:t>Proactively determined project training requirements to organize and develop a plan to implement and evaluate the training program</w:t>
            </w:r>
          </w:p>
          <w:p w:rsidR="0055390F" w:rsidRPr="00F07285" w:rsidRDefault="0055390F" w:rsidP="00162018">
            <w:pPr>
              <w:pStyle w:val="Bullet"/>
              <w:numPr>
                <w:ilvl w:val="0"/>
                <w:numId w:val="0"/>
              </w:numPr>
              <w:ind w:left="360"/>
              <w:rPr>
                <w:sz w:val="22"/>
              </w:rPr>
            </w:pPr>
          </w:p>
          <w:p w:rsidR="0055390F" w:rsidRDefault="0055390F" w:rsidP="0055390F">
            <w:pPr>
              <w:pStyle w:val="Bullet"/>
              <w:numPr>
                <w:ilvl w:val="0"/>
                <w:numId w:val="0"/>
              </w:numPr>
              <w:ind w:left="360"/>
              <w:rPr>
                <w:b/>
                <w:sz w:val="22"/>
                <w:u w:val="single"/>
              </w:rPr>
            </w:pPr>
          </w:p>
          <w:p w:rsidR="00162018" w:rsidRDefault="00554636" w:rsidP="00162018">
            <w:pPr>
              <w:pStyle w:val="Bullet"/>
              <w:numPr>
                <w:ilvl w:val="0"/>
                <w:numId w:val="0"/>
              </w:numPr>
              <w:rPr>
                <w:b/>
                <w:sz w:val="22"/>
                <w:u w:val="single"/>
              </w:rPr>
            </w:pPr>
            <w:r w:rsidRPr="0055390F">
              <w:rPr>
                <w:b/>
                <w:sz w:val="22"/>
                <w:u w:val="single"/>
              </w:rPr>
              <w:t xml:space="preserve">SAP Trainer/Developer </w:t>
            </w:r>
            <w:r w:rsidR="0055390F" w:rsidRPr="0055390F">
              <w:rPr>
                <w:b/>
                <w:sz w:val="22"/>
                <w:u w:val="single"/>
              </w:rPr>
              <w:t>at Raytheon Project</w:t>
            </w:r>
          </w:p>
          <w:p w:rsidR="00554636" w:rsidRPr="0055390F" w:rsidRDefault="00554636" w:rsidP="00162018">
            <w:pPr>
              <w:pStyle w:val="Bullet"/>
              <w:numPr>
                <w:ilvl w:val="0"/>
                <w:numId w:val="0"/>
              </w:numPr>
              <w:rPr>
                <w:b/>
                <w:sz w:val="22"/>
                <w:u w:val="single"/>
              </w:rPr>
            </w:pPr>
            <w:r w:rsidRPr="0055390F">
              <w:rPr>
                <w:sz w:val="22"/>
              </w:rPr>
              <w:t>Deloitte</w:t>
            </w:r>
            <w:r w:rsidRPr="0055390F">
              <w:rPr>
                <w:b/>
                <w:sz w:val="22"/>
              </w:rPr>
              <w:t xml:space="preserve"> </w:t>
            </w:r>
            <w:r w:rsidRPr="0055390F">
              <w:rPr>
                <w:sz w:val="22"/>
              </w:rPr>
              <w:t>Forrest Mississippi, February 2007 – April 2007</w:t>
            </w:r>
          </w:p>
          <w:p w:rsidR="00554636" w:rsidRPr="00F07285" w:rsidRDefault="00554636" w:rsidP="004C42E2">
            <w:pPr>
              <w:pStyle w:val="Bullet"/>
              <w:numPr>
                <w:ilvl w:val="0"/>
                <w:numId w:val="25"/>
              </w:numPr>
              <w:ind w:left="1440"/>
              <w:rPr>
                <w:sz w:val="22"/>
              </w:rPr>
            </w:pPr>
            <w:r w:rsidRPr="00F07285">
              <w:rPr>
                <w:sz w:val="22"/>
              </w:rPr>
              <w:t>Created training materials using RWD infoPak tool for documentation management and repository</w:t>
            </w:r>
          </w:p>
          <w:p w:rsidR="00554636" w:rsidRPr="00F07285" w:rsidRDefault="00554636" w:rsidP="004C42E2">
            <w:pPr>
              <w:pStyle w:val="Bullet"/>
              <w:numPr>
                <w:ilvl w:val="0"/>
                <w:numId w:val="25"/>
              </w:numPr>
              <w:ind w:left="1440"/>
              <w:rPr>
                <w:sz w:val="22"/>
              </w:rPr>
            </w:pPr>
            <w:r w:rsidRPr="00F07285">
              <w:rPr>
                <w:sz w:val="22"/>
              </w:rPr>
              <w:t>Provided classroom instructor support and delivery</w:t>
            </w:r>
          </w:p>
          <w:p w:rsidR="00554636" w:rsidRPr="00F07285" w:rsidRDefault="00554636" w:rsidP="004C42E2">
            <w:pPr>
              <w:pStyle w:val="Bullet"/>
              <w:numPr>
                <w:ilvl w:val="0"/>
                <w:numId w:val="25"/>
              </w:numPr>
              <w:ind w:left="1440"/>
              <w:rPr>
                <w:sz w:val="22"/>
              </w:rPr>
            </w:pPr>
            <w:r w:rsidRPr="00F07285">
              <w:rPr>
                <w:sz w:val="22"/>
              </w:rPr>
              <w:t>SAP trainer for 4.7 implementation for PM, MM, SD, FICO, PO,</w:t>
            </w:r>
            <w:r>
              <w:rPr>
                <w:sz w:val="22"/>
              </w:rPr>
              <w:t xml:space="preserve"> P2P, IM, </w:t>
            </w:r>
            <w:r w:rsidRPr="00F07285">
              <w:rPr>
                <w:sz w:val="22"/>
              </w:rPr>
              <w:t>and course development</w:t>
            </w:r>
          </w:p>
          <w:p w:rsidR="00292B72" w:rsidRPr="0055390F" w:rsidRDefault="00554636" w:rsidP="0055390F">
            <w:pPr>
              <w:pStyle w:val="Bullet"/>
              <w:numPr>
                <w:ilvl w:val="0"/>
                <w:numId w:val="25"/>
              </w:numPr>
              <w:ind w:left="1440"/>
              <w:rPr>
                <w:sz w:val="22"/>
              </w:rPr>
            </w:pPr>
            <w:r w:rsidRPr="00F07285">
              <w:rPr>
                <w:sz w:val="22"/>
              </w:rPr>
              <w:t xml:space="preserve">Proactively determined project training requirements to organize an develop a plan to implement and evaluate </w:t>
            </w:r>
            <w:r w:rsidR="0055390F">
              <w:rPr>
                <w:sz w:val="22"/>
              </w:rPr>
              <w:t>the training program</w:t>
            </w:r>
          </w:p>
        </w:tc>
      </w:tr>
      <w:tr w:rsidR="00292B72" w:rsidRPr="00837986" w:rsidTr="00D7799E">
        <w:trPr>
          <w:trHeight w:val="302"/>
          <w:jc w:val="center"/>
        </w:trPr>
        <w:tc>
          <w:tcPr>
            <w:tcW w:w="4467" w:type="dxa"/>
            <w:shd w:val="clear" w:color="auto" w:fill="auto"/>
            <w:vAlign w:val="center"/>
          </w:tcPr>
          <w:p w:rsidR="00292B72" w:rsidRPr="0027263E" w:rsidRDefault="0055390F" w:rsidP="00927506">
            <w:pPr>
              <w:spacing w:before="0" w:after="0"/>
              <w:rPr>
                <w:b/>
                <w:i/>
                <w:sz w:val="22"/>
                <w:szCs w:val="22"/>
              </w:rPr>
            </w:pPr>
            <w:r>
              <w:rPr>
                <w:b/>
                <w:i/>
                <w:sz w:val="22"/>
                <w:szCs w:val="22"/>
              </w:rPr>
              <w:lastRenderedPageBreak/>
              <w:t>Education</w:t>
            </w:r>
          </w:p>
        </w:tc>
        <w:tc>
          <w:tcPr>
            <w:tcW w:w="5181" w:type="dxa"/>
            <w:shd w:val="clear" w:color="auto" w:fill="auto"/>
            <w:vAlign w:val="center"/>
          </w:tcPr>
          <w:p w:rsidR="00292B72" w:rsidRPr="0055390F" w:rsidRDefault="0055390F" w:rsidP="0055390F">
            <w:pPr>
              <w:pStyle w:val="ListParagraph"/>
              <w:numPr>
                <w:ilvl w:val="0"/>
                <w:numId w:val="28"/>
              </w:numPr>
              <w:spacing w:before="0" w:after="0"/>
              <w:rPr>
                <w:b/>
                <w:i/>
                <w:sz w:val="22"/>
                <w:szCs w:val="22"/>
              </w:rPr>
            </w:pPr>
            <w:r>
              <w:rPr>
                <w:b/>
                <w:i/>
                <w:sz w:val="22"/>
                <w:szCs w:val="22"/>
              </w:rPr>
              <w:t>B.S in Management and Minor in E-Business</w:t>
            </w:r>
          </w:p>
        </w:tc>
      </w:tr>
      <w:tr w:rsidR="00292B72" w:rsidRPr="00F07285" w:rsidTr="00D7799E">
        <w:trPr>
          <w:trHeight w:val="41"/>
          <w:jc w:val="center"/>
        </w:trPr>
        <w:tc>
          <w:tcPr>
            <w:tcW w:w="9648" w:type="dxa"/>
            <w:gridSpan w:val="2"/>
            <w:shd w:val="clear" w:color="auto" w:fill="auto"/>
            <w:vAlign w:val="center"/>
          </w:tcPr>
          <w:p w:rsidR="00292B72" w:rsidRPr="0027263E" w:rsidRDefault="00292B72" w:rsidP="00985563">
            <w:pPr>
              <w:rPr>
                <w:sz w:val="22"/>
                <w:szCs w:val="22"/>
              </w:rPr>
            </w:pPr>
          </w:p>
        </w:tc>
      </w:tr>
    </w:tbl>
    <w:p w:rsidR="00D62919" w:rsidRDefault="00D62919"/>
    <w:sectPr w:rsidR="00D62919" w:rsidSect="0027564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C68" w:rsidRDefault="00911C68" w:rsidP="00275642">
      <w:pPr>
        <w:spacing w:before="0" w:after="0"/>
      </w:pPr>
      <w:r>
        <w:separator/>
      </w:r>
    </w:p>
  </w:endnote>
  <w:endnote w:type="continuationSeparator" w:id="0">
    <w:p w:rsidR="00911C68" w:rsidRDefault="00911C68" w:rsidP="002756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90F" w:rsidRDefault="0055390F" w:rsidP="00EB31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55390F" w:rsidTr="00275642">
      <w:trPr>
        <w:trHeight w:val="151"/>
      </w:trPr>
      <w:tc>
        <w:tcPr>
          <w:tcW w:w="2250" w:type="pct"/>
          <w:tcBorders>
            <w:top w:val="nil"/>
            <w:left w:val="nil"/>
            <w:bottom w:val="single" w:sz="4" w:space="0" w:color="4F81BD" w:themeColor="accent1"/>
            <w:right w:val="nil"/>
          </w:tcBorders>
        </w:tcPr>
        <w:p w:rsidR="0055390F" w:rsidRDefault="0055390F" w:rsidP="00151DE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rsidR="0055390F" w:rsidRDefault="00911C68" w:rsidP="0027564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6CA312356FCE21469F034470F2087116"/>
              </w:placeholder>
              <w:temporary/>
              <w:showingPlcHdr/>
            </w:sdtPr>
            <w:sdtEndPr/>
            <w:sdtContent>
              <w:r w:rsidR="0055390F">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rsidR="0055390F" w:rsidRDefault="0055390F" w:rsidP="00275642">
          <w:pPr>
            <w:pStyle w:val="Header"/>
            <w:spacing w:line="276" w:lineRule="auto"/>
            <w:rPr>
              <w:rFonts w:asciiTheme="majorHAnsi" w:eastAsiaTheme="majorEastAsia" w:hAnsiTheme="majorHAnsi" w:cstheme="majorBidi"/>
              <w:b/>
              <w:bCs/>
              <w:color w:val="4F81BD" w:themeColor="accent1"/>
            </w:rPr>
          </w:pPr>
        </w:p>
      </w:tc>
    </w:tr>
    <w:tr w:rsidR="0055390F" w:rsidTr="00275642">
      <w:trPr>
        <w:trHeight w:val="150"/>
      </w:trPr>
      <w:tc>
        <w:tcPr>
          <w:tcW w:w="2250" w:type="pct"/>
          <w:tcBorders>
            <w:top w:val="single" w:sz="4" w:space="0" w:color="4F81BD" w:themeColor="accent1"/>
            <w:left w:val="nil"/>
            <w:bottom w:val="nil"/>
            <w:right w:val="nil"/>
          </w:tcBorders>
        </w:tcPr>
        <w:p w:rsidR="0055390F" w:rsidRDefault="0055390F" w:rsidP="0027564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55390F" w:rsidRDefault="0055390F" w:rsidP="00275642">
          <w:pPr>
            <w:spacing w:after="0"/>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55390F" w:rsidRDefault="0055390F" w:rsidP="00275642">
          <w:pPr>
            <w:pStyle w:val="Header"/>
            <w:spacing w:line="276" w:lineRule="auto"/>
            <w:rPr>
              <w:rFonts w:asciiTheme="majorHAnsi" w:eastAsiaTheme="majorEastAsia" w:hAnsiTheme="majorHAnsi" w:cstheme="majorBidi"/>
              <w:b/>
              <w:bCs/>
              <w:color w:val="4F81BD" w:themeColor="accent1"/>
            </w:rPr>
          </w:pPr>
        </w:p>
      </w:tc>
    </w:tr>
  </w:tbl>
  <w:p w:rsidR="0055390F" w:rsidRDefault="00553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90F" w:rsidRDefault="0055390F" w:rsidP="00EB31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C7">
      <w:rPr>
        <w:rStyle w:val="PageNumber"/>
        <w:noProof/>
      </w:rPr>
      <w:t>1</w:t>
    </w:r>
    <w:r>
      <w:rPr>
        <w:rStyle w:val="PageNumber"/>
      </w:rPr>
      <w:fldChar w:fldCharType="end"/>
    </w:r>
  </w:p>
  <w:p w:rsidR="0055390F" w:rsidRDefault="0055390F">
    <w:pPr>
      <w:pStyle w:val="Footer"/>
    </w:pPr>
    <w:r>
      <w:t xml:space="preserve">Rhonda Turner </w:t>
    </w:r>
  </w:p>
  <w:p w:rsidR="0055390F" w:rsidRDefault="0055390F">
    <w:pPr>
      <w:pStyle w:val="Footer"/>
    </w:pPr>
    <w:r>
      <w:t xml:space="preserve">SAP </w:t>
    </w:r>
    <w:r w:rsidR="002F431E">
      <w:t xml:space="preserve">Senior </w:t>
    </w:r>
    <w:r>
      <w:t xml:space="preserve">Business Analyst / </w:t>
    </w:r>
    <w:r w:rsidR="002F431E">
      <w:t>FICO S/4 Hana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C68" w:rsidRDefault="00911C68" w:rsidP="00275642">
      <w:pPr>
        <w:spacing w:before="0" w:after="0"/>
      </w:pPr>
      <w:r>
        <w:separator/>
      </w:r>
    </w:p>
  </w:footnote>
  <w:footnote w:type="continuationSeparator" w:id="0">
    <w:p w:rsidR="00911C68" w:rsidRDefault="00911C68" w:rsidP="0027564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6pt;height:15.05pt" o:bullet="t">
        <v:imagedata r:id="rId1" o:title="Attain Bullet 2"/>
      </v:shape>
    </w:pict>
  </w:numPicBullet>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5EA1747"/>
    <w:multiLevelType w:val="hybridMultilevel"/>
    <w:tmpl w:val="06BCB95C"/>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071F636C"/>
    <w:multiLevelType w:val="hybridMultilevel"/>
    <w:tmpl w:val="12AC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14AD"/>
    <w:multiLevelType w:val="hybridMultilevel"/>
    <w:tmpl w:val="A50436B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4D2146"/>
    <w:multiLevelType w:val="hybridMultilevel"/>
    <w:tmpl w:val="578A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5726D"/>
    <w:multiLevelType w:val="multilevel"/>
    <w:tmpl w:val="30B4DC4A"/>
    <w:styleLink w:val="BulletStylePicturebulletedSymbolsymbol8ptLeft003Hangin"/>
    <w:lvl w:ilvl="0">
      <w:start w:val="1"/>
      <w:numFmt w:val="bullet"/>
      <w:lvlText w:val=""/>
      <w:lvlPicBulletId w:val="0"/>
      <w:lvlJc w:val="left"/>
      <w:pPr>
        <w:ind w:left="676" w:hanging="360"/>
      </w:pPr>
      <w:rPr>
        <w:rFonts w:ascii="Symbol" w:hAnsi="Symbol"/>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B61219"/>
    <w:multiLevelType w:val="hybridMultilevel"/>
    <w:tmpl w:val="002845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21B13"/>
    <w:multiLevelType w:val="hybridMultilevel"/>
    <w:tmpl w:val="DF149630"/>
    <w:lvl w:ilvl="0" w:tplc="04090001">
      <w:start w:val="1"/>
      <w:numFmt w:val="bullet"/>
      <w:lvlText w:val=""/>
      <w:lvlJc w:val="left"/>
      <w:pPr>
        <w:ind w:left="764" w:hanging="360"/>
      </w:pPr>
      <w:rPr>
        <w:rFonts w:ascii="Symbol" w:hAnsi="Symbol" w:hint="default"/>
      </w:rPr>
    </w:lvl>
    <w:lvl w:ilvl="1" w:tplc="04090009">
      <w:start w:val="1"/>
      <w:numFmt w:val="bullet"/>
      <w:lvlText w:val=""/>
      <w:lvlJc w:val="left"/>
      <w:pPr>
        <w:ind w:left="764" w:hanging="360"/>
      </w:pPr>
      <w:rPr>
        <w:rFonts w:ascii="Wingdings" w:hAnsi="Wingdings" w:hint="default"/>
      </w:rPr>
    </w:lvl>
    <w:lvl w:ilvl="2" w:tplc="04090005">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8" w15:restartNumberingAfterBreak="0">
    <w:nsid w:val="0FB30401"/>
    <w:multiLevelType w:val="hybridMultilevel"/>
    <w:tmpl w:val="7EC27B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95A96"/>
    <w:multiLevelType w:val="hybridMultilevel"/>
    <w:tmpl w:val="2DAE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62C8D"/>
    <w:multiLevelType w:val="hybridMultilevel"/>
    <w:tmpl w:val="B90A49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D16AC2"/>
    <w:multiLevelType w:val="hybridMultilevel"/>
    <w:tmpl w:val="B58C7498"/>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2CDC29B4"/>
    <w:multiLevelType w:val="hybridMultilevel"/>
    <w:tmpl w:val="3E245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633C7"/>
    <w:multiLevelType w:val="multilevel"/>
    <w:tmpl w:val="DA36FE06"/>
    <w:styleLink w:val="AttainBullet"/>
    <w:lvl w:ilvl="0">
      <w:start w:val="1"/>
      <w:numFmt w:val="bullet"/>
      <w:lvlText w:val=""/>
      <w:lvlPicBulletId w:val="0"/>
      <w:lvlJc w:val="left"/>
      <w:pPr>
        <w:ind w:left="676"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595F92"/>
    <w:multiLevelType w:val="hybridMultilevel"/>
    <w:tmpl w:val="43847D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05303"/>
    <w:multiLevelType w:val="hybridMultilevel"/>
    <w:tmpl w:val="AE348078"/>
    <w:lvl w:ilvl="0" w:tplc="04090009">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39CF797F"/>
    <w:multiLevelType w:val="hybridMultilevel"/>
    <w:tmpl w:val="9098B2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3F3E68"/>
    <w:multiLevelType w:val="hybridMultilevel"/>
    <w:tmpl w:val="D382C960"/>
    <w:lvl w:ilvl="0" w:tplc="04090009">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3AF93125"/>
    <w:multiLevelType w:val="hybridMultilevel"/>
    <w:tmpl w:val="20CCAB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441282"/>
    <w:multiLevelType w:val="hybridMultilevel"/>
    <w:tmpl w:val="91F4CF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9B6031E"/>
    <w:multiLevelType w:val="hybridMultilevel"/>
    <w:tmpl w:val="913E6CA4"/>
    <w:lvl w:ilvl="0" w:tplc="04090009">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1" w15:restartNumberingAfterBreak="0">
    <w:nsid w:val="4DC7027F"/>
    <w:multiLevelType w:val="hybridMultilevel"/>
    <w:tmpl w:val="F14A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E6141"/>
    <w:multiLevelType w:val="hybridMultilevel"/>
    <w:tmpl w:val="6F963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E6AF4"/>
    <w:multiLevelType w:val="hybridMultilevel"/>
    <w:tmpl w:val="B6BE1A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6274A7"/>
    <w:multiLevelType w:val="hybridMultilevel"/>
    <w:tmpl w:val="3EF8FEEC"/>
    <w:lvl w:ilvl="0" w:tplc="51B8671A">
      <w:start w:val="1"/>
      <w:numFmt w:val="bullet"/>
      <w:pStyle w:val="Bullet"/>
      <w:lvlText w:val=""/>
      <w:lvlPicBulletId w:val="0"/>
      <w:lvlJc w:val="left"/>
      <w:pPr>
        <w:ind w:left="676"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11570"/>
    <w:multiLevelType w:val="hybridMultilevel"/>
    <w:tmpl w:val="34E6E8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B57EB"/>
    <w:multiLevelType w:val="hybridMultilevel"/>
    <w:tmpl w:val="10E6AC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0F7163"/>
    <w:multiLevelType w:val="multilevel"/>
    <w:tmpl w:val="43847D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C5F3D4D"/>
    <w:multiLevelType w:val="multilevel"/>
    <w:tmpl w:val="43847D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030699"/>
    <w:multiLevelType w:val="hybridMultilevel"/>
    <w:tmpl w:val="96CC8794"/>
    <w:lvl w:ilvl="0" w:tplc="04090009">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4"/>
  </w:num>
  <w:num w:numId="2">
    <w:abstractNumId w:val="13"/>
  </w:num>
  <w:num w:numId="3">
    <w:abstractNumId w:val="5"/>
  </w:num>
  <w:num w:numId="4">
    <w:abstractNumId w:val="0"/>
  </w:num>
  <w:num w:numId="5">
    <w:abstractNumId w:val="4"/>
  </w:num>
  <w:num w:numId="6">
    <w:abstractNumId w:val="19"/>
  </w:num>
  <w:num w:numId="7">
    <w:abstractNumId w:val="23"/>
  </w:num>
  <w:num w:numId="8">
    <w:abstractNumId w:val="25"/>
  </w:num>
  <w:num w:numId="9">
    <w:abstractNumId w:val="6"/>
  </w:num>
  <w:num w:numId="10">
    <w:abstractNumId w:val="22"/>
  </w:num>
  <w:num w:numId="11">
    <w:abstractNumId w:val="9"/>
  </w:num>
  <w:num w:numId="12">
    <w:abstractNumId w:val="1"/>
  </w:num>
  <w:num w:numId="13">
    <w:abstractNumId w:val="21"/>
  </w:num>
  <w:num w:numId="14">
    <w:abstractNumId w:val="2"/>
  </w:num>
  <w:num w:numId="15">
    <w:abstractNumId w:val="20"/>
  </w:num>
  <w:num w:numId="16">
    <w:abstractNumId w:val="15"/>
  </w:num>
  <w:num w:numId="17">
    <w:abstractNumId w:val="17"/>
  </w:num>
  <w:num w:numId="18">
    <w:abstractNumId w:val="11"/>
  </w:num>
  <w:num w:numId="19">
    <w:abstractNumId w:val="29"/>
  </w:num>
  <w:num w:numId="20">
    <w:abstractNumId w:val="7"/>
  </w:num>
  <w:num w:numId="21">
    <w:abstractNumId w:val="16"/>
  </w:num>
  <w:num w:numId="22">
    <w:abstractNumId w:val="3"/>
  </w:num>
  <w:num w:numId="23">
    <w:abstractNumId w:val="18"/>
  </w:num>
  <w:num w:numId="24">
    <w:abstractNumId w:val="26"/>
  </w:num>
  <w:num w:numId="25">
    <w:abstractNumId w:val="14"/>
  </w:num>
  <w:num w:numId="26">
    <w:abstractNumId w:val="8"/>
  </w:num>
  <w:num w:numId="27">
    <w:abstractNumId w:val="10"/>
  </w:num>
  <w:num w:numId="28">
    <w:abstractNumId w:val="12"/>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hideGrammaticalErrors/>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B3"/>
    <w:rsid w:val="0001634C"/>
    <w:rsid w:val="00020C10"/>
    <w:rsid w:val="0003215E"/>
    <w:rsid w:val="0005249C"/>
    <w:rsid w:val="00053D13"/>
    <w:rsid w:val="00084B14"/>
    <w:rsid w:val="00094B31"/>
    <w:rsid w:val="00096088"/>
    <w:rsid w:val="000A630D"/>
    <w:rsid w:val="000B2C7D"/>
    <w:rsid w:val="000C1CC5"/>
    <w:rsid w:val="000D073D"/>
    <w:rsid w:val="00151DE7"/>
    <w:rsid w:val="00153B40"/>
    <w:rsid w:val="00162018"/>
    <w:rsid w:val="00165BFC"/>
    <w:rsid w:val="0018446A"/>
    <w:rsid w:val="001B71C2"/>
    <w:rsid w:val="001D1911"/>
    <w:rsid w:val="001D300F"/>
    <w:rsid w:val="001F49B3"/>
    <w:rsid w:val="0021204C"/>
    <w:rsid w:val="002344CD"/>
    <w:rsid w:val="002365A8"/>
    <w:rsid w:val="00242E9A"/>
    <w:rsid w:val="0025735C"/>
    <w:rsid w:val="00272111"/>
    <w:rsid w:val="0027263E"/>
    <w:rsid w:val="00275642"/>
    <w:rsid w:val="00285CFC"/>
    <w:rsid w:val="00292B72"/>
    <w:rsid w:val="002B7769"/>
    <w:rsid w:val="002B77C2"/>
    <w:rsid w:val="002C5384"/>
    <w:rsid w:val="002D1247"/>
    <w:rsid w:val="002E5CFD"/>
    <w:rsid w:val="002F138F"/>
    <w:rsid w:val="002F431E"/>
    <w:rsid w:val="00313824"/>
    <w:rsid w:val="003336A3"/>
    <w:rsid w:val="00334507"/>
    <w:rsid w:val="00341EDE"/>
    <w:rsid w:val="00344570"/>
    <w:rsid w:val="00361D42"/>
    <w:rsid w:val="00370373"/>
    <w:rsid w:val="00370389"/>
    <w:rsid w:val="00371DB8"/>
    <w:rsid w:val="00381455"/>
    <w:rsid w:val="0038504C"/>
    <w:rsid w:val="00386CDF"/>
    <w:rsid w:val="00393F34"/>
    <w:rsid w:val="003D34FE"/>
    <w:rsid w:val="003E62ED"/>
    <w:rsid w:val="004155DA"/>
    <w:rsid w:val="00471645"/>
    <w:rsid w:val="00486879"/>
    <w:rsid w:val="00492EDF"/>
    <w:rsid w:val="004A6F04"/>
    <w:rsid w:val="004B2224"/>
    <w:rsid w:val="004C42E2"/>
    <w:rsid w:val="004F003F"/>
    <w:rsid w:val="00505294"/>
    <w:rsid w:val="00527153"/>
    <w:rsid w:val="00533818"/>
    <w:rsid w:val="00535CE4"/>
    <w:rsid w:val="0055390F"/>
    <w:rsid w:val="00554636"/>
    <w:rsid w:val="00561375"/>
    <w:rsid w:val="00566DA0"/>
    <w:rsid w:val="005C7F55"/>
    <w:rsid w:val="005D3C87"/>
    <w:rsid w:val="005D518B"/>
    <w:rsid w:val="005E2AC7"/>
    <w:rsid w:val="005F72F2"/>
    <w:rsid w:val="00651912"/>
    <w:rsid w:val="00667F60"/>
    <w:rsid w:val="00670B13"/>
    <w:rsid w:val="0069372A"/>
    <w:rsid w:val="006A3861"/>
    <w:rsid w:val="006A6A38"/>
    <w:rsid w:val="006B1A10"/>
    <w:rsid w:val="006D23C9"/>
    <w:rsid w:val="006E02EA"/>
    <w:rsid w:val="006E0C34"/>
    <w:rsid w:val="006E342E"/>
    <w:rsid w:val="006F1804"/>
    <w:rsid w:val="006F3758"/>
    <w:rsid w:val="00705E9A"/>
    <w:rsid w:val="00706308"/>
    <w:rsid w:val="00711C22"/>
    <w:rsid w:val="007321AF"/>
    <w:rsid w:val="007401D9"/>
    <w:rsid w:val="00742A9A"/>
    <w:rsid w:val="007504D5"/>
    <w:rsid w:val="0076274E"/>
    <w:rsid w:val="00764FD9"/>
    <w:rsid w:val="00787928"/>
    <w:rsid w:val="007D7167"/>
    <w:rsid w:val="007F1A07"/>
    <w:rsid w:val="00806E03"/>
    <w:rsid w:val="0081621C"/>
    <w:rsid w:val="008233E4"/>
    <w:rsid w:val="0083229A"/>
    <w:rsid w:val="00875E5C"/>
    <w:rsid w:val="008905F6"/>
    <w:rsid w:val="008A0B97"/>
    <w:rsid w:val="008C4B66"/>
    <w:rsid w:val="008D0939"/>
    <w:rsid w:val="008F578A"/>
    <w:rsid w:val="00904509"/>
    <w:rsid w:val="00911C68"/>
    <w:rsid w:val="009219D3"/>
    <w:rsid w:val="00925958"/>
    <w:rsid w:val="00927506"/>
    <w:rsid w:val="00932C48"/>
    <w:rsid w:val="00955E6D"/>
    <w:rsid w:val="009675BC"/>
    <w:rsid w:val="00985563"/>
    <w:rsid w:val="00986B8A"/>
    <w:rsid w:val="00991836"/>
    <w:rsid w:val="00994B3C"/>
    <w:rsid w:val="009C36E5"/>
    <w:rsid w:val="009C7809"/>
    <w:rsid w:val="009E71B2"/>
    <w:rsid w:val="009F0E23"/>
    <w:rsid w:val="009F5818"/>
    <w:rsid w:val="00A12195"/>
    <w:rsid w:val="00A133B8"/>
    <w:rsid w:val="00A21925"/>
    <w:rsid w:val="00A226EC"/>
    <w:rsid w:val="00A237F8"/>
    <w:rsid w:val="00A255AC"/>
    <w:rsid w:val="00A2664C"/>
    <w:rsid w:val="00A32085"/>
    <w:rsid w:val="00A41337"/>
    <w:rsid w:val="00A426A5"/>
    <w:rsid w:val="00A43529"/>
    <w:rsid w:val="00A539B3"/>
    <w:rsid w:val="00A53A22"/>
    <w:rsid w:val="00A567B7"/>
    <w:rsid w:val="00A6504B"/>
    <w:rsid w:val="00A92664"/>
    <w:rsid w:val="00AA07E6"/>
    <w:rsid w:val="00AD6041"/>
    <w:rsid w:val="00AF5F59"/>
    <w:rsid w:val="00AF6A58"/>
    <w:rsid w:val="00AF73F3"/>
    <w:rsid w:val="00B002D9"/>
    <w:rsid w:val="00B253C6"/>
    <w:rsid w:val="00B3650D"/>
    <w:rsid w:val="00B5666B"/>
    <w:rsid w:val="00B67A29"/>
    <w:rsid w:val="00B72AC7"/>
    <w:rsid w:val="00B81AD7"/>
    <w:rsid w:val="00BE3655"/>
    <w:rsid w:val="00C30F04"/>
    <w:rsid w:val="00C50DB1"/>
    <w:rsid w:val="00C52B0D"/>
    <w:rsid w:val="00C60C36"/>
    <w:rsid w:val="00C63293"/>
    <w:rsid w:val="00C81B38"/>
    <w:rsid w:val="00C82F90"/>
    <w:rsid w:val="00CA1696"/>
    <w:rsid w:val="00CA263A"/>
    <w:rsid w:val="00CB7CF2"/>
    <w:rsid w:val="00CC3140"/>
    <w:rsid w:val="00CC5373"/>
    <w:rsid w:val="00CE3790"/>
    <w:rsid w:val="00D0030C"/>
    <w:rsid w:val="00D2612B"/>
    <w:rsid w:val="00D3557B"/>
    <w:rsid w:val="00D467FC"/>
    <w:rsid w:val="00D57A6F"/>
    <w:rsid w:val="00D62919"/>
    <w:rsid w:val="00D65F15"/>
    <w:rsid w:val="00D763B9"/>
    <w:rsid w:val="00D7799E"/>
    <w:rsid w:val="00D84897"/>
    <w:rsid w:val="00D9116F"/>
    <w:rsid w:val="00D95D9B"/>
    <w:rsid w:val="00DA1D77"/>
    <w:rsid w:val="00DB0FB4"/>
    <w:rsid w:val="00DC73DB"/>
    <w:rsid w:val="00E01A27"/>
    <w:rsid w:val="00E14AA1"/>
    <w:rsid w:val="00E20E41"/>
    <w:rsid w:val="00E4256C"/>
    <w:rsid w:val="00E44522"/>
    <w:rsid w:val="00E539F1"/>
    <w:rsid w:val="00E53A28"/>
    <w:rsid w:val="00E55366"/>
    <w:rsid w:val="00E601A5"/>
    <w:rsid w:val="00E65122"/>
    <w:rsid w:val="00E73A3B"/>
    <w:rsid w:val="00E766EF"/>
    <w:rsid w:val="00EB3170"/>
    <w:rsid w:val="00EC4D41"/>
    <w:rsid w:val="00EC560A"/>
    <w:rsid w:val="00EC5B38"/>
    <w:rsid w:val="00ED1BD1"/>
    <w:rsid w:val="00ED576F"/>
    <w:rsid w:val="00EF67C0"/>
    <w:rsid w:val="00F0309E"/>
    <w:rsid w:val="00F07285"/>
    <w:rsid w:val="00F21044"/>
    <w:rsid w:val="00F26573"/>
    <w:rsid w:val="00F40214"/>
    <w:rsid w:val="00F472B1"/>
    <w:rsid w:val="00F51288"/>
    <w:rsid w:val="00F522F4"/>
    <w:rsid w:val="00F5385F"/>
    <w:rsid w:val="00F57F31"/>
    <w:rsid w:val="00F6081B"/>
    <w:rsid w:val="00F60A06"/>
    <w:rsid w:val="00F77530"/>
    <w:rsid w:val="00F938A9"/>
    <w:rsid w:val="00FD2B2F"/>
    <w:rsid w:val="00FD4CE0"/>
    <w:rsid w:val="00FE6A08"/>
    <w:rsid w:val="00FF1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B344687-8E1C-EF46-A143-4CE3ACE0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153"/>
    <w:pPr>
      <w:spacing w:before="60" w:after="6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F1A07"/>
    <w:pPr>
      <w:ind w:left="720"/>
    </w:pPr>
  </w:style>
  <w:style w:type="paragraph" w:styleId="BalloonText">
    <w:name w:val="Balloon Text"/>
    <w:basedOn w:val="Normal"/>
    <w:link w:val="BalloonTextChar"/>
    <w:uiPriority w:val="99"/>
    <w:semiHidden/>
    <w:unhideWhenUsed/>
    <w:rsid w:val="00A567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7B7"/>
    <w:rPr>
      <w:rFonts w:ascii="Tahoma" w:eastAsia="Times New Roman" w:hAnsi="Tahoma" w:cs="Tahoma"/>
      <w:sz w:val="16"/>
      <w:szCs w:val="16"/>
    </w:rPr>
  </w:style>
  <w:style w:type="numbering" w:customStyle="1" w:styleId="AttainBullet">
    <w:name w:val="Attain Bullet"/>
    <w:basedOn w:val="NoList"/>
    <w:rsid w:val="00527153"/>
    <w:pPr>
      <w:numPr>
        <w:numId w:val="2"/>
      </w:numPr>
    </w:pPr>
  </w:style>
  <w:style w:type="numbering" w:customStyle="1" w:styleId="BulletStylePicturebulletedSymbolsymbol8ptLeft003Hangin">
    <w:name w:val="Bullet Style Picture bulleted Symbol (symbol) 8 pt Left:  0.03&quot; Hangin..."/>
    <w:basedOn w:val="NoList"/>
    <w:rsid w:val="009E71B2"/>
    <w:pPr>
      <w:numPr>
        <w:numId w:val="3"/>
      </w:numPr>
    </w:pPr>
  </w:style>
  <w:style w:type="paragraph" w:customStyle="1" w:styleId="Bullet">
    <w:name w:val="Bullet"/>
    <w:basedOn w:val="ListParagraph"/>
    <w:link w:val="BulletChar"/>
    <w:qFormat/>
    <w:rsid w:val="005D518B"/>
    <w:pPr>
      <w:numPr>
        <w:numId w:val="1"/>
      </w:numPr>
      <w:spacing w:before="0" w:after="0"/>
      <w:ind w:left="404"/>
    </w:pPr>
    <w:rPr>
      <w:sz w:val="20"/>
      <w:szCs w:val="20"/>
    </w:rPr>
  </w:style>
  <w:style w:type="character" w:customStyle="1" w:styleId="ListParagraphChar">
    <w:name w:val="List Paragraph Char"/>
    <w:basedOn w:val="DefaultParagraphFont"/>
    <w:link w:val="ListParagraph"/>
    <w:uiPriority w:val="34"/>
    <w:rsid w:val="005D518B"/>
    <w:rPr>
      <w:rFonts w:ascii="Times New Roman" w:eastAsia="Times New Roman" w:hAnsi="Times New Roman" w:cs="Times New Roman"/>
      <w:sz w:val="24"/>
      <w:szCs w:val="24"/>
    </w:rPr>
  </w:style>
  <w:style w:type="character" w:customStyle="1" w:styleId="BulletChar">
    <w:name w:val="Bullet Char"/>
    <w:basedOn w:val="ListParagraphChar"/>
    <w:link w:val="Bullet"/>
    <w:rsid w:val="005D518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763B9"/>
    <w:rPr>
      <w:color w:val="0000FF" w:themeColor="hyperlink"/>
      <w:u w:val="single"/>
    </w:rPr>
  </w:style>
  <w:style w:type="paragraph" w:styleId="Header">
    <w:name w:val="header"/>
    <w:basedOn w:val="Normal"/>
    <w:link w:val="HeaderChar"/>
    <w:uiPriority w:val="99"/>
    <w:unhideWhenUsed/>
    <w:rsid w:val="00275642"/>
    <w:pPr>
      <w:tabs>
        <w:tab w:val="center" w:pos="4320"/>
        <w:tab w:val="right" w:pos="8640"/>
      </w:tabs>
      <w:spacing w:before="0" w:after="0"/>
    </w:pPr>
  </w:style>
  <w:style w:type="character" w:customStyle="1" w:styleId="HeaderChar">
    <w:name w:val="Header Char"/>
    <w:basedOn w:val="DefaultParagraphFont"/>
    <w:link w:val="Header"/>
    <w:uiPriority w:val="99"/>
    <w:rsid w:val="0027564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5642"/>
    <w:pPr>
      <w:tabs>
        <w:tab w:val="center" w:pos="4320"/>
        <w:tab w:val="right" w:pos="8640"/>
      </w:tabs>
      <w:spacing w:before="0" w:after="0"/>
    </w:pPr>
  </w:style>
  <w:style w:type="character" w:customStyle="1" w:styleId="FooterChar">
    <w:name w:val="Footer Char"/>
    <w:basedOn w:val="DefaultParagraphFont"/>
    <w:link w:val="Footer"/>
    <w:uiPriority w:val="99"/>
    <w:rsid w:val="00275642"/>
    <w:rPr>
      <w:rFonts w:ascii="Times New Roman" w:eastAsia="Times New Roman" w:hAnsi="Times New Roman" w:cs="Times New Roman"/>
      <w:sz w:val="24"/>
      <w:szCs w:val="24"/>
    </w:rPr>
  </w:style>
  <w:style w:type="paragraph" w:styleId="NoSpacing">
    <w:name w:val="No Spacing"/>
    <w:link w:val="NoSpacingChar"/>
    <w:qFormat/>
    <w:rsid w:val="00275642"/>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275642"/>
    <w:rPr>
      <w:rFonts w:ascii="PMingLiU" w:eastAsiaTheme="minorEastAsia" w:hAnsi="PMingLiU"/>
    </w:rPr>
  </w:style>
  <w:style w:type="character" w:styleId="PageNumber">
    <w:name w:val="page number"/>
    <w:basedOn w:val="DefaultParagraphFont"/>
    <w:uiPriority w:val="99"/>
    <w:semiHidden/>
    <w:unhideWhenUsed/>
    <w:rsid w:val="00151DE7"/>
  </w:style>
  <w:style w:type="character" w:styleId="FollowedHyperlink">
    <w:name w:val="FollowedHyperlink"/>
    <w:basedOn w:val="DefaultParagraphFont"/>
    <w:uiPriority w:val="99"/>
    <w:semiHidden/>
    <w:unhideWhenUsed/>
    <w:rsid w:val="00151DE7"/>
    <w:rPr>
      <w:color w:val="800080" w:themeColor="followedHyperlink"/>
      <w:u w:val="single"/>
    </w:rPr>
  </w:style>
  <w:style w:type="paragraph" w:customStyle="1" w:styleId="Default">
    <w:name w:val="Default"/>
    <w:rsid w:val="00DC73DB"/>
    <w:pPr>
      <w:widowControl w:val="0"/>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lacey\Documents\ATTAIN%20Resumes\Attain%20Resume%20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A312356FCE21469F034470F2087116"/>
        <w:category>
          <w:name w:val="General"/>
          <w:gallery w:val="placeholder"/>
        </w:category>
        <w:types>
          <w:type w:val="bbPlcHdr"/>
        </w:types>
        <w:behaviors>
          <w:behavior w:val="content"/>
        </w:behaviors>
        <w:guid w:val="{FE056800-E9D8-6D4D-A298-0EE06C5D1167}"/>
      </w:docPartPr>
      <w:docPartBody>
        <w:p w:rsidR="00202487" w:rsidRDefault="00202487" w:rsidP="00202487">
          <w:pPr>
            <w:pStyle w:val="6CA312356FCE21469F034470F208711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487"/>
    <w:rsid w:val="00202487"/>
    <w:rsid w:val="006A3037"/>
    <w:rsid w:val="008E6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A312356FCE21469F034470F2087116">
    <w:name w:val="6CA312356FCE21469F034470F2087116"/>
    <w:rsid w:val="00202487"/>
  </w:style>
  <w:style w:type="paragraph" w:customStyle="1" w:styleId="089B062B6750B4408AC246E0FB8B18D2">
    <w:name w:val="089B062B6750B4408AC246E0FB8B18D2"/>
    <w:rsid w:val="00202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873B9-987A-B340-8E3C-CC5621173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C:\Users\rklacey\Documents\ATTAIN Resumes\Attain Resume Format.dotx</Template>
  <TotalTime>1</TotalTime>
  <Pages>6</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ATTAIN LLC</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Rena K</dc:creator>
  <cp:keywords/>
  <dc:description/>
  <cp:lastModifiedBy>Rahul Mehra</cp:lastModifiedBy>
  <cp:revision>2</cp:revision>
  <cp:lastPrinted>2018-09-22T00:14:00Z</cp:lastPrinted>
  <dcterms:created xsi:type="dcterms:W3CDTF">2018-09-25T18:59:00Z</dcterms:created>
  <dcterms:modified xsi:type="dcterms:W3CDTF">2018-09-25T18:59:00Z</dcterms:modified>
</cp:coreProperties>
</file>