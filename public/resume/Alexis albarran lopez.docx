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B1F0D" w14:textId="40A57A52" w:rsidR="00137816" w:rsidRPr="00E012FF" w:rsidRDefault="00FC57AB" w:rsidP="00E012FF">
      <w:pPr>
        <w:jc w:val="center"/>
        <w:rPr>
          <w:color w:val="auto"/>
          <w:sz w:val="40"/>
          <w:szCs w:val="40"/>
        </w:rPr>
      </w:pPr>
      <w:bookmarkStart w:id="0" w:name="_GoBack"/>
      <w:r w:rsidRPr="00E012FF">
        <w:rPr>
          <w:color w:val="auto"/>
          <w:sz w:val="40"/>
          <w:szCs w:val="40"/>
        </w:rPr>
        <w:t>Alexis albarran lopez</w:t>
      </w:r>
    </w:p>
    <w:bookmarkEnd w:id="0"/>
    <w:p w14:paraId="59A30DE9" w14:textId="40784F51" w:rsidR="00A22711" w:rsidRPr="00E012FF" w:rsidRDefault="00FC57AB" w:rsidP="00E012FF">
      <w:pPr>
        <w:jc w:val="center"/>
        <w:rPr>
          <w:color w:val="auto"/>
          <w:sz w:val="24"/>
          <w:szCs w:val="24"/>
        </w:rPr>
      </w:pPr>
      <w:r w:rsidRPr="00E012FF">
        <w:rPr>
          <w:color w:val="auto"/>
          <w:sz w:val="24"/>
          <w:szCs w:val="24"/>
        </w:rPr>
        <w:t>Elizabeth</w:t>
      </w:r>
      <w:r w:rsidR="001C1166" w:rsidRPr="00E012FF">
        <w:rPr>
          <w:color w:val="auto"/>
          <w:sz w:val="24"/>
          <w:szCs w:val="24"/>
        </w:rPr>
        <w:t>, NJ 07201</w:t>
      </w:r>
    </w:p>
    <w:p w14:paraId="07689613" w14:textId="77777777" w:rsidR="00E012FF" w:rsidRPr="00E012FF" w:rsidRDefault="00E012FF" w:rsidP="00E012FF">
      <w:pPr>
        <w:jc w:val="center"/>
        <w:rPr>
          <w:color w:val="auto"/>
          <w:sz w:val="40"/>
          <w:szCs w:val="40"/>
        </w:rPr>
      </w:pPr>
      <w:r w:rsidRPr="00E012FF">
        <w:rPr>
          <w:color w:val="auto"/>
          <w:sz w:val="40"/>
          <w:szCs w:val="40"/>
        </w:rPr>
        <w:t xml:space="preserve">787-234-0250 </w:t>
      </w:r>
    </w:p>
    <w:p w14:paraId="5F599BD4" w14:textId="5251FC71" w:rsidR="00A63F3F" w:rsidRPr="00E012FF" w:rsidRDefault="00F8662D" w:rsidP="00E012FF">
      <w:pPr>
        <w:jc w:val="center"/>
        <w:rPr>
          <w:color w:val="auto"/>
          <w:sz w:val="40"/>
          <w:szCs w:val="40"/>
        </w:rPr>
      </w:pPr>
      <w:r w:rsidRPr="00E012FF">
        <w:rPr>
          <w:color w:val="auto"/>
          <w:sz w:val="40"/>
          <w:szCs w:val="40"/>
        </w:rPr>
        <w:t xml:space="preserve"> </w:t>
      </w:r>
      <w:hyperlink r:id="rId8" w:history="1">
        <w:r w:rsidR="004E1603" w:rsidRPr="00E012FF">
          <w:rPr>
            <w:rStyle w:val="Hyperlink"/>
            <w:color w:val="auto"/>
            <w:sz w:val="40"/>
            <w:szCs w:val="40"/>
          </w:rPr>
          <w:t>alexisalbarran@icloud.com</w:t>
        </w:r>
      </w:hyperlink>
    </w:p>
    <w:p w14:paraId="0BBBFB58" w14:textId="2E4E54F7" w:rsidR="00524114" w:rsidRPr="00E012FF" w:rsidRDefault="00524114" w:rsidP="00E012FF">
      <w:pPr>
        <w:jc w:val="both"/>
        <w:rPr>
          <w:b/>
          <w:color w:val="auto"/>
        </w:rPr>
      </w:pPr>
      <w:r w:rsidRPr="00E012FF">
        <w:rPr>
          <w:b/>
          <w:color w:val="auto"/>
        </w:rPr>
        <w:t>~Sous chef~</w:t>
      </w:r>
    </w:p>
    <w:p w14:paraId="45A624F4" w14:textId="77777777" w:rsidR="001B72FD" w:rsidRPr="00E012FF" w:rsidRDefault="009D1C1F" w:rsidP="00E012FF">
      <w:pPr>
        <w:rPr>
          <w:color w:val="auto"/>
        </w:rPr>
      </w:pPr>
      <w:r w:rsidRPr="00E012FF">
        <w:rPr>
          <w:color w:val="auto"/>
        </w:rPr>
        <w:t>Ex</w:t>
      </w:r>
      <w:r w:rsidR="00205D33" w:rsidRPr="00E012FF">
        <w:rPr>
          <w:color w:val="auto"/>
        </w:rPr>
        <w:t xml:space="preserve">ceptionally innovative Sous </w:t>
      </w:r>
      <w:r w:rsidR="001F77FE" w:rsidRPr="00E012FF">
        <w:rPr>
          <w:color w:val="auto"/>
        </w:rPr>
        <w:t>Chef with</w:t>
      </w:r>
      <w:r w:rsidR="00205D33" w:rsidRPr="00E012FF">
        <w:rPr>
          <w:color w:val="auto"/>
        </w:rPr>
        <w:t xml:space="preserve"> more than nine years</w:t>
      </w:r>
      <w:r w:rsidR="001F77FE" w:rsidRPr="00E012FF">
        <w:rPr>
          <w:color w:val="auto"/>
        </w:rPr>
        <w:t>’ experience</w:t>
      </w:r>
      <w:r w:rsidR="000254E9" w:rsidRPr="00E012FF">
        <w:rPr>
          <w:color w:val="auto"/>
        </w:rPr>
        <w:t xml:space="preserve"> in operation for restaurant</w:t>
      </w:r>
      <w:r w:rsidR="004240F4" w:rsidRPr="00E012FF">
        <w:rPr>
          <w:color w:val="auto"/>
        </w:rPr>
        <w:t xml:space="preserve"> preparing a wide variety of unique appetizers, soups, entrées</w:t>
      </w:r>
      <w:r w:rsidR="00AB54DB" w:rsidRPr="00E012FF">
        <w:rPr>
          <w:color w:val="auto"/>
        </w:rPr>
        <w:t xml:space="preserve">, sauces, and desserts. </w:t>
      </w:r>
      <w:r w:rsidR="0070467F" w:rsidRPr="00E012FF">
        <w:rPr>
          <w:color w:val="auto"/>
        </w:rPr>
        <w:t xml:space="preserve">Proficient in </w:t>
      </w:r>
      <w:r w:rsidR="004E7235" w:rsidRPr="00E012FF">
        <w:rPr>
          <w:color w:val="auto"/>
        </w:rPr>
        <w:t>numerous cooking techniques</w:t>
      </w:r>
      <w:r w:rsidR="00797BD3" w:rsidRPr="00E012FF">
        <w:rPr>
          <w:color w:val="auto"/>
        </w:rPr>
        <w:t>. Proven leaders</w:t>
      </w:r>
      <w:r w:rsidR="003A3C3C" w:rsidRPr="00E012FF">
        <w:rPr>
          <w:color w:val="auto"/>
        </w:rPr>
        <w:t>hip skills, focused on quality, presentation,</w:t>
      </w:r>
      <w:r w:rsidR="00B30891" w:rsidRPr="00E012FF">
        <w:rPr>
          <w:color w:val="auto"/>
        </w:rPr>
        <w:t xml:space="preserve"> and safety.</w:t>
      </w:r>
      <w:r w:rsidR="001B72FD" w:rsidRPr="00E012FF">
        <w:rPr>
          <w:color w:val="auto"/>
        </w:rPr>
        <w:t xml:space="preserve"> </w:t>
      </w:r>
    </w:p>
    <w:p w14:paraId="11E47125" w14:textId="77777777" w:rsidR="00DA2DBE" w:rsidRPr="00E012FF" w:rsidRDefault="00DA2DBE" w:rsidP="00E012FF">
      <w:pPr>
        <w:rPr>
          <w:color w:val="auto"/>
        </w:rPr>
      </w:pPr>
      <w:r w:rsidRPr="00E012FF">
        <w:rPr>
          <w:color w:val="auto"/>
        </w:rPr>
        <w:t xml:space="preserve">Creative </w:t>
      </w:r>
      <w:r w:rsidR="002A7ADF" w:rsidRPr="00E012FF">
        <w:rPr>
          <w:color w:val="auto"/>
        </w:rPr>
        <w:t>Menu</w:t>
      </w:r>
      <w:r w:rsidRPr="00E012FF">
        <w:rPr>
          <w:color w:val="auto"/>
        </w:rPr>
        <w:t xml:space="preserve"> </w:t>
      </w:r>
      <w:r w:rsidR="002A7ADF" w:rsidRPr="00E012FF">
        <w:rPr>
          <w:color w:val="auto"/>
        </w:rPr>
        <w:t>Development</w:t>
      </w:r>
    </w:p>
    <w:p w14:paraId="03D55D61" w14:textId="77777777" w:rsidR="002A7ADF" w:rsidRPr="00E012FF" w:rsidRDefault="003403A1" w:rsidP="00E012FF">
      <w:pPr>
        <w:rPr>
          <w:color w:val="auto"/>
        </w:rPr>
      </w:pPr>
      <w:r w:rsidRPr="00E012FF">
        <w:rPr>
          <w:color w:val="auto"/>
        </w:rPr>
        <w:t xml:space="preserve">Specialty </w:t>
      </w:r>
      <w:r w:rsidR="002A7ADF" w:rsidRPr="00E012FF">
        <w:rPr>
          <w:color w:val="auto"/>
        </w:rPr>
        <w:t>Cuisine and Presentation</w:t>
      </w:r>
    </w:p>
    <w:p w14:paraId="2B6C09E9" w14:textId="77777777" w:rsidR="009844EC" w:rsidRPr="00E012FF" w:rsidRDefault="003403A1" w:rsidP="00E012FF">
      <w:pPr>
        <w:rPr>
          <w:color w:val="auto"/>
        </w:rPr>
      </w:pPr>
      <w:r w:rsidRPr="00E012FF">
        <w:rPr>
          <w:color w:val="auto"/>
        </w:rPr>
        <w:t xml:space="preserve">Purchasing and </w:t>
      </w:r>
      <w:r w:rsidR="002A7ADF" w:rsidRPr="00E012FF">
        <w:rPr>
          <w:color w:val="auto"/>
        </w:rPr>
        <w:t xml:space="preserve">Inventory </w:t>
      </w:r>
      <w:r w:rsidR="009844EC" w:rsidRPr="00E012FF">
        <w:rPr>
          <w:color w:val="auto"/>
        </w:rPr>
        <w:t>Control</w:t>
      </w:r>
    </w:p>
    <w:p w14:paraId="6AC507E8" w14:textId="77777777" w:rsidR="003403A1" w:rsidRPr="00E012FF" w:rsidRDefault="00C41A6F" w:rsidP="00E012FF">
      <w:pPr>
        <w:rPr>
          <w:color w:val="auto"/>
        </w:rPr>
      </w:pPr>
      <w:r w:rsidRPr="00E012FF">
        <w:rPr>
          <w:color w:val="auto"/>
        </w:rPr>
        <w:t xml:space="preserve">Special </w:t>
      </w:r>
      <w:r w:rsidR="009844EC" w:rsidRPr="00E012FF">
        <w:rPr>
          <w:color w:val="auto"/>
        </w:rPr>
        <w:t>Event Planing</w:t>
      </w:r>
    </w:p>
    <w:p w14:paraId="23CD4E70" w14:textId="77777777" w:rsidR="00977BCA" w:rsidRPr="00E012FF" w:rsidRDefault="00977BCA" w:rsidP="00E012FF">
      <w:pPr>
        <w:rPr>
          <w:color w:val="auto"/>
        </w:rPr>
      </w:pPr>
      <w:r w:rsidRPr="00E012FF">
        <w:rPr>
          <w:color w:val="auto"/>
        </w:rPr>
        <w:t>Food and Kitchen Safety</w:t>
      </w:r>
    </w:p>
    <w:sdt>
      <w:sdtPr>
        <w:rPr>
          <w:color w:val="auto"/>
        </w:rPr>
        <w:id w:val="1728489637"/>
        <w:placeholder>
          <w:docPart w:val="235823BC3FF94D42BE353459A82B92A4"/>
        </w:placeholder>
        <w:temporary/>
        <w15:appearance w15:val="hidden"/>
      </w:sdtPr>
      <w:sdtEndPr>
        <w:rPr>
          <w:b/>
          <w:sz w:val="24"/>
          <w:szCs w:val="24"/>
        </w:rPr>
      </w:sdtEndPr>
      <w:sdtContent>
        <w:p w14:paraId="1646DB9B" w14:textId="77777777" w:rsidR="00137816" w:rsidRPr="00E012FF" w:rsidRDefault="00BC5719" w:rsidP="00E012FF">
          <w:pPr>
            <w:rPr>
              <w:b/>
              <w:color w:val="auto"/>
              <w:sz w:val="24"/>
              <w:szCs w:val="24"/>
            </w:rPr>
          </w:pPr>
          <w:r w:rsidRPr="00E012FF">
            <w:rPr>
              <w:b/>
              <w:color w:val="auto"/>
              <w:sz w:val="24"/>
              <w:szCs w:val="24"/>
            </w:rPr>
            <w:t>Experience</w:t>
          </w:r>
        </w:p>
      </w:sdtContent>
    </w:sdt>
    <w:p w14:paraId="376396A3" w14:textId="77777777" w:rsidR="00137816" w:rsidRPr="00E012FF" w:rsidRDefault="00047B84" w:rsidP="00E012FF">
      <w:pPr>
        <w:rPr>
          <w:b/>
          <w:color w:val="auto"/>
        </w:rPr>
      </w:pPr>
      <w:r w:rsidRPr="00E012FF">
        <w:rPr>
          <w:b/>
          <w:color w:val="auto"/>
        </w:rPr>
        <w:t>Lola Eclectic Cuisine</w:t>
      </w:r>
    </w:p>
    <w:p w14:paraId="7E145F6A" w14:textId="77777777" w:rsidR="00E012FF" w:rsidRDefault="00047B84" w:rsidP="00E012FF">
      <w:pPr>
        <w:rPr>
          <w:b/>
          <w:color w:val="auto"/>
        </w:rPr>
      </w:pPr>
      <w:r w:rsidRPr="00E012FF">
        <w:rPr>
          <w:b/>
          <w:color w:val="auto"/>
        </w:rPr>
        <w:t>Sous Chef</w:t>
      </w:r>
      <w:r w:rsidR="00E012FF">
        <w:rPr>
          <w:b/>
          <w:color w:val="auto"/>
        </w:rPr>
        <w:t xml:space="preserve"> </w:t>
      </w:r>
    </w:p>
    <w:p w14:paraId="0296B014" w14:textId="6E9D71B2" w:rsidR="00137816" w:rsidRPr="00E012FF" w:rsidRDefault="00047B84" w:rsidP="00E012FF">
      <w:pPr>
        <w:rPr>
          <w:b/>
          <w:color w:val="auto"/>
        </w:rPr>
      </w:pPr>
      <w:r w:rsidRPr="00E012FF">
        <w:rPr>
          <w:b/>
          <w:color w:val="auto"/>
        </w:rPr>
        <w:t xml:space="preserve"> </w:t>
      </w:r>
      <w:r w:rsidR="00F93068" w:rsidRPr="00E012FF">
        <w:rPr>
          <w:b/>
          <w:color w:val="auto"/>
        </w:rPr>
        <w:t>2010 to November to</w:t>
      </w:r>
      <w:r w:rsidR="00C83609" w:rsidRPr="00E012FF">
        <w:rPr>
          <w:b/>
          <w:color w:val="auto"/>
        </w:rPr>
        <w:t xml:space="preserve"> 2018</w:t>
      </w:r>
    </w:p>
    <w:p w14:paraId="69ED9FF7" w14:textId="77777777" w:rsidR="00137816" w:rsidRPr="00E012FF" w:rsidRDefault="00AB7CC9" w:rsidP="00E012FF">
      <w:pPr>
        <w:rPr>
          <w:color w:val="auto"/>
        </w:rPr>
      </w:pPr>
      <w:r w:rsidRPr="00E012FF">
        <w:rPr>
          <w:color w:val="auto"/>
        </w:rPr>
        <w:t>Cook</w:t>
      </w:r>
    </w:p>
    <w:p w14:paraId="5C1EC97B" w14:textId="77777777" w:rsidR="00AB7CC9" w:rsidRPr="00E012FF" w:rsidRDefault="002210BF" w:rsidP="00E012FF">
      <w:pPr>
        <w:rPr>
          <w:color w:val="auto"/>
        </w:rPr>
      </w:pPr>
      <w:r w:rsidRPr="00E012FF">
        <w:rPr>
          <w:color w:val="auto"/>
        </w:rPr>
        <w:t>Monitor</w:t>
      </w:r>
      <w:r w:rsidR="00276763" w:rsidRPr="00E012FF">
        <w:rPr>
          <w:color w:val="auto"/>
        </w:rPr>
        <w:t xml:space="preserve"> </w:t>
      </w:r>
      <w:r w:rsidR="008054FB" w:rsidRPr="00E012FF">
        <w:rPr>
          <w:color w:val="auto"/>
        </w:rPr>
        <w:t>the Line of Work</w:t>
      </w:r>
    </w:p>
    <w:p w14:paraId="2424631B" w14:textId="77777777" w:rsidR="00276763" w:rsidRPr="00E012FF" w:rsidRDefault="008054FB" w:rsidP="00E012FF">
      <w:pPr>
        <w:rPr>
          <w:color w:val="auto"/>
        </w:rPr>
      </w:pPr>
      <w:r w:rsidRPr="00E012FF">
        <w:rPr>
          <w:color w:val="auto"/>
        </w:rPr>
        <w:t>Prepare Food Inventory</w:t>
      </w:r>
    </w:p>
    <w:p w14:paraId="22FABA1C" w14:textId="77777777" w:rsidR="003B23E5" w:rsidRPr="00E012FF" w:rsidRDefault="00F8029B" w:rsidP="00E012FF">
      <w:pPr>
        <w:rPr>
          <w:color w:val="auto"/>
        </w:rPr>
      </w:pPr>
      <w:r w:rsidRPr="00E012FF">
        <w:rPr>
          <w:color w:val="auto"/>
        </w:rPr>
        <w:t>Check the Quality of the Dishes</w:t>
      </w:r>
    </w:p>
    <w:p w14:paraId="07C27999" w14:textId="77777777" w:rsidR="003B23E5" w:rsidRPr="00E012FF" w:rsidRDefault="003B23E5" w:rsidP="00E012FF">
      <w:pPr>
        <w:rPr>
          <w:color w:val="auto"/>
        </w:rPr>
      </w:pPr>
    </w:p>
    <w:p w14:paraId="4ABFA99D" w14:textId="77777777" w:rsidR="00137816" w:rsidRPr="00E012FF" w:rsidRDefault="00580827" w:rsidP="00E012FF">
      <w:pPr>
        <w:rPr>
          <w:b/>
          <w:color w:val="auto"/>
        </w:rPr>
      </w:pPr>
      <w:sdt>
        <w:sdtPr>
          <w:rPr>
            <w:b/>
            <w:color w:val="auto"/>
          </w:rPr>
          <w:id w:val="720946933"/>
          <w:placeholder>
            <w:docPart w:val="67EFBFC02DF5D84C8C75D14BDED05356"/>
          </w:placeholder>
          <w:temporary/>
          <w:showingPlcHdr/>
          <w15:appearance w15:val="hidden"/>
        </w:sdtPr>
        <w:sdtEndPr/>
        <w:sdtContent>
          <w:r w:rsidR="00BC5719" w:rsidRPr="00E012FF">
            <w:rPr>
              <w:b/>
              <w:color w:val="auto"/>
            </w:rPr>
            <w:t>Education</w:t>
          </w:r>
        </w:sdtContent>
      </w:sdt>
      <w:r w:rsidR="00696023" w:rsidRPr="00E012FF">
        <w:rPr>
          <w:b/>
          <w:color w:val="auto"/>
        </w:rPr>
        <w:t xml:space="preserve"> and certification</w:t>
      </w:r>
    </w:p>
    <w:p w14:paraId="35DACD5E" w14:textId="77777777" w:rsidR="0066008F" w:rsidRPr="00E012FF" w:rsidRDefault="00EF3BDD" w:rsidP="00E012FF">
      <w:pPr>
        <w:rPr>
          <w:b/>
          <w:color w:val="auto"/>
        </w:rPr>
      </w:pPr>
      <w:r w:rsidRPr="00E012FF">
        <w:rPr>
          <w:b/>
          <w:color w:val="auto"/>
        </w:rPr>
        <w:t xml:space="preserve">     </w:t>
      </w:r>
      <w:r w:rsidR="0066008F" w:rsidRPr="00E012FF">
        <w:rPr>
          <w:b/>
          <w:color w:val="auto"/>
        </w:rPr>
        <w:t>Associate Degree in Culinary Arts</w:t>
      </w:r>
    </w:p>
    <w:p w14:paraId="2605671E" w14:textId="77777777" w:rsidR="00B0740F" w:rsidRPr="00E012FF" w:rsidRDefault="00B0740F" w:rsidP="00E012FF">
      <w:pPr>
        <w:rPr>
          <w:b/>
          <w:color w:val="auto"/>
        </w:rPr>
      </w:pPr>
      <w:r w:rsidRPr="00E012FF">
        <w:rPr>
          <w:b/>
          <w:color w:val="auto"/>
        </w:rPr>
        <w:t>Interamerican University of Puerto Rico</w:t>
      </w:r>
      <w:r w:rsidR="009F7CEE" w:rsidRPr="00E012FF">
        <w:rPr>
          <w:b/>
          <w:color w:val="auto"/>
        </w:rPr>
        <w:t xml:space="preserve"> - </w:t>
      </w:r>
      <w:r w:rsidR="00034199" w:rsidRPr="00E012FF">
        <w:rPr>
          <w:b/>
          <w:color w:val="auto"/>
        </w:rPr>
        <w:t>Graduate 2010</w:t>
      </w:r>
    </w:p>
    <w:p w14:paraId="3851A6D1" w14:textId="77777777" w:rsidR="005818B2" w:rsidRPr="00E012FF" w:rsidRDefault="008C548D" w:rsidP="00E012FF">
      <w:pPr>
        <w:rPr>
          <w:b/>
          <w:color w:val="auto"/>
        </w:rPr>
      </w:pPr>
      <w:r w:rsidRPr="00E012FF">
        <w:rPr>
          <w:b/>
          <w:color w:val="auto"/>
        </w:rPr>
        <w:lastRenderedPageBreak/>
        <w:t xml:space="preserve">     </w:t>
      </w:r>
      <w:r w:rsidR="00186720" w:rsidRPr="00E012FF">
        <w:rPr>
          <w:b/>
          <w:color w:val="auto"/>
        </w:rPr>
        <w:t>Associate</w:t>
      </w:r>
      <w:r w:rsidR="005818B2" w:rsidRPr="00E012FF">
        <w:rPr>
          <w:b/>
          <w:color w:val="auto"/>
        </w:rPr>
        <w:t xml:space="preserve"> Degree in </w:t>
      </w:r>
      <w:r w:rsidR="00F30FCB" w:rsidRPr="00E012FF">
        <w:rPr>
          <w:b/>
          <w:color w:val="auto"/>
        </w:rPr>
        <w:t>Commercial Pastry &amp; Bakery</w:t>
      </w:r>
    </w:p>
    <w:p w14:paraId="2F796D41" w14:textId="77777777" w:rsidR="00F30FCB" w:rsidRPr="00E012FF" w:rsidRDefault="00F30FCB" w:rsidP="00E012FF">
      <w:pPr>
        <w:rPr>
          <w:b/>
          <w:color w:val="auto"/>
        </w:rPr>
      </w:pPr>
      <w:r w:rsidRPr="00E012FF">
        <w:rPr>
          <w:b/>
          <w:color w:val="auto"/>
        </w:rPr>
        <w:t>Interamerican University</w:t>
      </w:r>
      <w:r w:rsidR="009F7CEE" w:rsidRPr="00E012FF">
        <w:rPr>
          <w:b/>
          <w:color w:val="auto"/>
        </w:rPr>
        <w:t xml:space="preserve"> of Puerto Ric</w:t>
      </w:r>
      <w:r w:rsidR="008C548D" w:rsidRPr="00E012FF">
        <w:rPr>
          <w:b/>
          <w:color w:val="auto"/>
        </w:rPr>
        <w:t xml:space="preserve">o - </w:t>
      </w:r>
      <w:r w:rsidR="009F7CEE" w:rsidRPr="00E012FF">
        <w:rPr>
          <w:b/>
          <w:color w:val="auto"/>
        </w:rPr>
        <w:t xml:space="preserve"> Graduate 2011</w:t>
      </w:r>
    </w:p>
    <w:p w14:paraId="60611B79" w14:textId="77777777" w:rsidR="00CC4B0F" w:rsidRPr="00E012FF" w:rsidRDefault="00696023" w:rsidP="00E012FF">
      <w:pPr>
        <w:rPr>
          <w:b/>
          <w:color w:val="auto"/>
        </w:rPr>
      </w:pPr>
      <w:r w:rsidRPr="00E012FF">
        <w:rPr>
          <w:color w:val="auto"/>
        </w:rPr>
        <w:t xml:space="preserve">    </w:t>
      </w:r>
      <w:r w:rsidR="007060A2" w:rsidRPr="00E012FF">
        <w:rPr>
          <w:color w:val="auto"/>
        </w:rPr>
        <w:t xml:space="preserve"> </w:t>
      </w:r>
      <w:r w:rsidR="00EB0AFD" w:rsidRPr="00E012FF">
        <w:rPr>
          <w:b/>
          <w:color w:val="auto"/>
        </w:rPr>
        <w:t>Food safety certificate</w:t>
      </w:r>
      <w:r w:rsidR="00DA3093" w:rsidRPr="00E012FF">
        <w:rPr>
          <w:b/>
          <w:color w:val="auto"/>
        </w:rPr>
        <w:t xml:space="preserve"> </w:t>
      </w:r>
      <w:r w:rsidR="00DA776D" w:rsidRPr="00E012FF">
        <w:rPr>
          <w:b/>
          <w:color w:val="auto"/>
        </w:rPr>
        <w:t>(</w:t>
      </w:r>
      <w:r w:rsidR="005565C7" w:rsidRPr="00E012FF">
        <w:rPr>
          <w:b/>
          <w:color w:val="auto"/>
        </w:rPr>
        <w:t>Current )</w:t>
      </w:r>
      <w:r w:rsidR="00AB35F3" w:rsidRPr="00E012FF">
        <w:rPr>
          <w:b/>
          <w:color w:val="auto"/>
        </w:rPr>
        <w:t xml:space="preserve"> April 2018 to April 2023</w:t>
      </w:r>
    </w:p>
    <w:sectPr w:rsidR="00CC4B0F" w:rsidRPr="00E012FF">
      <w:headerReference w:type="default" r:id="rId9"/>
      <w:footerReference w:type="default" r:id="rId10"/>
      <w:headerReference w:type="first" r:id="rId11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67EAA" w14:textId="77777777" w:rsidR="00580827" w:rsidRDefault="00580827">
      <w:r>
        <w:separator/>
      </w:r>
    </w:p>
  </w:endnote>
  <w:endnote w:type="continuationSeparator" w:id="0">
    <w:p w14:paraId="0C4BE1C4" w14:textId="77777777" w:rsidR="00580827" w:rsidRDefault="00580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961D" w14:textId="77777777" w:rsidR="00137816" w:rsidRDefault="00BC5719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012F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D4296" w14:textId="77777777" w:rsidR="00580827" w:rsidRDefault="00580827">
      <w:r>
        <w:separator/>
      </w:r>
    </w:p>
  </w:footnote>
  <w:footnote w:type="continuationSeparator" w:id="0">
    <w:p w14:paraId="77C44A3D" w14:textId="77777777" w:rsidR="00580827" w:rsidRDefault="00580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7CC90" w14:textId="77777777" w:rsidR="00137816" w:rsidRDefault="00BC5719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98B94A" wp14:editId="54092BA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F17023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7249B" w14:textId="77777777" w:rsidR="00137816" w:rsidRDefault="00BC5719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EDC11A9" wp14:editId="5B9E6D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DB403B" w14:textId="77777777" w:rsidR="00137816" w:rsidRDefault="0013781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137816" w:rsidRDefault="0013781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BC7A11"/>
    <w:multiLevelType w:val="hybridMultilevel"/>
    <w:tmpl w:val="3C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7AB"/>
    <w:rsid w:val="000254E9"/>
    <w:rsid w:val="00034199"/>
    <w:rsid w:val="00045828"/>
    <w:rsid w:val="00047B84"/>
    <w:rsid w:val="00062881"/>
    <w:rsid w:val="000F6BEB"/>
    <w:rsid w:val="00137816"/>
    <w:rsid w:val="001838D7"/>
    <w:rsid w:val="00186720"/>
    <w:rsid w:val="001B72FD"/>
    <w:rsid w:val="001C1166"/>
    <w:rsid w:val="001F77FE"/>
    <w:rsid w:val="00205D33"/>
    <w:rsid w:val="00210AD2"/>
    <w:rsid w:val="002210BF"/>
    <w:rsid w:val="00276763"/>
    <w:rsid w:val="00296839"/>
    <w:rsid w:val="002A7ADF"/>
    <w:rsid w:val="002C240E"/>
    <w:rsid w:val="002D1EF5"/>
    <w:rsid w:val="003403A1"/>
    <w:rsid w:val="003A31DF"/>
    <w:rsid w:val="003A3C3C"/>
    <w:rsid w:val="003B23E5"/>
    <w:rsid w:val="003C5B03"/>
    <w:rsid w:val="00411B5E"/>
    <w:rsid w:val="004240F4"/>
    <w:rsid w:val="00481B75"/>
    <w:rsid w:val="004E1603"/>
    <w:rsid w:val="004E7235"/>
    <w:rsid w:val="0052007E"/>
    <w:rsid w:val="00524114"/>
    <w:rsid w:val="005565C7"/>
    <w:rsid w:val="00580827"/>
    <w:rsid w:val="005818B2"/>
    <w:rsid w:val="005E423A"/>
    <w:rsid w:val="005E508D"/>
    <w:rsid w:val="006102D5"/>
    <w:rsid w:val="00624965"/>
    <w:rsid w:val="0066008F"/>
    <w:rsid w:val="00662EDE"/>
    <w:rsid w:val="00696023"/>
    <w:rsid w:val="006A1D9A"/>
    <w:rsid w:val="006A432C"/>
    <w:rsid w:val="0070025C"/>
    <w:rsid w:val="0070467F"/>
    <w:rsid w:val="007060A2"/>
    <w:rsid w:val="007071F8"/>
    <w:rsid w:val="007874CC"/>
    <w:rsid w:val="00797BD3"/>
    <w:rsid w:val="008054FB"/>
    <w:rsid w:val="00823C5F"/>
    <w:rsid w:val="008816AD"/>
    <w:rsid w:val="0088779E"/>
    <w:rsid w:val="008C3586"/>
    <w:rsid w:val="008C548D"/>
    <w:rsid w:val="009108CA"/>
    <w:rsid w:val="009511CD"/>
    <w:rsid w:val="00966EF5"/>
    <w:rsid w:val="00977BCA"/>
    <w:rsid w:val="009844EC"/>
    <w:rsid w:val="009D1C1F"/>
    <w:rsid w:val="009E6ECF"/>
    <w:rsid w:val="009F672F"/>
    <w:rsid w:val="009F7CEE"/>
    <w:rsid w:val="00A22711"/>
    <w:rsid w:val="00A63F3F"/>
    <w:rsid w:val="00A74AEA"/>
    <w:rsid w:val="00AA7A27"/>
    <w:rsid w:val="00AB35F3"/>
    <w:rsid w:val="00AB54DB"/>
    <w:rsid w:val="00AB7CC9"/>
    <w:rsid w:val="00AC5277"/>
    <w:rsid w:val="00AE6627"/>
    <w:rsid w:val="00B0740F"/>
    <w:rsid w:val="00B228A8"/>
    <w:rsid w:val="00B30891"/>
    <w:rsid w:val="00B909C7"/>
    <w:rsid w:val="00BC5719"/>
    <w:rsid w:val="00C41A6F"/>
    <w:rsid w:val="00C83609"/>
    <w:rsid w:val="00CB0AE1"/>
    <w:rsid w:val="00CB1C43"/>
    <w:rsid w:val="00CC4B0F"/>
    <w:rsid w:val="00DA2DBE"/>
    <w:rsid w:val="00DA3093"/>
    <w:rsid w:val="00DA776D"/>
    <w:rsid w:val="00DB55D5"/>
    <w:rsid w:val="00E012FF"/>
    <w:rsid w:val="00E620D6"/>
    <w:rsid w:val="00E71423"/>
    <w:rsid w:val="00EB0AFD"/>
    <w:rsid w:val="00EE1887"/>
    <w:rsid w:val="00EF3BDD"/>
    <w:rsid w:val="00F30FCB"/>
    <w:rsid w:val="00F42454"/>
    <w:rsid w:val="00F47200"/>
    <w:rsid w:val="00F8029B"/>
    <w:rsid w:val="00F8662D"/>
    <w:rsid w:val="00F93068"/>
    <w:rsid w:val="00FC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AB982"/>
  <w15:chartTrackingRefBased/>
  <w15:docId w15:val="{1A4D97C5-1899-F441-811A-F32243C4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4E1603"/>
    <w:rPr>
      <w:color w:val="53C3C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isalbarran@icloud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bc\Documents\%7b9E4B5274-D3C4-7D46-93C5-2D1C6F19DBBD%7dtf163921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5823BC3FF94D42BE353459A82B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58D15-4972-4E4D-86A3-5998E8FB8493}"/>
      </w:docPartPr>
      <w:docPartBody>
        <w:p w:rsidR="00F673F9" w:rsidRDefault="004560A4">
          <w:pPr>
            <w:pStyle w:val="235823BC3FF94D42BE353459A82B92A4"/>
          </w:pPr>
          <w:r>
            <w:t>Experience</w:t>
          </w:r>
        </w:p>
      </w:docPartBody>
    </w:docPart>
    <w:docPart>
      <w:docPartPr>
        <w:name w:val="67EFBFC02DF5D84C8C75D14BDED05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AA12A-5CC4-C442-AAA8-5E99B72DC22A}"/>
      </w:docPartPr>
      <w:docPartBody>
        <w:p w:rsidR="00F673F9" w:rsidRDefault="004560A4">
          <w:pPr>
            <w:pStyle w:val="67EFBFC02DF5D84C8C75D14BDED0535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A4"/>
    <w:rsid w:val="004560A4"/>
    <w:rsid w:val="00515C13"/>
    <w:rsid w:val="00A644A5"/>
    <w:rsid w:val="00F6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D35BE73EE044D8C0B238E3DC787FF">
    <w:name w:val="BFBD35BE73EE044D8C0B238E3DC787FF"/>
  </w:style>
  <w:style w:type="paragraph" w:customStyle="1" w:styleId="6D65EE6CD6BFA948BD0940F6F9864A3A">
    <w:name w:val="6D65EE6CD6BFA948BD0940F6F9864A3A"/>
  </w:style>
  <w:style w:type="paragraph" w:customStyle="1" w:styleId="BB563C5EC55A6C4CA59DC14A4B40F259">
    <w:name w:val="BB563C5EC55A6C4CA59DC14A4B40F259"/>
  </w:style>
  <w:style w:type="paragraph" w:customStyle="1" w:styleId="7D1B19D825F86C48BD4DEB3A80CC11F6">
    <w:name w:val="7D1B19D825F86C48BD4DEB3A80CC11F6"/>
  </w:style>
  <w:style w:type="paragraph" w:customStyle="1" w:styleId="235823BC3FF94D42BE353459A82B92A4">
    <w:name w:val="235823BC3FF94D42BE353459A82B92A4"/>
  </w:style>
  <w:style w:type="paragraph" w:customStyle="1" w:styleId="DB7E44D21893C14A894EA9C6B3290C2C">
    <w:name w:val="DB7E44D21893C14A894EA9C6B3290C2C"/>
  </w:style>
  <w:style w:type="paragraph" w:customStyle="1" w:styleId="5439E2AE78EF0545BC6697E18810EB21">
    <w:name w:val="5439E2AE78EF0545BC6697E18810EB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12A75742B3A5F8449B3148F29A3887BF">
    <w:name w:val="12A75742B3A5F8449B3148F29A3887BF"/>
  </w:style>
  <w:style w:type="paragraph" w:customStyle="1" w:styleId="67EFBFC02DF5D84C8C75D14BDED05356">
    <w:name w:val="67EFBFC02DF5D84C8C75D14BDED05356"/>
  </w:style>
  <w:style w:type="paragraph" w:customStyle="1" w:styleId="FB602271190A454CBADCE21321E798D6">
    <w:name w:val="FB602271190A454CBADCE21321E798D6"/>
  </w:style>
  <w:style w:type="paragraph" w:customStyle="1" w:styleId="962DBE2FD43E2F46B79BD1DF59661726">
    <w:name w:val="962DBE2FD43E2F46B79BD1DF59661726"/>
  </w:style>
  <w:style w:type="paragraph" w:customStyle="1" w:styleId="A4B0B965F94FE04E8C9B094E002D2B5E">
    <w:name w:val="A4B0B965F94FE04E8C9B094E002D2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43801-7B49-5441-897C-1092FDDF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C:\Users\abc\Documents\{9E4B5274-D3C4-7D46-93C5-2D1C6F19DBBD}tf16392110.dotx</Template>
  <TotalTime>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Rivera</dc:creator>
  <cp:keywords/>
  <dc:description/>
  <cp:lastModifiedBy>Rahul Mehra</cp:lastModifiedBy>
  <cp:revision>2</cp:revision>
  <dcterms:created xsi:type="dcterms:W3CDTF">2018-12-21T23:13:00Z</dcterms:created>
  <dcterms:modified xsi:type="dcterms:W3CDTF">2018-12-21T23:13:00Z</dcterms:modified>
</cp:coreProperties>
</file>