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56D" w:rsidRPr="00D0056D" w:rsidRDefault="00D0056D" w:rsidP="00D0056D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2"/>
        </w:rPr>
      </w:pPr>
      <w:bookmarkStart w:id="0" w:name="_GoBack"/>
      <w:bookmarkEnd w:id="0"/>
      <w:r w:rsidRPr="00D0056D">
        <w:rPr>
          <w:rFonts w:ascii="Times New Roman" w:hAnsi="Times New Roman"/>
          <w:szCs w:val="22"/>
        </w:rPr>
        <w:tab/>
      </w:r>
    </w:p>
    <w:p w:rsidR="00D0056D" w:rsidRPr="00D0056D" w:rsidRDefault="00D0056D" w:rsidP="00D0056D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2"/>
        </w:rPr>
      </w:pPr>
      <w:r w:rsidRPr="00D0056D">
        <w:rPr>
          <w:rFonts w:ascii="Times New Roman" w:hAnsi="Times New Roman"/>
          <w:b/>
          <w:szCs w:val="22"/>
          <w:u w:val="single"/>
        </w:rPr>
        <w:t>EDUCATION</w:t>
      </w:r>
      <w:r w:rsidRPr="00D0056D">
        <w:rPr>
          <w:rFonts w:ascii="Times New Roman" w:hAnsi="Times New Roman"/>
          <w:szCs w:val="22"/>
        </w:rPr>
        <w:tab/>
        <w:t xml:space="preserve">          </w:t>
      </w:r>
    </w:p>
    <w:p w:rsidR="00D0056D" w:rsidRPr="00D0056D" w:rsidRDefault="00D0056D" w:rsidP="00D0056D">
      <w:pPr>
        <w:overflowPunct w:val="0"/>
        <w:autoSpaceDE w:val="0"/>
        <w:autoSpaceDN w:val="0"/>
        <w:adjustRightInd w:val="0"/>
        <w:ind w:left="720"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 xml:space="preserve">Bachelor of Science, December 2010                    </w:t>
      </w:r>
    </w:p>
    <w:p w:rsidR="00D0056D" w:rsidRPr="00D0056D" w:rsidRDefault="00D0056D" w:rsidP="00D0056D">
      <w:pPr>
        <w:tabs>
          <w:tab w:val="left" w:pos="1980"/>
          <w:tab w:val="left" w:pos="2160"/>
          <w:tab w:val="right" w:pos="99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 xml:space="preserve">              Ball State University, Muncie, IN   </w:t>
      </w:r>
    </w:p>
    <w:p w:rsidR="00D0056D" w:rsidRPr="00D0056D" w:rsidRDefault="00D0056D" w:rsidP="00D0056D">
      <w:pPr>
        <w:tabs>
          <w:tab w:val="left" w:pos="1980"/>
          <w:tab w:val="left" w:pos="2160"/>
          <w:tab w:val="right" w:pos="99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 xml:space="preserve">              Major: Hospitality and Food Management </w:t>
      </w:r>
    </w:p>
    <w:p w:rsidR="00D0056D" w:rsidRPr="00D0056D" w:rsidRDefault="00D0056D" w:rsidP="00D0056D">
      <w:pPr>
        <w:tabs>
          <w:tab w:val="left" w:pos="1980"/>
          <w:tab w:val="left" w:pos="2160"/>
          <w:tab w:val="right" w:pos="99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 xml:space="preserve">              Minor: Residential Property Management                                        </w:t>
      </w:r>
    </w:p>
    <w:p w:rsidR="00D0056D" w:rsidRPr="00D0056D" w:rsidRDefault="00D0056D" w:rsidP="00D0056D">
      <w:pPr>
        <w:tabs>
          <w:tab w:val="left" w:pos="1980"/>
          <w:tab w:val="left" w:pos="2160"/>
          <w:tab w:val="right" w:pos="99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szCs w:val="22"/>
          <w:u w:val="single"/>
        </w:rPr>
      </w:pPr>
    </w:p>
    <w:p w:rsidR="00D0056D" w:rsidRPr="00D0056D" w:rsidRDefault="00D0056D" w:rsidP="00D0056D">
      <w:pPr>
        <w:tabs>
          <w:tab w:val="left" w:pos="1980"/>
          <w:tab w:val="left" w:pos="2160"/>
          <w:tab w:val="right" w:pos="99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1"/>
        </w:rPr>
      </w:pPr>
    </w:p>
    <w:p w:rsidR="00D0056D" w:rsidRPr="00D0056D" w:rsidRDefault="00D0056D" w:rsidP="00D0056D">
      <w:pPr>
        <w:tabs>
          <w:tab w:val="left" w:pos="1980"/>
          <w:tab w:val="left" w:pos="2160"/>
          <w:tab w:val="right" w:pos="99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bCs/>
          <w:szCs w:val="22"/>
        </w:rPr>
      </w:pPr>
      <w:r w:rsidRPr="00D0056D">
        <w:rPr>
          <w:rFonts w:ascii="Times New Roman" w:hAnsi="Times New Roman"/>
          <w:szCs w:val="21"/>
        </w:rPr>
        <w:t xml:space="preserve"> </w:t>
      </w:r>
      <w:r w:rsidRPr="00D0056D">
        <w:rPr>
          <w:rFonts w:ascii="Times New Roman" w:hAnsi="Times New Roman"/>
          <w:b/>
          <w:bCs/>
          <w:szCs w:val="22"/>
          <w:u w:val="single"/>
        </w:rPr>
        <w:t>RELATED EXPERIENCE</w:t>
      </w:r>
      <w:r w:rsidRPr="00D0056D">
        <w:rPr>
          <w:rFonts w:ascii="Times New Roman" w:hAnsi="Times New Roman"/>
          <w:b/>
          <w:szCs w:val="22"/>
        </w:rPr>
        <w:t xml:space="preserve">   </w:t>
      </w:r>
    </w:p>
    <w:p w:rsidR="00D0056D" w:rsidRPr="00D0056D" w:rsidRDefault="00D0056D" w:rsidP="00D0056D">
      <w:pPr>
        <w:tabs>
          <w:tab w:val="left" w:pos="1980"/>
          <w:tab w:val="left" w:pos="2160"/>
          <w:tab w:val="left" w:pos="4140"/>
          <w:tab w:val="right" w:pos="10260"/>
        </w:tabs>
        <w:overflowPunct w:val="0"/>
        <w:autoSpaceDE w:val="0"/>
        <w:autoSpaceDN w:val="0"/>
        <w:adjustRightInd w:val="0"/>
        <w:ind w:right="-960"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 xml:space="preserve">         </w:t>
      </w:r>
      <w:r w:rsidR="00A5539D">
        <w:rPr>
          <w:rFonts w:ascii="Times New Roman" w:hAnsi="Times New Roman"/>
          <w:szCs w:val="21"/>
        </w:rPr>
        <w:t xml:space="preserve">    Dining Services Supervisor, Ball State University</w:t>
      </w:r>
    </w:p>
    <w:p w:rsidR="00D0056D" w:rsidRPr="00D0056D" w:rsidRDefault="00D0056D" w:rsidP="00D0056D">
      <w:pPr>
        <w:tabs>
          <w:tab w:val="left" w:pos="1980"/>
          <w:tab w:val="left" w:pos="2160"/>
          <w:tab w:val="left" w:pos="4140"/>
          <w:tab w:val="right" w:pos="10260"/>
        </w:tabs>
        <w:overflowPunct w:val="0"/>
        <w:autoSpaceDE w:val="0"/>
        <w:autoSpaceDN w:val="0"/>
        <w:adjustRightInd w:val="0"/>
        <w:ind w:right="-960"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 xml:space="preserve">    </w:t>
      </w:r>
      <w:r w:rsidR="00A5539D">
        <w:rPr>
          <w:rFonts w:ascii="Times New Roman" w:hAnsi="Times New Roman"/>
          <w:szCs w:val="21"/>
        </w:rPr>
        <w:t xml:space="preserve">         Muncie, IN; March 2012-present</w:t>
      </w:r>
    </w:p>
    <w:p w:rsidR="00A5539D" w:rsidRPr="00A5539D" w:rsidRDefault="00A5539D" w:rsidP="00A5539D">
      <w:pPr>
        <w:numPr>
          <w:ilvl w:val="0"/>
          <w:numId w:val="22"/>
        </w:numPr>
        <w:rPr>
          <w:rFonts w:ascii="Times New Roman" w:hAnsi="Times New Roman"/>
        </w:rPr>
      </w:pPr>
      <w:r w:rsidRPr="00A5539D">
        <w:rPr>
          <w:rFonts w:ascii="Times New Roman" w:hAnsi="Times New Roman"/>
        </w:rPr>
        <w:t>Manage a staff of fifty cooks, food service workers, and cashiers, as well as forty student employees, in a fast-paced, high-volume dining and seasonal catering establishment.</w:t>
      </w:r>
    </w:p>
    <w:p w:rsidR="00A5539D" w:rsidRPr="00A5539D" w:rsidRDefault="00A5539D" w:rsidP="00A5539D">
      <w:pPr>
        <w:numPr>
          <w:ilvl w:val="0"/>
          <w:numId w:val="22"/>
        </w:numPr>
        <w:rPr>
          <w:rFonts w:ascii="Times New Roman" w:hAnsi="Times New Roman"/>
        </w:rPr>
      </w:pPr>
      <w:r w:rsidRPr="00A5539D">
        <w:rPr>
          <w:rFonts w:ascii="Times New Roman" w:hAnsi="Times New Roman"/>
        </w:rPr>
        <w:t>Attend to and maintain a high level of food quality and HACCP guidelines to meet and exceed both franchise and departmental standards at all times.</w:t>
      </w:r>
    </w:p>
    <w:p w:rsidR="00A5539D" w:rsidRPr="00A5539D" w:rsidRDefault="00A5539D" w:rsidP="00A5539D">
      <w:pPr>
        <w:numPr>
          <w:ilvl w:val="0"/>
          <w:numId w:val="22"/>
        </w:numPr>
        <w:rPr>
          <w:rFonts w:ascii="Times New Roman" w:hAnsi="Times New Roman"/>
        </w:rPr>
      </w:pPr>
      <w:r w:rsidRPr="00A5539D">
        <w:rPr>
          <w:rFonts w:ascii="Times New Roman" w:hAnsi="Times New Roman"/>
        </w:rPr>
        <w:t>Maintain POS systems and oversee cashiers and safe count.</w:t>
      </w:r>
    </w:p>
    <w:p w:rsidR="00A5539D" w:rsidRPr="00E16187" w:rsidRDefault="00E16187" w:rsidP="00A5539D">
      <w:pPr>
        <w:numPr>
          <w:ilvl w:val="0"/>
          <w:numId w:val="22"/>
        </w:numPr>
        <w:rPr>
          <w:rFonts w:ascii="Times New Roman" w:hAnsi="Times New Roman"/>
        </w:rPr>
      </w:pPr>
      <w:r w:rsidRPr="00E16187">
        <w:rPr>
          <w:rFonts w:ascii="Times New Roman" w:hAnsi="Times New Roman"/>
          <w:color w:val="000000"/>
        </w:rPr>
        <w:t>Coach employees resulting in job knowledge and performance</w:t>
      </w:r>
    </w:p>
    <w:p w:rsidR="00E16187" w:rsidRPr="00E16187" w:rsidRDefault="00E16187" w:rsidP="00A5539D">
      <w:pPr>
        <w:numPr>
          <w:ilvl w:val="0"/>
          <w:numId w:val="22"/>
        </w:numPr>
        <w:rPr>
          <w:rFonts w:ascii="Times New Roman" w:hAnsi="Times New Roman"/>
        </w:rPr>
      </w:pPr>
      <w:r w:rsidRPr="00E16187">
        <w:rPr>
          <w:rFonts w:ascii="Times New Roman" w:hAnsi="Times New Roman"/>
          <w:color w:val="000000"/>
        </w:rPr>
        <w:t>Assign and review work, orient and train staff</w:t>
      </w:r>
    </w:p>
    <w:p w:rsidR="00D0056D" w:rsidRPr="00D0056D" w:rsidRDefault="00D0056D" w:rsidP="00D0056D">
      <w:pPr>
        <w:tabs>
          <w:tab w:val="left" w:pos="1980"/>
          <w:tab w:val="left" w:pos="2160"/>
          <w:tab w:val="left" w:pos="4140"/>
          <w:tab w:val="right" w:pos="10260"/>
        </w:tabs>
        <w:overflowPunct w:val="0"/>
        <w:autoSpaceDE w:val="0"/>
        <w:autoSpaceDN w:val="0"/>
        <w:adjustRightInd w:val="0"/>
        <w:ind w:right="-960"/>
        <w:textAlignment w:val="baseline"/>
        <w:rPr>
          <w:rFonts w:ascii="Times New Roman" w:hAnsi="Times New Roman"/>
          <w:szCs w:val="21"/>
        </w:rPr>
      </w:pPr>
    </w:p>
    <w:p w:rsidR="00D0056D" w:rsidRPr="00D0056D" w:rsidRDefault="007A685F" w:rsidP="00D0056D">
      <w:pPr>
        <w:tabs>
          <w:tab w:val="left" w:pos="1980"/>
          <w:tab w:val="left" w:pos="2160"/>
          <w:tab w:val="right" w:pos="10224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</w:t>
      </w:r>
      <w:r w:rsidR="00A5539D">
        <w:rPr>
          <w:rFonts w:ascii="Times New Roman" w:hAnsi="Times New Roman"/>
          <w:szCs w:val="21"/>
        </w:rPr>
        <w:t xml:space="preserve"> Guest Service Representative and Night Auditor, Comfort Inn &amp; Suites Hotel</w:t>
      </w:r>
    </w:p>
    <w:p w:rsidR="00D0056D" w:rsidRPr="00D0056D" w:rsidRDefault="00A5539D" w:rsidP="00D0056D">
      <w:pPr>
        <w:tabs>
          <w:tab w:val="left" w:pos="1980"/>
          <w:tab w:val="left" w:pos="2160"/>
          <w:tab w:val="right" w:pos="10224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Muncie, IN; October 2010-September 2011; December 2011-March 2012</w:t>
      </w:r>
      <w:r w:rsidR="00D0056D" w:rsidRPr="00D0056D">
        <w:rPr>
          <w:rFonts w:ascii="Times New Roman" w:hAnsi="Times New Roman"/>
          <w:szCs w:val="21"/>
        </w:rPr>
        <w:tab/>
      </w:r>
    </w:p>
    <w:p w:rsidR="00D0056D" w:rsidRPr="00D0056D" w:rsidRDefault="00612DF2" w:rsidP="00D0056D">
      <w:pPr>
        <w:numPr>
          <w:ilvl w:val="0"/>
          <w:numId w:val="21"/>
        </w:numPr>
        <w:tabs>
          <w:tab w:val="left" w:pos="1980"/>
          <w:tab w:val="left" w:pos="2160"/>
          <w:tab w:val="right" w:pos="10224"/>
        </w:tabs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Answered telephone calls and provided customer service for reservations and attending to guest needs and requests.</w:t>
      </w:r>
    </w:p>
    <w:p w:rsidR="00D0056D" w:rsidRPr="00993E90" w:rsidRDefault="00993E90" w:rsidP="00993E90">
      <w:pPr>
        <w:pStyle w:val="ListParagraph"/>
        <w:numPr>
          <w:ilvl w:val="0"/>
          <w:numId w:val="21"/>
        </w:numPr>
        <w:tabs>
          <w:tab w:val="left" w:pos="1980"/>
          <w:tab w:val="left" w:pos="2160"/>
          <w:tab w:val="right" w:pos="10224"/>
        </w:tabs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Operated and maintained online reservations system for accurate guest accommodations.</w:t>
      </w:r>
    </w:p>
    <w:p w:rsidR="00D0056D" w:rsidRPr="00D0056D" w:rsidRDefault="00993E90" w:rsidP="00D0056D">
      <w:pPr>
        <w:numPr>
          <w:ilvl w:val="0"/>
          <w:numId w:val="21"/>
        </w:numPr>
        <w:tabs>
          <w:tab w:val="left" w:pos="1980"/>
          <w:tab w:val="left" w:pos="2160"/>
          <w:tab w:val="right" w:pos="10224"/>
        </w:tabs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Carried out overnight account auditing to ensure accurate hotel bookkeeping.</w:t>
      </w:r>
    </w:p>
    <w:p w:rsidR="00D0056D" w:rsidRPr="00D0056D" w:rsidRDefault="00993E90" w:rsidP="00D0056D">
      <w:pPr>
        <w:numPr>
          <w:ilvl w:val="0"/>
          <w:numId w:val="21"/>
        </w:numPr>
        <w:tabs>
          <w:tab w:val="left" w:pos="1980"/>
          <w:tab w:val="left" w:pos="2160"/>
          <w:tab w:val="right" w:pos="10224"/>
        </w:tabs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Managed a team of six housekeepers to maintain high quality guest room standards.</w:t>
      </w:r>
    </w:p>
    <w:p w:rsidR="00D0056D" w:rsidRPr="00D0056D" w:rsidRDefault="00D0056D" w:rsidP="00D0056D">
      <w:pPr>
        <w:tabs>
          <w:tab w:val="left" w:pos="1980"/>
          <w:tab w:val="left" w:pos="2160"/>
          <w:tab w:val="left" w:pos="4140"/>
          <w:tab w:val="right" w:pos="10260"/>
        </w:tabs>
        <w:overflowPunct w:val="0"/>
        <w:autoSpaceDE w:val="0"/>
        <w:autoSpaceDN w:val="0"/>
        <w:adjustRightInd w:val="0"/>
        <w:ind w:right="-960"/>
        <w:textAlignment w:val="baseline"/>
        <w:rPr>
          <w:rFonts w:ascii="Times New Roman" w:hAnsi="Times New Roman"/>
          <w:szCs w:val="21"/>
        </w:rPr>
      </w:pPr>
    </w:p>
    <w:p w:rsidR="00D0056D" w:rsidRPr="00D0056D" w:rsidRDefault="007A685F" w:rsidP="00D0056D">
      <w:pPr>
        <w:tabs>
          <w:tab w:val="left" w:pos="1980"/>
          <w:tab w:val="left" w:pos="2160"/>
          <w:tab w:val="left" w:pos="4140"/>
          <w:tab w:val="right" w:pos="10260"/>
        </w:tabs>
        <w:overflowPunct w:val="0"/>
        <w:autoSpaceDE w:val="0"/>
        <w:autoSpaceDN w:val="0"/>
        <w:adjustRightInd w:val="0"/>
        <w:ind w:right="-960"/>
        <w:textAlignment w:val="baseline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  </w:t>
      </w:r>
      <w:r w:rsidR="00D0056D" w:rsidRPr="00D0056D">
        <w:rPr>
          <w:rFonts w:ascii="Times New Roman" w:hAnsi="Times New Roman"/>
          <w:szCs w:val="21"/>
        </w:rPr>
        <w:t>Intern, Comfort Inn &amp; Suites Hotel</w:t>
      </w:r>
    </w:p>
    <w:p w:rsidR="00D0056D" w:rsidRPr="00D0056D" w:rsidRDefault="00D0056D" w:rsidP="00D0056D">
      <w:pPr>
        <w:tabs>
          <w:tab w:val="left" w:pos="1980"/>
          <w:tab w:val="left" w:pos="2160"/>
          <w:tab w:val="left" w:pos="4140"/>
          <w:tab w:val="right" w:pos="10260"/>
        </w:tabs>
        <w:overflowPunct w:val="0"/>
        <w:autoSpaceDE w:val="0"/>
        <w:autoSpaceDN w:val="0"/>
        <w:adjustRightInd w:val="0"/>
        <w:ind w:right="-960"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 xml:space="preserve">             Muncie, IN; July 2010- October 2010</w:t>
      </w:r>
    </w:p>
    <w:p w:rsidR="00D0056D" w:rsidRPr="00D0056D" w:rsidRDefault="00D0056D" w:rsidP="00D0056D">
      <w:pPr>
        <w:numPr>
          <w:ilvl w:val="0"/>
          <w:numId w:val="22"/>
        </w:numPr>
        <w:tabs>
          <w:tab w:val="left" w:pos="1980"/>
          <w:tab w:val="left" w:pos="2160"/>
          <w:tab w:val="left" w:pos="4140"/>
          <w:tab w:val="right" w:pos="10260"/>
        </w:tabs>
        <w:overflowPunct w:val="0"/>
        <w:autoSpaceDE w:val="0"/>
        <w:autoSpaceDN w:val="0"/>
        <w:adjustRightInd w:val="0"/>
        <w:ind w:right="-960"/>
        <w:contextualSpacing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>Maintained records of checking in and out of guests</w:t>
      </w:r>
    </w:p>
    <w:p w:rsidR="00D0056D" w:rsidRPr="00D0056D" w:rsidRDefault="00D0056D" w:rsidP="00D0056D">
      <w:pPr>
        <w:numPr>
          <w:ilvl w:val="0"/>
          <w:numId w:val="22"/>
        </w:numPr>
        <w:tabs>
          <w:tab w:val="left" w:pos="1980"/>
          <w:tab w:val="left" w:pos="2160"/>
          <w:tab w:val="left" w:pos="4140"/>
          <w:tab w:val="right" w:pos="10260"/>
        </w:tabs>
        <w:overflowPunct w:val="0"/>
        <w:autoSpaceDE w:val="0"/>
        <w:autoSpaceDN w:val="0"/>
        <w:adjustRightInd w:val="0"/>
        <w:ind w:right="-960"/>
        <w:contextualSpacing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>Handled customer requests and reservations</w:t>
      </w:r>
    </w:p>
    <w:p w:rsidR="00D0056D" w:rsidRPr="00D0056D" w:rsidRDefault="00D0056D" w:rsidP="00D0056D">
      <w:pPr>
        <w:numPr>
          <w:ilvl w:val="0"/>
          <w:numId w:val="22"/>
        </w:numPr>
        <w:tabs>
          <w:tab w:val="left" w:pos="1980"/>
          <w:tab w:val="left" w:pos="2160"/>
          <w:tab w:val="left" w:pos="4140"/>
          <w:tab w:val="right" w:pos="10260"/>
        </w:tabs>
        <w:overflowPunct w:val="0"/>
        <w:autoSpaceDE w:val="0"/>
        <w:autoSpaceDN w:val="0"/>
        <w:adjustRightInd w:val="0"/>
        <w:ind w:right="-960"/>
        <w:contextualSpacing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>Meeting as well as greeting customers</w:t>
      </w:r>
    </w:p>
    <w:p w:rsidR="00D0056D" w:rsidRPr="00D0056D" w:rsidRDefault="00D0056D" w:rsidP="00D0056D">
      <w:pPr>
        <w:numPr>
          <w:ilvl w:val="0"/>
          <w:numId w:val="22"/>
        </w:numPr>
        <w:tabs>
          <w:tab w:val="left" w:pos="1980"/>
          <w:tab w:val="left" w:pos="2160"/>
          <w:tab w:val="left" w:pos="4140"/>
          <w:tab w:val="right" w:pos="10260"/>
        </w:tabs>
        <w:overflowPunct w:val="0"/>
        <w:autoSpaceDE w:val="0"/>
        <w:autoSpaceDN w:val="0"/>
        <w:adjustRightInd w:val="0"/>
        <w:ind w:right="-960"/>
        <w:contextualSpacing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>Provided quality customer relations and services</w:t>
      </w:r>
    </w:p>
    <w:p w:rsidR="00D0056D" w:rsidRPr="00D0056D" w:rsidRDefault="00D0056D" w:rsidP="00D0056D">
      <w:pPr>
        <w:numPr>
          <w:ilvl w:val="0"/>
          <w:numId w:val="22"/>
        </w:numPr>
        <w:tabs>
          <w:tab w:val="left" w:pos="1980"/>
          <w:tab w:val="left" w:pos="2160"/>
          <w:tab w:val="left" w:pos="4140"/>
          <w:tab w:val="right" w:pos="10260"/>
        </w:tabs>
        <w:overflowPunct w:val="0"/>
        <w:autoSpaceDE w:val="0"/>
        <w:autoSpaceDN w:val="0"/>
        <w:adjustRightInd w:val="0"/>
        <w:ind w:right="-960"/>
        <w:contextualSpacing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>Kept accurate cash drawer</w:t>
      </w:r>
    </w:p>
    <w:p w:rsidR="00D0056D" w:rsidRPr="00D0056D" w:rsidRDefault="00D0056D" w:rsidP="00D0056D">
      <w:pPr>
        <w:tabs>
          <w:tab w:val="left" w:pos="1980"/>
          <w:tab w:val="left" w:pos="2160"/>
          <w:tab w:val="left" w:pos="4140"/>
          <w:tab w:val="right" w:pos="10260"/>
        </w:tabs>
        <w:overflowPunct w:val="0"/>
        <w:autoSpaceDE w:val="0"/>
        <w:autoSpaceDN w:val="0"/>
        <w:adjustRightInd w:val="0"/>
        <w:ind w:right="-960"/>
        <w:textAlignment w:val="baseline"/>
        <w:rPr>
          <w:rFonts w:ascii="Times New Roman" w:hAnsi="Times New Roman"/>
          <w:szCs w:val="21"/>
        </w:rPr>
      </w:pPr>
    </w:p>
    <w:p w:rsidR="00D0056D" w:rsidRPr="00D0056D" w:rsidRDefault="00D0056D" w:rsidP="00D0056D">
      <w:pPr>
        <w:tabs>
          <w:tab w:val="left" w:pos="1980"/>
          <w:tab w:val="left" w:pos="2160"/>
          <w:tab w:val="left" w:pos="4140"/>
          <w:tab w:val="right" w:pos="10260"/>
        </w:tabs>
        <w:overflowPunct w:val="0"/>
        <w:autoSpaceDE w:val="0"/>
        <w:autoSpaceDN w:val="0"/>
        <w:adjustRightInd w:val="0"/>
        <w:ind w:right="-960"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 xml:space="preserve">             Student Employee, Lafollette Square Food Courts</w:t>
      </w:r>
    </w:p>
    <w:p w:rsidR="00D0056D" w:rsidRPr="00D0056D" w:rsidRDefault="00D0056D" w:rsidP="00D0056D">
      <w:pPr>
        <w:tabs>
          <w:tab w:val="left" w:pos="1980"/>
          <w:tab w:val="left" w:pos="2160"/>
          <w:tab w:val="left" w:pos="4140"/>
          <w:tab w:val="right" w:pos="10260"/>
        </w:tabs>
        <w:overflowPunct w:val="0"/>
        <w:autoSpaceDE w:val="0"/>
        <w:autoSpaceDN w:val="0"/>
        <w:adjustRightInd w:val="0"/>
        <w:ind w:right="-960"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 xml:space="preserve">             Ball State University, Muncie, IN; August 2008-August 2010</w:t>
      </w:r>
    </w:p>
    <w:p w:rsidR="00D0056D" w:rsidRPr="00D0056D" w:rsidRDefault="00D0056D" w:rsidP="00D0056D">
      <w:pPr>
        <w:numPr>
          <w:ilvl w:val="0"/>
          <w:numId w:val="22"/>
        </w:numPr>
        <w:tabs>
          <w:tab w:val="left" w:pos="1980"/>
          <w:tab w:val="left" w:pos="2160"/>
          <w:tab w:val="left" w:pos="4140"/>
          <w:tab w:val="left" w:pos="6750"/>
          <w:tab w:val="right" w:pos="10224"/>
        </w:tabs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>Organized and stocked food on a daily basis</w:t>
      </w:r>
    </w:p>
    <w:p w:rsidR="00D0056D" w:rsidRPr="00D0056D" w:rsidRDefault="00D0056D" w:rsidP="00D0056D">
      <w:pPr>
        <w:numPr>
          <w:ilvl w:val="0"/>
          <w:numId w:val="22"/>
        </w:numPr>
        <w:tabs>
          <w:tab w:val="left" w:pos="1980"/>
          <w:tab w:val="left" w:pos="2160"/>
          <w:tab w:val="left" w:pos="4140"/>
          <w:tab w:val="left" w:pos="6750"/>
          <w:tab w:val="right" w:pos="10224"/>
        </w:tabs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>Assembled and dressed 100 sandwiches per shift</w:t>
      </w:r>
    </w:p>
    <w:p w:rsidR="00D0056D" w:rsidRPr="00D0056D" w:rsidRDefault="00D0056D" w:rsidP="00D0056D">
      <w:pPr>
        <w:numPr>
          <w:ilvl w:val="0"/>
          <w:numId w:val="22"/>
        </w:numPr>
        <w:tabs>
          <w:tab w:val="left" w:pos="1980"/>
          <w:tab w:val="left" w:pos="2160"/>
          <w:tab w:val="right" w:pos="10224"/>
        </w:tabs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>Interacted with and assisted customers in finding products</w:t>
      </w:r>
    </w:p>
    <w:p w:rsidR="00D0056D" w:rsidRPr="00D0056D" w:rsidRDefault="00D0056D" w:rsidP="00D0056D">
      <w:pPr>
        <w:numPr>
          <w:ilvl w:val="0"/>
          <w:numId w:val="22"/>
        </w:numPr>
        <w:tabs>
          <w:tab w:val="left" w:pos="1980"/>
          <w:tab w:val="left" w:pos="2160"/>
          <w:tab w:val="right" w:pos="10224"/>
        </w:tabs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>Complied with food codes and regulations; safe practices</w:t>
      </w:r>
    </w:p>
    <w:p w:rsidR="00D0056D" w:rsidRPr="00D0056D" w:rsidRDefault="00D0056D" w:rsidP="00D0056D">
      <w:pPr>
        <w:tabs>
          <w:tab w:val="left" w:pos="1980"/>
          <w:tab w:val="left" w:pos="2160"/>
          <w:tab w:val="right" w:pos="10224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1"/>
        </w:rPr>
      </w:pPr>
    </w:p>
    <w:p w:rsidR="00D0056D" w:rsidRPr="00D0056D" w:rsidRDefault="00D0056D" w:rsidP="00D0056D">
      <w:pPr>
        <w:tabs>
          <w:tab w:val="left" w:pos="1980"/>
          <w:tab w:val="left" w:pos="2160"/>
          <w:tab w:val="right" w:pos="10224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szCs w:val="21"/>
        </w:rPr>
        <w:t xml:space="preserve">     </w:t>
      </w:r>
    </w:p>
    <w:p w:rsidR="00D0056D" w:rsidRPr="00D0056D" w:rsidRDefault="00D0056D" w:rsidP="00D0056D">
      <w:pPr>
        <w:tabs>
          <w:tab w:val="left" w:pos="1980"/>
          <w:tab w:val="left" w:pos="2160"/>
          <w:tab w:val="right" w:pos="10224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1"/>
        </w:rPr>
      </w:pPr>
      <w:r w:rsidRPr="00D0056D">
        <w:rPr>
          <w:rFonts w:ascii="Times New Roman" w:hAnsi="Times New Roman"/>
          <w:b/>
          <w:bCs/>
          <w:szCs w:val="24"/>
          <w:u w:val="single"/>
        </w:rPr>
        <w:t>SKILLS/CERTIFICATES</w:t>
      </w:r>
    </w:p>
    <w:p w:rsidR="007A685F" w:rsidRDefault="00BE02BF" w:rsidP="007A685F">
      <w:pPr>
        <w:pStyle w:val="ListParagraph"/>
        <w:numPr>
          <w:ilvl w:val="0"/>
          <w:numId w:val="22"/>
        </w:numPr>
        <w:tabs>
          <w:tab w:val="left" w:pos="1980"/>
          <w:tab w:val="left" w:pos="2160"/>
          <w:tab w:val="left" w:pos="51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ServeSafe certified; June 2014 – June 2019</w:t>
      </w:r>
    </w:p>
    <w:p w:rsidR="007A685F" w:rsidRPr="007A685F" w:rsidRDefault="00BE02BF" w:rsidP="007A685F">
      <w:pPr>
        <w:pStyle w:val="ListParagraph"/>
        <w:numPr>
          <w:ilvl w:val="0"/>
          <w:numId w:val="22"/>
        </w:numPr>
        <w:tabs>
          <w:tab w:val="left" w:pos="1980"/>
          <w:tab w:val="left" w:pos="2160"/>
          <w:tab w:val="left" w:pos="51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color w:val="2A2A2A"/>
        </w:rPr>
        <w:t>Varsity Boys Baseball Coach; Muncie Burris October 2013-March 2016</w:t>
      </w:r>
    </w:p>
    <w:p w:rsidR="00D0056D" w:rsidRPr="00BE02BF" w:rsidRDefault="00D0056D" w:rsidP="00BE02BF">
      <w:pPr>
        <w:tabs>
          <w:tab w:val="left" w:pos="1980"/>
          <w:tab w:val="left" w:pos="2160"/>
          <w:tab w:val="left" w:pos="5160"/>
        </w:tabs>
        <w:overflowPunct w:val="0"/>
        <w:autoSpaceDE w:val="0"/>
        <w:autoSpaceDN w:val="0"/>
        <w:adjustRightInd w:val="0"/>
        <w:ind w:left="2160"/>
        <w:textAlignment w:val="baseline"/>
        <w:rPr>
          <w:rFonts w:ascii="Times New Roman" w:hAnsi="Times New Roman"/>
          <w:bCs/>
          <w:szCs w:val="21"/>
        </w:rPr>
      </w:pPr>
    </w:p>
    <w:p w:rsidR="00D0056D" w:rsidRPr="00D0056D" w:rsidRDefault="007A685F" w:rsidP="00D0056D">
      <w:pPr>
        <w:tabs>
          <w:tab w:val="left" w:pos="1980"/>
          <w:tab w:val="left" w:pos="2160"/>
          <w:tab w:val="left" w:pos="51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             </w:t>
      </w:r>
    </w:p>
    <w:p w:rsidR="00D0056D" w:rsidRPr="00D0056D" w:rsidRDefault="00D0056D" w:rsidP="00D0056D">
      <w:pPr>
        <w:tabs>
          <w:tab w:val="left" w:pos="1980"/>
          <w:tab w:val="left" w:pos="2160"/>
          <w:tab w:val="left" w:pos="51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Cs/>
          <w:sz w:val="21"/>
          <w:szCs w:val="21"/>
        </w:rPr>
      </w:pPr>
    </w:p>
    <w:p w:rsidR="00D0056D" w:rsidRPr="00D0056D" w:rsidRDefault="00D0056D" w:rsidP="00D0056D">
      <w:pPr>
        <w:tabs>
          <w:tab w:val="left" w:pos="1980"/>
          <w:tab w:val="left" w:pos="2160"/>
          <w:tab w:val="left" w:pos="51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Cs/>
          <w:sz w:val="21"/>
          <w:szCs w:val="21"/>
        </w:rPr>
      </w:pPr>
    </w:p>
    <w:p w:rsidR="00D0056D" w:rsidRPr="00D0056D" w:rsidRDefault="00D0056D" w:rsidP="00D0056D">
      <w:pPr>
        <w:tabs>
          <w:tab w:val="left" w:pos="1980"/>
          <w:tab w:val="left" w:pos="2160"/>
          <w:tab w:val="left" w:pos="51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Cs/>
          <w:sz w:val="21"/>
          <w:szCs w:val="21"/>
        </w:rPr>
      </w:pPr>
      <w:r w:rsidRPr="00D0056D">
        <w:rPr>
          <w:rFonts w:ascii="Times New Roman" w:hAnsi="Times New Roman"/>
          <w:bCs/>
          <w:sz w:val="21"/>
          <w:szCs w:val="21"/>
        </w:rPr>
        <w:t xml:space="preserve"> </w:t>
      </w:r>
      <w:r w:rsidRPr="00D0056D">
        <w:rPr>
          <w:rFonts w:ascii="Times New Roman" w:hAnsi="Times New Roman"/>
          <w:bCs/>
          <w:sz w:val="21"/>
          <w:szCs w:val="21"/>
        </w:rPr>
        <w:tab/>
      </w:r>
      <w:r w:rsidRPr="00D0056D">
        <w:rPr>
          <w:rFonts w:ascii="Times New Roman" w:hAnsi="Times New Roman"/>
          <w:bCs/>
          <w:sz w:val="21"/>
          <w:szCs w:val="21"/>
        </w:rPr>
        <w:tab/>
        <w:t xml:space="preserve">                                          </w:t>
      </w:r>
    </w:p>
    <w:p w:rsidR="00D0056D" w:rsidRPr="00D0056D" w:rsidRDefault="00D0056D" w:rsidP="00D0056D">
      <w:pPr>
        <w:tabs>
          <w:tab w:val="left" w:pos="1980"/>
          <w:tab w:val="left" w:pos="2160"/>
          <w:tab w:val="left" w:pos="51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22"/>
          <w:szCs w:val="22"/>
        </w:rPr>
      </w:pPr>
    </w:p>
    <w:p w:rsidR="00B36638" w:rsidRPr="00D0056D" w:rsidRDefault="00B36638">
      <w:pPr>
        <w:pStyle w:val="ResumeSectionsHeadings"/>
        <w:rPr>
          <w:rFonts w:ascii="Times New Roman" w:hAnsi="Times New Roman"/>
          <w:sz w:val="21"/>
          <w:szCs w:val="21"/>
        </w:rPr>
      </w:pPr>
    </w:p>
    <w:sectPr w:rsidR="00B36638" w:rsidRPr="00D0056D" w:rsidSect="00B36638">
      <w:headerReference w:type="default" r:id="rId9"/>
      <w:footerReference w:type="default" r:id="rId10"/>
      <w:pgSz w:w="12240" w:h="15840"/>
      <w:pgMar w:top="2424" w:right="990" w:bottom="864" w:left="1080" w:header="90" w:footer="31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E74" w:rsidRDefault="00B74E74">
      <w:r>
        <w:separator/>
      </w:r>
    </w:p>
  </w:endnote>
  <w:endnote w:type="continuationSeparator" w:id="0">
    <w:p w:rsidR="00B74E74" w:rsidRDefault="00B7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638" w:rsidRDefault="00846D6E">
    <w:pPr>
      <w:pStyle w:val="Footer"/>
    </w:pPr>
    <w:r>
      <w:t xml:space="preserve">Page | </w:t>
    </w:r>
    <w:r w:rsidR="005F0659">
      <w:fldChar w:fldCharType="begin"/>
    </w:r>
    <w:r w:rsidR="005F0659">
      <w:instrText xml:space="preserve"> PAGE   \* MERGEFORMAT </w:instrText>
    </w:r>
    <w:r w:rsidR="005F0659">
      <w:fldChar w:fldCharType="separate"/>
    </w:r>
    <w:r w:rsidR="006D37C3">
      <w:rPr>
        <w:noProof/>
      </w:rPr>
      <w:t>1</w:t>
    </w:r>
    <w:r w:rsidR="005F065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E74" w:rsidRDefault="00B74E74">
      <w:r>
        <w:separator/>
      </w:r>
    </w:p>
  </w:footnote>
  <w:footnote w:type="continuationSeparator" w:id="0">
    <w:p w:rsidR="00B74E74" w:rsidRDefault="00B74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638" w:rsidRDefault="00B36638">
    <w:pPr>
      <w:pStyle w:val="Name"/>
      <w:ind w:left="0"/>
    </w:pPr>
  </w:p>
  <w:p w:rsidR="00B36638" w:rsidRDefault="00A60EF7">
    <w:pPr>
      <w:pStyle w:val="Name"/>
    </w:pPr>
    <w:r>
      <w:t>Kevin H. Tabari-Asl</w:t>
    </w:r>
  </w:p>
  <w:p w:rsidR="00B36638" w:rsidRDefault="00BE02BF">
    <w:pPr>
      <w:pStyle w:val="Address"/>
      <w:tabs>
        <w:tab w:val="right" w:pos="9360"/>
      </w:tabs>
    </w:pPr>
    <w:r>
      <w:t xml:space="preserve">1511 N. Briar Rd </w:t>
    </w:r>
    <w:r w:rsidR="00846D6E">
      <w:sym w:font="Wingdings" w:char="F075"/>
    </w:r>
    <w:r w:rsidR="00A60EF7">
      <w:t xml:space="preserve"> Muncie, IN 47304</w:t>
    </w:r>
    <w:r w:rsidR="00846D6E">
      <w:t xml:space="preserve"> </w:t>
    </w:r>
    <w:r w:rsidR="00846D6E">
      <w:sym w:font="Wingdings" w:char="F075"/>
    </w:r>
    <w:r w:rsidR="00A60EF7">
      <w:t xml:space="preserve"> (765) 749-2976</w:t>
    </w:r>
    <w:r w:rsidR="00846D6E">
      <w:t xml:space="preserve"> </w:t>
    </w:r>
    <w:r w:rsidR="00846D6E">
      <w:sym w:font="Wingdings" w:char="F075"/>
    </w:r>
    <w:r w:rsidR="00846D6E">
      <w:t xml:space="preserve"> </w:t>
    </w:r>
    <w:r w:rsidR="00A60EF7">
      <w:rPr>
        <w:szCs w:val="18"/>
      </w:rPr>
      <w:t>ktabari42@hotmail.com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1495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14C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84DB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A9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2FA8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2C6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5807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9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AA6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0EA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75FE4"/>
    <w:multiLevelType w:val="hybridMultilevel"/>
    <w:tmpl w:val="A63CDF04"/>
    <w:lvl w:ilvl="0" w:tplc="5C1ACCFE">
      <w:start w:val="310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A71DE6"/>
    <w:multiLevelType w:val="hybridMultilevel"/>
    <w:tmpl w:val="8E3E4D50"/>
    <w:lvl w:ilvl="0" w:tplc="1DE8A14C"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3D0632"/>
    <w:multiLevelType w:val="hybridMultilevel"/>
    <w:tmpl w:val="C5DE4DE8"/>
    <w:lvl w:ilvl="0" w:tplc="7DA477A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32231E1"/>
    <w:multiLevelType w:val="hybridMultilevel"/>
    <w:tmpl w:val="62305FB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3476D4"/>
    <w:multiLevelType w:val="hybridMultilevel"/>
    <w:tmpl w:val="052CC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A127CA"/>
    <w:multiLevelType w:val="hybridMultilevel"/>
    <w:tmpl w:val="3C68D5B2"/>
    <w:lvl w:ilvl="0" w:tplc="35069B70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2F51576"/>
    <w:multiLevelType w:val="hybridMultilevel"/>
    <w:tmpl w:val="4580A3BE"/>
    <w:lvl w:ilvl="0" w:tplc="C1B025B0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42345C"/>
    <w:multiLevelType w:val="hybridMultilevel"/>
    <w:tmpl w:val="A10E01F6"/>
    <w:lvl w:ilvl="0" w:tplc="31669ECC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687C33F6"/>
    <w:multiLevelType w:val="hybridMultilevel"/>
    <w:tmpl w:val="37AE5DB2"/>
    <w:lvl w:ilvl="0" w:tplc="FB3A967E">
      <w:start w:val="1"/>
      <w:numFmt w:val="bullet"/>
      <w:pStyle w:val="BulletList2"/>
      <w:lvlText w:val=""/>
      <w:lvlJc w:val="left"/>
      <w:pPr>
        <w:ind w:left="180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20"/>
  </w:num>
  <w:num w:numId="15">
    <w:abstractNumId w:val="16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1"/>
  </w:num>
  <w:num w:numId="19">
    <w:abstractNumId w:val="13"/>
  </w:num>
  <w:num w:numId="20">
    <w:abstractNumId w:val="21"/>
  </w:num>
  <w:num w:numId="21">
    <w:abstractNumId w:val="17"/>
  </w:num>
  <w:num w:numId="22">
    <w:abstractNumId w:val="18"/>
  </w:num>
  <w:num w:numId="23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0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EF7"/>
    <w:rsid w:val="00000834"/>
    <w:rsid w:val="000643AA"/>
    <w:rsid w:val="00077A4D"/>
    <w:rsid w:val="0009337B"/>
    <w:rsid w:val="000F668A"/>
    <w:rsid w:val="00115727"/>
    <w:rsid w:val="001473C4"/>
    <w:rsid w:val="00151EB4"/>
    <w:rsid w:val="00167A61"/>
    <w:rsid w:val="00170D38"/>
    <w:rsid w:val="001A0EF3"/>
    <w:rsid w:val="00227856"/>
    <w:rsid w:val="00297447"/>
    <w:rsid w:val="002C376C"/>
    <w:rsid w:val="002C7C31"/>
    <w:rsid w:val="002D1359"/>
    <w:rsid w:val="002F1852"/>
    <w:rsid w:val="002F197C"/>
    <w:rsid w:val="00322442"/>
    <w:rsid w:val="003268F7"/>
    <w:rsid w:val="003814DF"/>
    <w:rsid w:val="003E31FC"/>
    <w:rsid w:val="00405FC2"/>
    <w:rsid w:val="0047520F"/>
    <w:rsid w:val="004B4D20"/>
    <w:rsid w:val="004E22CE"/>
    <w:rsid w:val="00546ED5"/>
    <w:rsid w:val="00556E50"/>
    <w:rsid w:val="00577368"/>
    <w:rsid w:val="00583047"/>
    <w:rsid w:val="005C22C4"/>
    <w:rsid w:val="005F0659"/>
    <w:rsid w:val="00612DF2"/>
    <w:rsid w:val="00627EFD"/>
    <w:rsid w:val="00630F1D"/>
    <w:rsid w:val="006C0971"/>
    <w:rsid w:val="006D37C3"/>
    <w:rsid w:val="006E7E17"/>
    <w:rsid w:val="00726DBC"/>
    <w:rsid w:val="007541DA"/>
    <w:rsid w:val="00783645"/>
    <w:rsid w:val="00785E6A"/>
    <w:rsid w:val="007A685F"/>
    <w:rsid w:val="007B793A"/>
    <w:rsid w:val="007C2FD5"/>
    <w:rsid w:val="007C3CD8"/>
    <w:rsid w:val="00846D6E"/>
    <w:rsid w:val="00850FBB"/>
    <w:rsid w:val="00913E38"/>
    <w:rsid w:val="00944880"/>
    <w:rsid w:val="00954E87"/>
    <w:rsid w:val="00993E90"/>
    <w:rsid w:val="009B5F92"/>
    <w:rsid w:val="009F22D3"/>
    <w:rsid w:val="00A5539D"/>
    <w:rsid w:val="00A60EF7"/>
    <w:rsid w:val="00AC23EE"/>
    <w:rsid w:val="00AC6265"/>
    <w:rsid w:val="00AF4803"/>
    <w:rsid w:val="00B35E71"/>
    <w:rsid w:val="00B36638"/>
    <w:rsid w:val="00B74E74"/>
    <w:rsid w:val="00BE02BF"/>
    <w:rsid w:val="00BE6FE8"/>
    <w:rsid w:val="00C73A71"/>
    <w:rsid w:val="00CC766E"/>
    <w:rsid w:val="00D0056D"/>
    <w:rsid w:val="00D623C5"/>
    <w:rsid w:val="00D85515"/>
    <w:rsid w:val="00DE3324"/>
    <w:rsid w:val="00DF1A87"/>
    <w:rsid w:val="00E16187"/>
    <w:rsid w:val="00E17DC4"/>
    <w:rsid w:val="00E87D9A"/>
    <w:rsid w:val="00E9161F"/>
    <w:rsid w:val="00EF3822"/>
    <w:rsid w:val="00FE4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F73DC0-6D61-40F3-AA02-E2F6D675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638"/>
    <w:rPr>
      <w:rFonts w:ascii="Garamond" w:hAnsi="Garamond"/>
    </w:rPr>
  </w:style>
  <w:style w:type="paragraph" w:styleId="Heading1">
    <w:name w:val="heading 1"/>
    <w:basedOn w:val="Heading4"/>
    <w:next w:val="Normal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B36638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B36638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36638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6638"/>
    <w:rPr>
      <w:snapToGrid w:val="0"/>
      <w:sz w:val="22"/>
    </w:rPr>
  </w:style>
  <w:style w:type="paragraph" w:styleId="BodyText2">
    <w:name w:val="Body Text 2"/>
    <w:basedOn w:val="Normal"/>
    <w:semiHidden/>
    <w:rsid w:val="00B36638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36638"/>
    <w:rPr>
      <w:color w:val="0000FF"/>
      <w:u w:val="single"/>
    </w:rPr>
  </w:style>
  <w:style w:type="paragraph" w:styleId="BodyTextIndent">
    <w:name w:val="Body Text Indent"/>
    <w:basedOn w:val="Normal"/>
    <w:semiHidden/>
    <w:rsid w:val="00B36638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366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basedOn w:val="DefaultParagraphFont"/>
    <w:link w:val="NormalWeb"/>
    <w:semiHidden/>
    <w:rsid w:val="00B36638"/>
    <w:rPr>
      <w:sz w:val="24"/>
      <w:szCs w:val="24"/>
    </w:rPr>
  </w:style>
  <w:style w:type="character" w:customStyle="1" w:styleId="HeadingAllCapsChar">
    <w:name w:val="Heading All Caps Char"/>
    <w:basedOn w:val="NormalWebChar"/>
    <w:link w:val="HeadingAllCaps"/>
    <w:rsid w:val="00B36638"/>
    <w:rPr>
      <w:rFonts w:ascii="Garamond" w:hAnsi="Garamond"/>
      <w:caps/>
      <w:sz w:val="21"/>
      <w:szCs w:val="24"/>
    </w:rPr>
  </w:style>
  <w:style w:type="paragraph" w:customStyle="1" w:styleId="Address">
    <w:name w:val="Address"/>
    <w:basedOn w:val="ListParagraph"/>
    <w:link w:val="AddressChar"/>
    <w:qFormat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basedOn w:val="NormalWebChar"/>
    <w:link w:val="EmploymentHistoryLocations"/>
    <w:rsid w:val="00B36638"/>
    <w:rPr>
      <w:rFonts w:ascii="Garamond" w:hAnsi="Garamond"/>
      <w:color w:val="000000"/>
      <w:sz w:val="24"/>
      <w:szCs w:val="24"/>
    </w:rPr>
  </w:style>
  <w:style w:type="paragraph" w:customStyle="1" w:styleId="Objective">
    <w:name w:val="Objective"/>
    <w:basedOn w:val="Normal"/>
    <w:qFormat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6638"/>
  </w:style>
  <w:style w:type="character" w:customStyle="1" w:styleId="AddressChar">
    <w:name w:val="Address Char"/>
    <w:basedOn w:val="ListParagraphChar"/>
    <w:link w:val="Address"/>
    <w:rsid w:val="00B36638"/>
    <w:rPr>
      <w:rFonts w:ascii="Garamond" w:hAnsi="Garamond"/>
    </w:rPr>
  </w:style>
  <w:style w:type="paragraph" w:customStyle="1" w:styleId="BulletList1">
    <w:name w:val="Bullet List 1"/>
    <w:basedOn w:val="Normal"/>
    <w:qFormat/>
    <w:rsid w:val="00B36638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638"/>
  </w:style>
  <w:style w:type="paragraph" w:styleId="Footer">
    <w:name w:val="footer"/>
    <w:basedOn w:val="Normal"/>
    <w:link w:val="Foot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38"/>
  </w:style>
  <w:style w:type="character" w:customStyle="1" w:styleId="Textbold">
    <w:name w:val="Text bold"/>
    <w:basedOn w:val="DefaultParagraphFont"/>
    <w:qFormat/>
    <w:rsid w:val="00B3663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basedOn w:val="EmploymentHistoryLocationsCharChar"/>
    <w:link w:val="Jobtitles-employmenthistory"/>
    <w:rsid w:val="00B36638"/>
    <w:rPr>
      <w:rFonts w:ascii="Garamond" w:hAnsi="Garamond"/>
      <w:b/>
      <w:bCs/>
      <w:color w:val="000000"/>
      <w:sz w:val="24"/>
      <w:szCs w:val="24"/>
    </w:rPr>
  </w:style>
  <w:style w:type="character" w:customStyle="1" w:styleId="ProfileDetailsChar">
    <w:name w:val="Profile Details Char"/>
    <w:basedOn w:val="DefaultParagraphFont"/>
    <w:link w:val="ProfileDetails"/>
    <w:rsid w:val="00B36638"/>
    <w:rPr>
      <w:rFonts w:ascii="Garamond" w:hAnsi="Garamond"/>
    </w:rPr>
  </w:style>
  <w:style w:type="paragraph" w:customStyle="1" w:styleId="SubmitResume">
    <w:name w:val="Submit Resume"/>
    <w:basedOn w:val="Normal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rsid w:val="00B36638"/>
  </w:style>
  <w:style w:type="paragraph" w:styleId="BalloonText">
    <w:name w:val="Balloon Text"/>
    <w:basedOn w:val="Normal"/>
    <w:link w:val="BalloonTextChar"/>
    <w:uiPriority w:val="99"/>
    <w:semiHidden/>
    <w:unhideWhenUsed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38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Normal"/>
    <w:rsid w:val="000643AA"/>
    <w:pPr>
      <w:spacing w:after="324"/>
    </w:pPr>
    <w:rPr>
      <w:rFonts w:ascii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C3CD8"/>
    <w:pPr>
      <w:spacing w:after="324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1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46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7142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0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017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329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848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950310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58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183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480201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760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078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3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0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6009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01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839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21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0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2049404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196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335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046403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231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130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6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86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26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91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5828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65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019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13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40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97717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20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5608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9578416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1425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871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229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uble" w:sz="6" w:space="1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omfortInnMuncie\AppData\Roaming\Microsoft\Templates\MN_Functiona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cacae726-07ea-43ab-a48a-11cbe25b4b42</TemplateGUID>
    <TemplateBuildVersion>8</TemplateBuildVersion>
    <TemplateBuildDate>2009-10-11T21:44:13.927227-04:00</TemplateBuildDate>
  </TemplateProperties>
</MonsterProperties>
</file>

<file path=customXml/itemProps1.xml><?xml version="1.0" encoding="utf-8"?>
<ds:datastoreItem xmlns:ds="http://schemas.openxmlformats.org/officeDocument/2006/customXml" ds:itemID="{89A0E8B8-AE7F-43D2-9907-0A07DF8483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F70ACC-0EF4-4043-8E6B-A19E7CAA0287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C:\Users\ComfortInnMuncie\AppData\Roaming\Microsoft\Templates\MN_FunctionalResume.dotm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ComfortInnMuncie</dc:creator>
  <cp:lastModifiedBy>Rahul Mehra</cp:lastModifiedBy>
  <cp:revision>2</cp:revision>
  <cp:lastPrinted>2009-03-17T14:40:00Z</cp:lastPrinted>
  <dcterms:created xsi:type="dcterms:W3CDTF">2018-09-07T19:30:00Z</dcterms:created>
  <dcterms:modified xsi:type="dcterms:W3CDTF">2018-09-07T19:30:00Z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TC103622209990</vt:lpwstr>
  </property>
</Properties>
</file>