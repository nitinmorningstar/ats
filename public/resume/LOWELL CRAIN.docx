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8382EA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0879EF0" w14:textId="77777777" w:rsidR="00692703" w:rsidRPr="00CF1A49" w:rsidRDefault="00F41B50" w:rsidP="00913946">
            <w:pPr>
              <w:pStyle w:val="Title"/>
            </w:pPr>
            <w:bookmarkStart w:id="0" w:name="_GoBack"/>
            <w:r>
              <w:t>lowell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crain</w:t>
            </w:r>
          </w:p>
          <w:bookmarkEnd w:id="0"/>
          <w:p w14:paraId="2DE93F0C" w14:textId="51773BD2" w:rsidR="00692703" w:rsidRPr="00CF1A49" w:rsidRDefault="007D5423" w:rsidP="00913946">
            <w:pPr>
              <w:pStyle w:val="ContactInfo"/>
              <w:contextualSpacing w:val="0"/>
            </w:pPr>
            <w:r>
              <w:t>3268 Rosemary Ave. Springdale, AR 72764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EDBE57D34814E80BDB81073CCE8493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F41B50">
              <w:t xml:space="preserve"> Cell: 682-477-1625</w:t>
            </w:r>
          </w:p>
          <w:p w14:paraId="68246B60" w14:textId="77777777" w:rsidR="00692703" w:rsidRPr="00CF1A49" w:rsidRDefault="00F41B50" w:rsidP="00913946">
            <w:pPr>
              <w:pStyle w:val="ContactInfoEmphasis"/>
              <w:contextualSpacing w:val="0"/>
            </w:pPr>
            <w:r>
              <w:t>lowellrcrain@gmail.com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ADD65CAE4BF4553BDFD7DC1FB3A034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LinkedIn: </w:t>
            </w:r>
            <w:r w:rsidR="009665FC">
              <w:t>lowell crain</w:t>
            </w:r>
            <w:r w:rsidR="00692703" w:rsidRPr="00CF1A49">
              <w:t xml:space="preserve"> </w:t>
            </w:r>
          </w:p>
        </w:tc>
      </w:tr>
      <w:tr w:rsidR="009571D8" w:rsidRPr="00CF1A49" w14:paraId="427810E5" w14:textId="77777777" w:rsidTr="00692703">
        <w:tc>
          <w:tcPr>
            <w:tcW w:w="9360" w:type="dxa"/>
            <w:tcMar>
              <w:top w:w="432" w:type="dxa"/>
            </w:tcMar>
          </w:tcPr>
          <w:p w14:paraId="7E634C6E" w14:textId="6D87EA57" w:rsidR="001755A8" w:rsidRPr="00CF1A49" w:rsidRDefault="009665FC" w:rsidP="00913946">
            <w:pPr>
              <w:contextualSpacing w:val="0"/>
            </w:pPr>
            <w:r>
              <w:t>Experienced Mechanic, Machinist and Welder with 37 years’ experience reading blueprints and electrical, hydraulic</w:t>
            </w:r>
            <w:r w:rsidR="00A33313">
              <w:t>, pneumatic</w:t>
            </w:r>
            <w:r>
              <w:t xml:space="preserve"> schematics with demonstrated ability building, troubleshooting and repairing mechanical, electrical, hydraulic and pneumatic systems.</w:t>
            </w:r>
            <w:r w:rsidR="00E30A95">
              <w:t xml:space="preserve"> </w:t>
            </w:r>
            <w:r w:rsidR="00BA2073">
              <w:t>Interfaced with outside Service Techs, Vendors and C</w:t>
            </w:r>
            <w:r w:rsidR="00B3061F">
              <w:t>ustomers.</w:t>
            </w:r>
          </w:p>
        </w:tc>
      </w:tr>
    </w:tbl>
    <w:p w14:paraId="132D01A1" w14:textId="77777777" w:rsidR="004E01EB" w:rsidRPr="00CF1A49" w:rsidRDefault="0029055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AAE6E9466AB4606A450668484D326D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D5780B3" w14:textId="77777777" w:rsidTr="00355497">
        <w:tc>
          <w:tcPr>
            <w:tcW w:w="9290" w:type="dxa"/>
          </w:tcPr>
          <w:p w14:paraId="40A42833" w14:textId="77777777" w:rsidR="001D0BF1" w:rsidRPr="00CF1A49" w:rsidRDefault="00A33313" w:rsidP="001D0BF1">
            <w:pPr>
              <w:pStyle w:val="Heading3"/>
              <w:contextualSpacing w:val="0"/>
              <w:outlineLvl w:val="2"/>
            </w:pPr>
            <w:r>
              <w:t>october 2013</w:t>
            </w:r>
            <w:r w:rsidR="001D0BF1" w:rsidRPr="00CF1A49">
              <w:t xml:space="preserve"> – </w:t>
            </w:r>
            <w:r>
              <w:t>may 2018</w:t>
            </w:r>
          </w:p>
          <w:p w14:paraId="74A6F488" w14:textId="77777777" w:rsidR="001D0BF1" w:rsidRPr="00CF1A49" w:rsidRDefault="00A33313" w:rsidP="001D0BF1">
            <w:pPr>
              <w:pStyle w:val="Heading2"/>
              <w:contextualSpacing w:val="0"/>
              <w:outlineLvl w:val="1"/>
            </w:pPr>
            <w:r>
              <w:t>lead millwright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flory industries     salida, ca.</w:t>
            </w:r>
          </w:p>
          <w:p w14:paraId="43FFF49A" w14:textId="0096FF2D" w:rsidR="001E3120" w:rsidRPr="00CF1A49" w:rsidRDefault="00A33313" w:rsidP="001D0BF1">
            <w:pPr>
              <w:contextualSpacing w:val="0"/>
            </w:pPr>
            <w:r>
              <w:t xml:space="preserve">Performed scheduled PM and repairs on Lasers, Compressors, Cranes, Press Brakes, Shears, Saws. Monitor and order processing gases for Lasers. </w:t>
            </w:r>
            <w:r w:rsidR="00D137FB">
              <w:t>Research and order parts and kept logs of daily gas checks and parts requisitions.</w:t>
            </w:r>
            <w:r w:rsidR="00CC5C00">
              <w:t xml:space="preserve"> Interfaced with outside Service Techs and Vendors.</w:t>
            </w:r>
          </w:p>
        </w:tc>
      </w:tr>
      <w:tr w:rsidR="00F61DF9" w:rsidRPr="00CF1A49" w14:paraId="0EDA62AB" w14:textId="77777777" w:rsidTr="00355497">
        <w:tc>
          <w:tcPr>
            <w:tcW w:w="9290" w:type="dxa"/>
            <w:tcMar>
              <w:top w:w="216" w:type="dxa"/>
            </w:tcMar>
          </w:tcPr>
          <w:p w14:paraId="30F13B2E" w14:textId="77777777" w:rsidR="00F61DF9" w:rsidRPr="00CF1A49" w:rsidRDefault="00D137FB" w:rsidP="00F61DF9">
            <w:pPr>
              <w:pStyle w:val="Heading3"/>
              <w:contextualSpacing w:val="0"/>
              <w:outlineLvl w:val="2"/>
            </w:pPr>
            <w:bookmarkStart w:id="1" w:name="_Hlk523431791"/>
            <w:r>
              <w:t>november 2007</w:t>
            </w:r>
            <w:r w:rsidR="00F61DF9" w:rsidRPr="00CF1A49">
              <w:t xml:space="preserve"> – </w:t>
            </w:r>
            <w:r>
              <w:t>august 2013</w:t>
            </w:r>
          </w:p>
          <w:p w14:paraId="3178199F" w14:textId="77777777" w:rsidR="00F61DF9" w:rsidRPr="00CF1A49" w:rsidRDefault="007F1634" w:rsidP="00F61DF9">
            <w:pPr>
              <w:pStyle w:val="Heading2"/>
              <w:contextualSpacing w:val="0"/>
              <w:outlineLvl w:val="1"/>
            </w:pPr>
            <w:r>
              <w:t>machinist/welder/mechanic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rsr tooling &amp; mfg     santa ana, ca.</w:t>
            </w:r>
          </w:p>
          <w:p w14:paraId="677BAE4B" w14:textId="77777777" w:rsidR="00F61DF9" w:rsidRDefault="007F1634" w:rsidP="00F61DF9">
            <w:r>
              <w:t>Machine and fabricate various components for Aerospace tooling. Manual and CNC with some Mastercam programing. Weld with various materials. Maintain and repair shop equipment.</w:t>
            </w:r>
          </w:p>
        </w:tc>
      </w:tr>
      <w:bookmarkEnd w:id="1"/>
      <w:tr w:rsidR="00355497" w14:paraId="484641CD" w14:textId="77777777" w:rsidTr="00355497">
        <w:tc>
          <w:tcPr>
            <w:tcW w:w="9290" w:type="dxa"/>
            <w:tcMar>
              <w:top w:w="216" w:type="dxa"/>
            </w:tcMar>
          </w:tcPr>
          <w:p w14:paraId="6B07F16A" w14:textId="77777777" w:rsidR="00355497" w:rsidRPr="00CF1A49" w:rsidRDefault="00F9383B" w:rsidP="005D45D8">
            <w:pPr>
              <w:pStyle w:val="Heading3"/>
              <w:contextualSpacing w:val="0"/>
              <w:outlineLvl w:val="2"/>
            </w:pPr>
            <w:r>
              <w:t>august</w:t>
            </w:r>
            <w:r w:rsidR="00355497">
              <w:t xml:space="preserve"> 200</w:t>
            </w:r>
            <w:r>
              <w:t>3</w:t>
            </w:r>
            <w:r w:rsidR="00355497" w:rsidRPr="00CF1A49">
              <w:t xml:space="preserve"> – </w:t>
            </w:r>
            <w:r>
              <w:t>november</w:t>
            </w:r>
            <w:r w:rsidR="00355497">
              <w:t xml:space="preserve"> 20</w:t>
            </w:r>
            <w:r>
              <w:t>07</w:t>
            </w:r>
          </w:p>
          <w:p w14:paraId="2AC571A9" w14:textId="77777777" w:rsidR="00355497" w:rsidRPr="00CF1A49" w:rsidRDefault="00355497" w:rsidP="005D45D8">
            <w:pPr>
              <w:pStyle w:val="Heading2"/>
              <w:contextualSpacing w:val="0"/>
              <w:outlineLvl w:val="1"/>
            </w:pPr>
            <w:r>
              <w:t>ma</w:t>
            </w:r>
            <w:r w:rsidR="00F9383B">
              <w:t xml:space="preserve">intenance </w:t>
            </w:r>
            <w:r>
              <w:t>mechanic</w:t>
            </w:r>
            <w:r w:rsidRPr="00CF1A49">
              <w:t xml:space="preserve">, </w:t>
            </w:r>
            <w:r w:rsidR="00F9383B" w:rsidRPr="00F9383B">
              <w:rPr>
                <w:b w:val="0"/>
                <w:color w:val="595959" w:themeColor="text1" w:themeTint="A6"/>
              </w:rPr>
              <w:t>crest</w:t>
            </w:r>
            <w:r w:rsidR="00F9383B">
              <w:rPr>
                <w:b w:val="0"/>
              </w:rPr>
              <w:t xml:space="preserve"> </w:t>
            </w:r>
            <w:r w:rsidR="00F9383B" w:rsidRPr="00F9383B">
              <w:rPr>
                <w:b w:val="0"/>
                <w:color w:val="595959" w:themeColor="text1" w:themeTint="A6"/>
              </w:rPr>
              <w:t>steel</w:t>
            </w:r>
            <w:r w:rsidR="00F9383B">
              <w:rPr>
                <w:b w:val="0"/>
              </w:rPr>
              <w:t xml:space="preserve">     </w:t>
            </w:r>
            <w:r w:rsidR="00F9383B" w:rsidRPr="00F9383B">
              <w:rPr>
                <w:b w:val="0"/>
                <w:color w:val="595959" w:themeColor="text1" w:themeTint="A6"/>
              </w:rPr>
              <w:t>riverside</w:t>
            </w:r>
            <w:r>
              <w:rPr>
                <w:rStyle w:val="SubtleReference"/>
              </w:rPr>
              <w:t xml:space="preserve">, </w:t>
            </w:r>
            <w:r w:rsidRPr="00F9383B">
              <w:rPr>
                <w:rStyle w:val="SubtleReference"/>
              </w:rPr>
              <w:t>ca</w:t>
            </w:r>
            <w:r>
              <w:rPr>
                <w:rStyle w:val="SubtleReference"/>
              </w:rPr>
              <w:t>.</w:t>
            </w:r>
          </w:p>
          <w:p w14:paraId="73A62780" w14:textId="77777777" w:rsidR="00355497" w:rsidRDefault="0098084A" w:rsidP="005D45D8">
            <w:r>
              <w:t>Performed scheduled PM and repairs on Cranes, Compressors, Saws, Track Burner, ESAB multi head plasma, Leveling line, Drill line, Cope line, Forklifts, Tractor, Trailers, fab and weld, troubleshoot electrical.</w:t>
            </w:r>
          </w:p>
        </w:tc>
      </w:tr>
      <w:tr w:rsidR="00355497" w:rsidRPr="00CF1A49" w14:paraId="1DEE97F2" w14:textId="77777777" w:rsidTr="00355497">
        <w:tc>
          <w:tcPr>
            <w:tcW w:w="9290" w:type="dxa"/>
            <w:tcMar>
              <w:top w:w="216" w:type="dxa"/>
            </w:tcMar>
          </w:tcPr>
          <w:p w14:paraId="4A572951" w14:textId="77777777" w:rsidR="00355497" w:rsidRPr="00CF1A49" w:rsidRDefault="0098084A" w:rsidP="00355497">
            <w:pPr>
              <w:pStyle w:val="Heading3"/>
              <w:contextualSpacing w:val="0"/>
              <w:outlineLvl w:val="2"/>
            </w:pPr>
            <w:r>
              <w:t>april</w:t>
            </w:r>
            <w:r w:rsidR="00355497">
              <w:t xml:space="preserve"> 200</w:t>
            </w:r>
            <w:r>
              <w:t>0</w:t>
            </w:r>
            <w:r w:rsidR="00355497" w:rsidRPr="00CF1A49">
              <w:t xml:space="preserve"> – </w:t>
            </w:r>
            <w:r>
              <w:t>february</w:t>
            </w:r>
            <w:r w:rsidR="00355497">
              <w:t xml:space="preserve"> 20</w:t>
            </w:r>
            <w:r>
              <w:t>0</w:t>
            </w:r>
            <w:r w:rsidR="00355497">
              <w:t>3</w:t>
            </w:r>
          </w:p>
          <w:p w14:paraId="0CD8EC15" w14:textId="77777777" w:rsidR="00355497" w:rsidRPr="00CF1A49" w:rsidRDefault="0098084A" w:rsidP="00355497">
            <w:pPr>
              <w:pStyle w:val="Heading2"/>
              <w:contextualSpacing w:val="0"/>
              <w:outlineLvl w:val="1"/>
            </w:pPr>
            <w:r>
              <w:t>plant maintenance technician</w:t>
            </w:r>
            <w:r w:rsidR="00355497" w:rsidRPr="00CF1A49">
              <w:t xml:space="preserve">, </w:t>
            </w:r>
            <w:r w:rsidR="00BD7BBB" w:rsidRPr="00BD7BBB">
              <w:rPr>
                <w:b w:val="0"/>
                <w:color w:val="595959" w:themeColor="text1" w:themeTint="A6"/>
              </w:rPr>
              <w:t>ticomp</w:t>
            </w:r>
            <w:r w:rsidR="00BD7BBB">
              <w:rPr>
                <w:b w:val="0"/>
              </w:rPr>
              <w:t xml:space="preserve"> </w:t>
            </w:r>
            <w:r w:rsidR="00BD7BBB" w:rsidRPr="00BD7BBB">
              <w:rPr>
                <w:b w:val="0"/>
                <w:color w:val="595959" w:themeColor="text1" w:themeTint="A6"/>
              </w:rPr>
              <w:t>metal</w:t>
            </w:r>
            <w:r w:rsidR="00BD7BBB">
              <w:rPr>
                <w:b w:val="0"/>
              </w:rPr>
              <w:t xml:space="preserve"> </w:t>
            </w:r>
            <w:r w:rsidR="00BD7BBB" w:rsidRPr="00BD7BBB">
              <w:rPr>
                <w:b w:val="0"/>
                <w:color w:val="595959" w:themeColor="text1" w:themeTint="A6"/>
              </w:rPr>
              <w:t>forming</w:t>
            </w:r>
            <w:r w:rsidR="00355497">
              <w:rPr>
                <w:rStyle w:val="SubtleReference"/>
              </w:rPr>
              <w:t xml:space="preserve">     </w:t>
            </w:r>
            <w:r w:rsidR="00BD7BBB">
              <w:rPr>
                <w:rStyle w:val="SubtleReference"/>
              </w:rPr>
              <w:t>corona</w:t>
            </w:r>
            <w:r w:rsidR="00355497">
              <w:rPr>
                <w:rStyle w:val="SubtleReference"/>
              </w:rPr>
              <w:t>, ca.</w:t>
            </w:r>
          </w:p>
          <w:p w14:paraId="78E5AB6E" w14:textId="77777777" w:rsidR="00355497" w:rsidRDefault="00BD7BBB" w:rsidP="00355497">
            <w:r>
              <w:t>Maintain and operate all shop equipment, Rolling Mill line, Slitting line, Packaging line, Cylindrical Grinder and various support equipment. Machine, fabricate, weld titanium, ss, mild steel. Installed wiring and control</w:t>
            </w:r>
            <w:r w:rsidR="00230C37">
              <w:t xml:space="preserve"> hookups for various lines.</w:t>
            </w:r>
          </w:p>
        </w:tc>
      </w:tr>
      <w:tr w:rsidR="00355497" w14:paraId="5DCAB51E" w14:textId="77777777" w:rsidTr="00355497">
        <w:tc>
          <w:tcPr>
            <w:tcW w:w="9290" w:type="dxa"/>
            <w:tcMar>
              <w:top w:w="216" w:type="dxa"/>
            </w:tcMar>
          </w:tcPr>
          <w:p w14:paraId="6547D17D" w14:textId="77777777" w:rsidR="00355497" w:rsidRPr="00CF1A49" w:rsidRDefault="00230C37" w:rsidP="005D45D8">
            <w:pPr>
              <w:pStyle w:val="Heading3"/>
              <w:contextualSpacing w:val="0"/>
              <w:outlineLvl w:val="2"/>
            </w:pPr>
            <w:r>
              <w:t>march</w:t>
            </w:r>
            <w:r w:rsidR="00355497">
              <w:t xml:space="preserve"> </w:t>
            </w:r>
            <w:r>
              <w:t>1999</w:t>
            </w:r>
            <w:r w:rsidR="00355497" w:rsidRPr="00CF1A49">
              <w:t xml:space="preserve"> – </w:t>
            </w:r>
            <w:r>
              <w:t>april</w:t>
            </w:r>
            <w:r w:rsidR="00355497">
              <w:t xml:space="preserve"> 20</w:t>
            </w:r>
            <w:r>
              <w:t>00</w:t>
            </w:r>
          </w:p>
          <w:p w14:paraId="0F3C998E" w14:textId="77777777" w:rsidR="00355497" w:rsidRPr="00CF1A49" w:rsidRDefault="00355497" w:rsidP="005D45D8">
            <w:pPr>
              <w:pStyle w:val="Heading2"/>
              <w:contextualSpacing w:val="0"/>
              <w:outlineLvl w:val="1"/>
            </w:pPr>
            <w:r>
              <w:t>machinist/mechanic</w:t>
            </w:r>
            <w:r w:rsidRPr="00CF1A49">
              <w:t xml:space="preserve">, </w:t>
            </w:r>
            <w:r w:rsidR="00230C37" w:rsidRPr="00230C37">
              <w:rPr>
                <w:b w:val="0"/>
                <w:color w:val="595959" w:themeColor="text1" w:themeTint="A6"/>
              </w:rPr>
              <w:t>associated</w:t>
            </w:r>
            <w:r w:rsidR="00230C37">
              <w:rPr>
                <w:b w:val="0"/>
              </w:rPr>
              <w:t xml:space="preserve"> </w:t>
            </w:r>
            <w:r w:rsidR="00230C37" w:rsidRPr="00230C37">
              <w:rPr>
                <w:b w:val="0"/>
                <w:color w:val="595959" w:themeColor="text1" w:themeTint="A6"/>
              </w:rPr>
              <w:t>technologies</w:t>
            </w:r>
            <w:r w:rsidR="00230C37">
              <w:rPr>
                <w:b w:val="0"/>
              </w:rPr>
              <w:t xml:space="preserve">     </w:t>
            </w:r>
            <w:r w:rsidR="00230C37" w:rsidRPr="00230C37">
              <w:rPr>
                <w:b w:val="0"/>
                <w:color w:val="595959" w:themeColor="text1" w:themeTint="A6"/>
              </w:rPr>
              <w:t>brea</w:t>
            </w:r>
            <w:r>
              <w:rPr>
                <w:rStyle w:val="SubtleReference"/>
              </w:rPr>
              <w:t>, ca.</w:t>
            </w:r>
          </w:p>
          <w:p w14:paraId="22DB9AB4" w14:textId="77777777" w:rsidR="00355497" w:rsidRDefault="00230C37" w:rsidP="005D45D8">
            <w:r>
              <w:t>Machined all types of components in aluminum</w:t>
            </w:r>
            <w:r w:rsidR="009779AE">
              <w:t>, steel and tool steel. Assem</w:t>
            </w:r>
            <w:r w:rsidR="00A958EC">
              <w:t>bled</w:t>
            </w:r>
            <w:r w:rsidR="00684686">
              <w:t xml:space="preserve"> sub-assemblies for Aircraft. Repaired shop machinery, fabricated production tooling and welded as needed. Involved in Vacuum/Helium Leak Testing at our facility.</w:t>
            </w:r>
          </w:p>
        </w:tc>
      </w:tr>
      <w:tr w:rsidR="00F9383B" w14:paraId="04053089" w14:textId="77777777" w:rsidTr="00F9383B">
        <w:tc>
          <w:tcPr>
            <w:tcW w:w="9290" w:type="dxa"/>
            <w:tcMar>
              <w:top w:w="216" w:type="dxa"/>
            </w:tcMar>
          </w:tcPr>
          <w:p w14:paraId="449335E9" w14:textId="77777777" w:rsidR="00F9383B" w:rsidRPr="00CF1A49" w:rsidRDefault="00684686" w:rsidP="005D45D8">
            <w:pPr>
              <w:pStyle w:val="Heading3"/>
              <w:contextualSpacing w:val="0"/>
              <w:outlineLvl w:val="2"/>
            </w:pPr>
            <w:r>
              <w:t>february</w:t>
            </w:r>
            <w:r w:rsidR="00F9383B">
              <w:t xml:space="preserve"> </w:t>
            </w:r>
            <w:r>
              <w:t>1995</w:t>
            </w:r>
            <w:r w:rsidR="00F9383B" w:rsidRPr="00CF1A49">
              <w:t xml:space="preserve"> – </w:t>
            </w:r>
            <w:r>
              <w:t>march</w:t>
            </w:r>
            <w:r w:rsidR="00F9383B">
              <w:t xml:space="preserve"> </w:t>
            </w:r>
            <w:r>
              <w:t>1999</w:t>
            </w:r>
          </w:p>
          <w:p w14:paraId="5E8808B4" w14:textId="77777777" w:rsidR="00F9383B" w:rsidRPr="00CF1A49" w:rsidRDefault="00684686" w:rsidP="005D45D8">
            <w:pPr>
              <w:pStyle w:val="Heading2"/>
              <w:contextualSpacing w:val="0"/>
              <w:outlineLvl w:val="1"/>
            </w:pPr>
            <w:r>
              <w:t xml:space="preserve">class a </w:t>
            </w:r>
            <w:r w:rsidR="00F9383B">
              <w:t>machinis</w:t>
            </w:r>
            <w:r>
              <w:t>t</w:t>
            </w:r>
            <w:r w:rsidR="00F9383B" w:rsidRPr="00CF1A49">
              <w:t xml:space="preserve">, </w:t>
            </w:r>
            <w:r w:rsidRPr="00684686">
              <w:rPr>
                <w:b w:val="0"/>
                <w:color w:val="595959" w:themeColor="text1" w:themeTint="A6"/>
              </w:rPr>
              <w:t>delta</w:t>
            </w:r>
            <w:r>
              <w:rPr>
                <w:b w:val="0"/>
              </w:rPr>
              <w:t xml:space="preserve"> </w:t>
            </w:r>
            <w:r w:rsidRPr="00684686">
              <w:rPr>
                <w:b w:val="0"/>
                <w:color w:val="595959" w:themeColor="text1" w:themeTint="A6"/>
              </w:rPr>
              <w:t>technology</w:t>
            </w:r>
            <w:r>
              <w:rPr>
                <w:b w:val="0"/>
              </w:rPr>
              <w:t xml:space="preserve">     </w:t>
            </w:r>
            <w:r w:rsidRPr="00684686">
              <w:rPr>
                <w:b w:val="0"/>
                <w:color w:val="595959" w:themeColor="text1" w:themeTint="A6"/>
              </w:rPr>
              <w:t>brea</w:t>
            </w:r>
            <w:r w:rsidR="00F9383B">
              <w:rPr>
                <w:rStyle w:val="SubtleReference"/>
              </w:rPr>
              <w:t>, ca.</w:t>
            </w:r>
          </w:p>
          <w:p w14:paraId="23C2D229" w14:textId="77777777" w:rsidR="00F9383B" w:rsidRDefault="00F9383B" w:rsidP="005D45D8">
            <w:r>
              <w:t>Machine</w:t>
            </w:r>
            <w:r w:rsidR="008F7CE0">
              <w:t>d all types of</w:t>
            </w:r>
            <w:r>
              <w:t xml:space="preserve"> components</w:t>
            </w:r>
            <w:r w:rsidR="008F7CE0">
              <w:t xml:space="preserve"> in steel and aluminum</w:t>
            </w:r>
            <w:r>
              <w:t xml:space="preserve"> </w:t>
            </w:r>
            <w:r w:rsidR="008F7CE0">
              <w:t>using Mills and Lathes. Assemble and troubleshoot various types of molds and stamping dies. Welded, and repaired worn damaged equipment.</w:t>
            </w:r>
            <w:r>
              <w:t xml:space="preserve"> </w:t>
            </w:r>
          </w:p>
        </w:tc>
      </w:tr>
      <w:tr w:rsidR="00F9383B" w14:paraId="417897FF" w14:textId="77777777" w:rsidTr="00F9383B">
        <w:tc>
          <w:tcPr>
            <w:tcW w:w="9290" w:type="dxa"/>
            <w:tcMar>
              <w:top w:w="216" w:type="dxa"/>
            </w:tcMar>
          </w:tcPr>
          <w:p w14:paraId="5623AFBD" w14:textId="77777777" w:rsidR="00F9383B" w:rsidRPr="00CF1A49" w:rsidRDefault="00812807" w:rsidP="005D45D8">
            <w:pPr>
              <w:pStyle w:val="Heading3"/>
              <w:contextualSpacing w:val="0"/>
              <w:outlineLvl w:val="2"/>
            </w:pPr>
            <w:r>
              <w:lastRenderedPageBreak/>
              <w:t>january</w:t>
            </w:r>
            <w:r w:rsidR="00F9383B">
              <w:t xml:space="preserve"> </w:t>
            </w:r>
            <w:r>
              <w:t>1992</w:t>
            </w:r>
            <w:r w:rsidR="00F9383B" w:rsidRPr="00CF1A49">
              <w:t xml:space="preserve"> – </w:t>
            </w:r>
            <w:r>
              <w:t>february</w:t>
            </w:r>
            <w:r w:rsidR="00F9383B">
              <w:t xml:space="preserve"> </w:t>
            </w:r>
            <w:r>
              <w:t>1995</w:t>
            </w:r>
          </w:p>
          <w:p w14:paraId="3219D9CD" w14:textId="77777777" w:rsidR="00F9383B" w:rsidRPr="00CF1A49" w:rsidRDefault="00F9383B" w:rsidP="005D45D8">
            <w:pPr>
              <w:pStyle w:val="Heading2"/>
              <w:contextualSpacing w:val="0"/>
              <w:outlineLvl w:val="1"/>
            </w:pPr>
            <w:r>
              <w:t>machinist/</w:t>
            </w:r>
            <w:r w:rsidR="00812807">
              <w:t xml:space="preserve">industrial </w:t>
            </w:r>
            <w:r>
              <w:t>mechanic</w:t>
            </w:r>
            <w:r w:rsidRPr="00CF1A49">
              <w:t xml:space="preserve">, </w:t>
            </w:r>
            <w:r w:rsidR="00812807" w:rsidRPr="00812807">
              <w:rPr>
                <w:b w:val="0"/>
                <w:color w:val="595959" w:themeColor="text1" w:themeTint="A6"/>
              </w:rPr>
              <w:t>fontana</w:t>
            </w:r>
            <w:r w:rsidR="00812807">
              <w:rPr>
                <w:b w:val="0"/>
              </w:rPr>
              <w:t xml:space="preserve"> </w:t>
            </w:r>
            <w:r w:rsidR="00812807" w:rsidRPr="00812807">
              <w:rPr>
                <w:b w:val="0"/>
                <w:color w:val="595959" w:themeColor="text1" w:themeTint="A6"/>
              </w:rPr>
              <w:t>machine</w:t>
            </w:r>
            <w:r w:rsidR="00812807">
              <w:rPr>
                <w:b w:val="0"/>
              </w:rPr>
              <w:t xml:space="preserve">     </w:t>
            </w:r>
            <w:r w:rsidR="00812807" w:rsidRPr="00812807">
              <w:rPr>
                <w:b w:val="0"/>
                <w:color w:val="595959" w:themeColor="text1" w:themeTint="A6"/>
              </w:rPr>
              <w:t>fontana</w:t>
            </w:r>
            <w:r>
              <w:rPr>
                <w:rStyle w:val="SubtleReference"/>
              </w:rPr>
              <w:t>, ca.</w:t>
            </w:r>
          </w:p>
          <w:p w14:paraId="24C555C8" w14:textId="77777777" w:rsidR="00F9383B" w:rsidRDefault="00812807" w:rsidP="005D45D8">
            <w:r>
              <w:t>Fabricated large and small components per blueprints. Inspected and repaired shop equipment as necessary including</w:t>
            </w:r>
            <w:r w:rsidR="004432A3">
              <w:t xml:space="preserve"> electrical and hydraulic machinery.</w:t>
            </w:r>
          </w:p>
        </w:tc>
      </w:tr>
      <w:tr w:rsidR="00F9383B" w14:paraId="3AE231F6" w14:textId="77777777" w:rsidTr="00F9383B">
        <w:tc>
          <w:tcPr>
            <w:tcW w:w="9290" w:type="dxa"/>
            <w:tcMar>
              <w:top w:w="216" w:type="dxa"/>
            </w:tcMar>
          </w:tcPr>
          <w:p w14:paraId="4A6BF045" w14:textId="77777777" w:rsidR="00F9383B" w:rsidRPr="00CF1A49" w:rsidRDefault="004432A3" w:rsidP="005D45D8">
            <w:pPr>
              <w:pStyle w:val="Heading3"/>
              <w:contextualSpacing w:val="0"/>
              <w:outlineLvl w:val="2"/>
            </w:pPr>
            <w:r>
              <w:t>march</w:t>
            </w:r>
            <w:r w:rsidR="00F9383B">
              <w:t xml:space="preserve"> </w:t>
            </w:r>
            <w:r>
              <w:t>1981</w:t>
            </w:r>
            <w:r w:rsidR="00F9383B" w:rsidRPr="00CF1A49">
              <w:t xml:space="preserve"> – </w:t>
            </w:r>
            <w:r>
              <w:t>january</w:t>
            </w:r>
            <w:r w:rsidR="00F9383B">
              <w:t xml:space="preserve"> </w:t>
            </w:r>
            <w:r>
              <w:t>1992</w:t>
            </w:r>
          </w:p>
          <w:p w14:paraId="29ED70B8" w14:textId="77777777" w:rsidR="00F9383B" w:rsidRPr="00CF1A49" w:rsidRDefault="004432A3" w:rsidP="005D45D8">
            <w:pPr>
              <w:pStyle w:val="Heading2"/>
              <w:contextualSpacing w:val="0"/>
              <w:outlineLvl w:val="1"/>
            </w:pPr>
            <w:r>
              <w:t>field tech/</w:t>
            </w:r>
            <w:r w:rsidR="00F9383B">
              <w:t>machinist/weld</w:t>
            </w:r>
            <w:r>
              <w:t xml:space="preserve"> forman</w:t>
            </w:r>
            <w:r w:rsidR="00F9383B"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webber eng     ontario</w:t>
            </w:r>
            <w:r w:rsidR="00F9383B">
              <w:rPr>
                <w:rStyle w:val="SubtleReference"/>
              </w:rPr>
              <w:t>, ca.</w:t>
            </w:r>
          </w:p>
          <w:p w14:paraId="1509FAAB" w14:textId="77777777" w:rsidR="00F9383B" w:rsidRDefault="004432A3" w:rsidP="005D45D8">
            <w:r>
              <w:t>Supervised all phases of Dynamometer construction and installation both domestic</w:t>
            </w:r>
            <w:r w:rsidR="00C65383">
              <w:t>ally and internationally. Supervised and directed three Welders. Read blueprints, electrical and hydraulic schematics and operated manual machine shop equipment.</w:t>
            </w:r>
          </w:p>
        </w:tc>
      </w:tr>
    </w:tbl>
    <w:sdt>
      <w:sdtPr>
        <w:alias w:val="Education:"/>
        <w:tag w:val="Education:"/>
        <w:id w:val="-1908763273"/>
        <w:placeholder>
          <w:docPart w:val="3098062812454FB9BBF39A7FFE257EBD"/>
        </w:placeholder>
        <w:temporary/>
        <w:showingPlcHdr/>
        <w15:appearance w15:val="hidden"/>
      </w:sdtPr>
      <w:sdtEndPr/>
      <w:sdtContent>
        <w:p w14:paraId="12A37AE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53C3F37" w14:textId="77777777" w:rsidTr="00185F96">
        <w:tc>
          <w:tcPr>
            <w:tcW w:w="9290" w:type="dxa"/>
          </w:tcPr>
          <w:p w14:paraId="24AF46F7" w14:textId="77777777" w:rsidR="001D0BF1" w:rsidRPr="00CF1A49" w:rsidRDefault="0068223C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 w:rsidR="00EC7A60">
              <w:t>201</w:t>
            </w:r>
            <w:r>
              <w:t>8</w:t>
            </w:r>
          </w:p>
          <w:p w14:paraId="7342310B" w14:textId="77777777" w:rsidR="001D0BF1" w:rsidRPr="00CF1A49" w:rsidRDefault="0068223C" w:rsidP="001D0BF1">
            <w:pPr>
              <w:pStyle w:val="Heading2"/>
              <w:contextualSpacing w:val="0"/>
              <w:outlineLvl w:val="1"/>
            </w:pPr>
            <w:r>
              <w:t>certified operator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forklifts and more</w:t>
            </w:r>
          </w:p>
          <w:p w14:paraId="4D605F7E" w14:textId="77777777" w:rsidR="007538DC" w:rsidRPr="00CF1A49" w:rsidRDefault="0068223C" w:rsidP="007538DC">
            <w:pPr>
              <w:contextualSpacing w:val="0"/>
            </w:pPr>
            <w:r>
              <w:t>Aerial Boom Lift and Scissor Lift.</w:t>
            </w:r>
          </w:p>
        </w:tc>
      </w:tr>
      <w:tr w:rsidR="00443158" w14:paraId="32DE32B3" w14:textId="77777777" w:rsidTr="00185F96">
        <w:tc>
          <w:tcPr>
            <w:tcW w:w="9290" w:type="dxa"/>
            <w:tcMar>
              <w:top w:w="216" w:type="dxa"/>
            </w:tcMar>
          </w:tcPr>
          <w:p w14:paraId="7351DDAB" w14:textId="77777777" w:rsidR="00443158" w:rsidRPr="00CF1A49" w:rsidRDefault="000325EC" w:rsidP="005D45D8">
            <w:pPr>
              <w:pStyle w:val="Heading3"/>
              <w:contextualSpacing w:val="0"/>
              <w:outlineLvl w:val="2"/>
            </w:pPr>
            <w:r>
              <w:t>november 2003/april</w:t>
            </w:r>
            <w:r w:rsidR="00443158">
              <w:t xml:space="preserve"> 20</w:t>
            </w:r>
            <w:r w:rsidR="005B7BC0">
              <w:t>1</w:t>
            </w:r>
            <w:r>
              <w:t>8</w:t>
            </w:r>
            <w:r w:rsidR="00443158" w:rsidRPr="00CF1A49">
              <w:t xml:space="preserve"> </w:t>
            </w:r>
          </w:p>
          <w:p w14:paraId="26B1EE45" w14:textId="77777777" w:rsidR="00443158" w:rsidRPr="00CF1A49" w:rsidRDefault="000325EC" w:rsidP="005D45D8">
            <w:pPr>
              <w:pStyle w:val="Heading2"/>
              <w:contextualSpacing w:val="0"/>
              <w:outlineLvl w:val="1"/>
            </w:pPr>
            <w:r>
              <w:t>certified operator,</w:t>
            </w:r>
            <w:r w:rsidR="00091D4A">
              <w:t xml:space="preserve"> </w:t>
            </w:r>
            <w:r>
              <w:rPr>
                <w:rStyle w:val="SubtleReference"/>
              </w:rPr>
              <w:t>crest steel &amp; flory industries</w:t>
            </w:r>
            <w:r w:rsidR="00443158">
              <w:rPr>
                <w:rStyle w:val="SubtleReference"/>
              </w:rPr>
              <w:t xml:space="preserve">     </w:t>
            </w:r>
          </w:p>
          <w:p w14:paraId="130E9E5E" w14:textId="77777777" w:rsidR="00443158" w:rsidRDefault="008444F0" w:rsidP="005D45D8">
            <w:r>
              <w:t>Forklift.</w:t>
            </w:r>
          </w:p>
        </w:tc>
      </w:tr>
      <w:tr w:rsidR="00F61DF9" w:rsidRPr="00CF1A49" w14:paraId="60A50E73" w14:textId="77777777" w:rsidTr="00185F96">
        <w:tc>
          <w:tcPr>
            <w:tcW w:w="9290" w:type="dxa"/>
            <w:tcMar>
              <w:top w:w="216" w:type="dxa"/>
            </w:tcMar>
          </w:tcPr>
          <w:p w14:paraId="114BB97F" w14:textId="77777777" w:rsidR="00F61DF9" w:rsidRPr="00CF1A49" w:rsidRDefault="008444F0" w:rsidP="00F61DF9">
            <w:pPr>
              <w:pStyle w:val="Heading3"/>
              <w:contextualSpacing w:val="0"/>
              <w:outlineLvl w:val="2"/>
            </w:pPr>
            <w:r>
              <w:t>december</w:t>
            </w:r>
            <w:r w:rsidR="00F61DF9" w:rsidRPr="00CF1A49">
              <w:t xml:space="preserve"> </w:t>
            </w:r>
            <w:r w:rsidR="0068223C">
              <w:t>201</w:t>
            </w:r>
            <w:r>
              <w:t>7</w:t>
            </w:r>
          </w:p>
          <w:p w14:paraId="21180705" w14:textId="77777777" w:rsidR="00F61DF9" w:rsidRPr="00CF1A49" w:rsidRDefault="008444F0" w:rsidP="00F61DF9">
            <w:pPr>
              <w:pStyle w:val="Heading2"/>
              <w:contextualSpacing w:val="0"/>
              <w:outlineLvl w:val="1"/>
            </w:pPr>
            <w:r>
              <w:t>(semester)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modesto junior college</w:t>
            </w:r>
          </w:p>
          <w:p w14:paraId="31D2020A" w14:textId="77777777" w:rsidR="00F61DF9" w:rsidRDefault="008444F0" w:rsidP="00F61DF9">
            <w:r>
              <w:t>ELTEC 208/INTEC 208 Electricity and Electronics</w:t>
            </w:r>
          </w:p>
        </w:tc>
      </w:tr>
      <w:tr w:rsidR="00443158" w14:paraId="397685C3" w14:textId="77777777" w:rsidTr="00185F96">
        <w:tc>
          <w:tcPr>
            <w:tcW w:w="9290" w:type="dxa"/>
            <w:tcMar>
              <w:top w:w="216" w:type="dxa"/>
            </w:tcMar>
          </w:tcPr>
          <w:p w14:paraId="3728434B" w14:textId="77777777" w:rsidR="00443158" w:rsidRPr="00CF1A49" w:rsidRDefault="008444F0" w:rsidP="005D45D8">
            <w:pPr>
              <w:pStyle w:val="Heading3"/>
              <w:contextualSpacing w:val="0"/>
              <w:outlineLvl w:val="2"/>
            </w:pPr>
            <w:r>
              <w:t>february</w:t>
            </w:r>
            <w:r w:rsidR="00443158">
              <w:t xml:space="preserve"> 20</w:t>
            </w:r>
            <w:r>
              <w:t>17</w:t>
            </w:r>
          </w:p>
          <w:p w14:paraId="1EAA7535" w14:textId="77777777" w:rsidR="00443158" w:rsidRPr="00CF1A49" w:rsidRDefault="008444F0" w:rsidP="005D45D8">
            <w:pPr>
              <w:pStyle w:val="Heading2"/>
              <w:contextualSpacing w:val="0"/>
              <w:outlineLvl w:val="1"/>
            </w:pPr>
            <w:r>
              <w:t>certificate</w:t>
            </w:r>
            <w:r w:rsidR="00443158" w:rsidRPr="00CF1A49">
              <w:t xml:space="preserve">, </w:t>
            </w:r>
            <w:r>
              <w:rPr>
                <w:rStyle w:val="SubtleReference"/>
              </w:rPr>
              <w:t>crane &amp; hoist services</w:t>
            </w:r>
          </w:p>
          <w:p w14:paraId="0C5F2762" w14:textId="77777777" w:rsidR="00443158" w:rsidRDefault="00631D0C" w:rsidP="005D45D8">
            <w:r>
              <w:t>Overhead Crane and Hoists Training Class.</w:t>
            </w:r>
          </w:p>
        </w:tc>
      </w:tr>
      <w:tr w:rsidR="00443158" w14:paraId="0A0AF712" w14:textId="77777777" w:rsidTr="00185F96">
        <w:tc>
          <w:tcPr>
            <w:tcW w:w="9290" w:type="dxa"/>
            <w:tcMar>
              <w:top w:w="216" w:type="dxa"/>
            </w:tcMar>
          </w:tcPr>
          <w:p w14:paraId="12F6554C" w14:textId="77777777" w:rsidR="00443158" w:rsidRPr="00CF1A49" w:rsidRDefault="00631D0C" w:rsidP="005D45D8">
            <w:pPr>
              <w:pStyle w:val="Heading3"/>
              <w:contextualSpacing w:val="0"/>
              <w:outlineLvl w:val="2"/>
            </w:pPr>
            <w:r>
              <w:t>september</w:t>
            </w:r>
            <w:r w:rsidR="00443158">
              <w:t xml:space="preserve"> 20</w:t>
            </w:r>
            <w:r>
              <w:t>14</w:t>
            </w:r>
            <w:r w:rsidR="00443158" w:rsidRPr="00CF1A49">
              <w:t xml:space="preserve"> </w:t>
            </w:r>
          </w:p>
          <w:p w14:paraId="0F32F4B7" w14:textId="77777777" w:rsidR="00443158" w:rsidRPr="00CF1A49" w:rsidRDefault="00631D0C" w:rsidP="005D45D8">
            <w:pPr>
              <w:pStyle w:val="Heading2"/>
              <w:contextualSpacing w:val="0"/>
              <w:outlineLvl w:val="1"/>
            </w:pPr>
            <w:r>
              <w:t>certificate</w:t>
            </w:r>
            <w:r w:rsidR="00443158" w:rsidRPr="00CF1A49">
              <w:t xml:space="preserve">, </w:t>
            </w:r>
            <w:r>
              <w:rPr>
                <w:rStyle w:val="SubtleReference"/>
              </w:rPr>
              <w:t>trumpf training center</w:t>
            </w:r>
          </w:p>
          <w:p w14:paraId="30E2DB7C" w14:textId="77777777" w:rsidR="00443158" w:rsidRDefault="00631D0C" w:rsidP="005D45D8">
            <w:r>
              <w:t>TruLaser 3030 (classic) Maintenance 1.</w:t>
            </w:r>
          </w:p>
        </w:tc>
      </w:tr>
      <w:tr w:rsidR="00443158" w14:paraId="5A275B84" w14:textId="77777777" w:rsidTr="00185F96">
        <w:tc>
          <w:tcPr>
            <w:tcW w:w="9290" w:type="dxa"/>
            <w:tcMar>
              <w:top w:w="216" w:type="dxa"/>
            </w:tcMar>
          </w:tcPr>
          <w:p w14:paraId="61B52AE7" w14:textId="77777777" w:rsidR="00443158" w:rsidRPr="00CF1A49" w:rsidRDefault="00631D0C" w:rsidP="005D45D8">
            <w:pPr>
              <w:pStyle w:val="Heading3"/>
              <w:contextualSpacing w:val="0"/>
              <w:outlineLvl w:val="2"/>
            </w:pPr>
            <w:r>
              <w:t>january</w:t>
            </w:r>
            <w:r w:rsidR="00443158">
              <w:t xml:space="preserve"> 200</w:t>
            </w:r>
            <w:r>
              <w:t>0</w:t>
            </w:r>
            <w:r w:rsidR="00443158" w:rsidRPr="00CF1A49">
              <w:t xml:space="preserve"> </w:t>
            </w:r>
          </w:p>
          <w:p w14:paraId="7E3BD70D" w14:textId="77777777" w:rsidR="00443158" w:rsidRPr="00CF1A49" w:rsidRDefault="00631D0C" w:rsidP="005D45D8">
            <w:pPr>
              <w:pStyle w:val="Heading2"/>
              <w:contextualSpacing w:val="0"/>
              <w:outlineLvl w:val="1"/>
            </w:pPr>
            <w:r>
              <w:t>certificate</w:t>
            </w:r>
            <w:r w:rsidR="00443158" w:rsidRPr="00CF1A49">
              <w:t xml:space="preserve">, </w:t>
            </w:r>
            <w:r>
              <w:rPr>
                <w:rStyle w:val="SubtleReference"/>
              </w:rPr>
              <w:t>varian vacuum technologies</w:t>
            </w:r>
          </w:p>
          <w:p w14:paraId="58B60695" w14:textId="77777777" w:rsidR="00443158" w:rsidRDefault="003F7FE0" w:rsidP="005D45D8">
            <w:r>
              <w:t>Basic Vacuum Practice and Leak Detector Application Courses.</w:t>
            </w:r>
          </w:p>
        </w:tc>
      </w:tr>
      <w:tr w:rsidR="00443158" w14:paraId="23B21FF4" w14:textId="77777777" w:rsidTr="00185F96">
        <w:tc>
          <w:tcPr>
            <w:tcW w:w="9290" w:type="dxa"/>
            <w:tcMar>
              <w:top w:w="216" w:type="dxa"/>
            </w:tcMar>
          </w:tcPr>
          <w:p w14:paraId="32EECB8B" w14:textId="77777777" w:rsidR="00443158" w:rsidRPr="00CF1A49" w:rsidRDefault="003F7FE0" w:rsidP="005D45D8">
            <w:pPr>
              <w:pStyle w:val="Heading3"/>
              <w:contextualSpacing w:val="0"/>
              <w:outlineLvl w:val="2"/>
            </w:pPr>
            <w:r>
              <w:t>june</w:t>
            </w:r>
            <w:r w:rsidR="00443158">
              <w:t xml:space="preserve"> </w:t>
            </w:r>
            <w:r>
              <w:t>1996</w:t>
            </w:r>
            <w:r w:rsidR="00443158" w:rsidRPr="00CF1A49">
              <w:t xml:space="preserve"> </w:t>
            </w:r>
          </w:p>
          <w:p w14:paraId="0E035F41" w14:textId="77777777" w:rsidR="00443158" w:rsidRPr="00CF1A49" w:rsidRDefault="003F7FE0" w:rsidP="005D45D8">
            <w:pPr>
              <w:pStyle w:val="Heading2"/>
              <w:contextualSpacing w:val="0"/>
              <w:outlineLvl w:val="1"/>
            </w:pPr>
            <w:r>
              <w:t>certificate</w:t>
            </w:r>
            <w:r w:rsidR="00443158" w:rsidRPr="00CF1A49">
              <w:t xml:space="preserve">, </w:t>
            </w:r>
            <w:r>
              <w:rPr>
                <w:rStyle w:val="SubtleReference"/>
              </w:rPr>
              <w:t>ellison machinery co</w:t>
            </w:r>
          </w:p>
          <w:p w14:paraId="3269E63A" w14:textId="77777777" w:rsidR="00443158" w:rsidRDefault="003F7FE0" w:rsidP="005D45D8">
            <w:r>
              <w:t>HAAS CNC mill training.</w:t>
            </w:r>
          </w:p>
        </w:tc>
      </w:tr>
      <w:tr w:rsidR="00443158" w14:paraId="456F78C2" w14:textId="77777777" w:rsidTr="00185F96">
        <w:tc>
          <w:tcPr>
            <w:tcW w:w="9290" w:type="dxa"/>
            <w:tcMar>
              <w:top w:w="216" w:type="dxa"/>
            </w:tcMar>
          </w:tcPr>
          <w:p w14:paraId="0380A82A" w14:textId="77777777" w:rsidR="00443158" w:rsidRPr="00CF1A49" w:rsidRDefault="003F7FE0" w:rsidP="005D45D8">
            <w:pPr>
              <w:pStyle w:val="Heading3"/>
              <w:contextualSpacing w:val="0"/>
              <w:outlineLvl w:val="2"/>
            </w:pPr>
            <w:r>
              <w:t>june</w:t>
            </w:r>
            <w:r w:rsidR="00443158">
              <w:t xml:space="preserve"> </w:t>
            </w:r>
            <w:r>
              <w:t>1996</w:t>
            </w:r>
            <w:r w:rsidR="00443158" w:rsidRPr="00CF1A49">
              <w:t xml:space="preserve"> </w:t>
            </w:r>
          </w:p>
          <w:p w14:paraId="79C00289" w14:textId="77777777" w:rsidR="00443158" w:rsidRPr="00CF1A49" w:rsidRDefault="003F7FE0" w:rsidP="005D45D8">
            <w:pPr>
              <w:pStyle w:val="Heading2"/>
              <w:contextualSpacing w:val="0"/>
              <w:outlineLvl w:val="1"/>
            </w:pPr>
            <w:r>
              <w:t>certificate</w:t>
            </w:r>
            <w:r w:rsidR="00443158" w:rsidRPr="00CF1A49">
              <w:t xml:space="preserve">, </w:t>
            </w:r>
            <w:r>
              <w:rPr>
                <w:rStyle w:val="SubtleReference"/>
              </w:rPr>
              <w:t>machinery sales inc</w:t>
            </w:r>
          </w:p>
          <w:p w14:paraId="562E3336" w14:textId="77777777" w:rsidR="00443158" w:rsidRDefault="003F7FE0" w:rsidP="005D45D8">
            <w:r>
              <w:t>Bridge</w:t>
            </w:r>
            <w:r w:rsidR="00390F71">
              <w:t>port/Romi CNC lathe training.</w:t>
            </w:r>
          </w:p>
        </w:tc>
      </w:tr>
      <w:tr w:rsidR="00443158" w14:paraId="057016B2" w14:textId="77777777" w:rsidTr="00185F96">
        <w:tc>
          <w:tcPr>
            <w:tcW w:w="9290" w:type="dxa"/>
            <w:tcMar>
              <w:top w:w="216" w:type="dxa"/>
            </w:tcMar>
          </w:tcPr>
          <w:p w14:paraId="607871A8" w14:textId="77777777" w:rsidR="00443158" w:rsidRPr="00CF1A49" w:rsidRDefault="001C268B" w:rsidP="005D45D8">
            <w:pPr>
              <w:pStyle w:val="Heading3"/>
              <w:contextualSpacing w:val="0"/>
              <w:outlineLvl w:val="2"/>
            </w:pPr>
            <w:r>
              <w:t>july 1987</w:t>
            </w:r>
          </w:p>
          <w:p w14:paraId="07AD294E" w14:textId="77777777" w:rsidR="00443158" w:rsidRPr="00CF1A49" w:rsidRDefault="00D1281E" w:rsidP="005D45D8">
            <w:pPr>
              <w:pStyle w:val="Heading2"/>
              <w:contextualSpacing w:val="0"/>
              <w:outlineLvl w:val="1"/>
            </w:pPr>
            <w:r>
              <w:t>certified operator</w:t>
            </w:r>
            <w:r w:rsidR="00443158" w:rsidRPr="00CF1A49">
              <w:t xml:space="preserve">, </w:t>
            </w:r>
            <w:r w:rsidR="001C268B">
              <w:rPr>
                <w:rStyle w:val="SubtleReference"/>
              </w:rPr>
              <w:t>san bernardino city adult ed</w:t>
            </w:r>
          </w:p>
          <w:p w14:paraId="19163EB3" w14:textId="77777777" w:rsidR="00443158" w:rsidRDefault="00D1281E" w:rsidP="005D45D8">
            <w:r>
              <w:t>Approved Operator of Electric Arc/Structural Steel Unlimited 1” A.W.S.-D1.1 (card #B2945).</w:t>
            </w:r>
          </w:p>
        </w:tc>
      </w:tr>
      <w:tr w:rsidR="00443158" w14:paraId="13E8D533" w14:textId="77777777" w:rsidTr="00185F96">
        <w:tc>
          <w:tcPr>
            <w:tcW w:w="9290" w:type="dxa"/>
            <w:tcMar>
              <w:top w:w="216" w:type="dxa"/>
            </w:tcMar>
          </w:tcPr>
          <w:p w14:paraId="382370F3" w14:textId="77777777" w:rsidR="00443158" w:rsidRPr="00CF1A49" w:rsidRDefault="001C268B" w:rsidP="005D45D8">
            <w:pPr>
              <w:pStyle w:val="Heading3"/>
              <w:contextualSpacing w:val="0"/>
              <w:outlineLvl w:val="2"/>
            </w:pPr>
            <w:r>
              <w:lastRenderedPageBreak/>
              <w:t>december 1985</w:t>
            </w:r>
          </w:p>
          <w:p w14:paraId="42B0DC4A" w14:textId="77777777" w:rsidR="00443158" w:rsidRPr="00CF1A49" w:rsidRDefault="001C268B" w:rsidP="005D45D8">
            <w:pPr>
              <w:pStyle w:val="Heading2"/>
              <w:contextualSpacing w:val="0"/>
              <w:outlineLvl w:val="1"/>
            </w:pPr>
            <w:r>
              <w:t>(semester)</w:t>
            </w:r>
            <w:r w:rsidR="00443158" w:rsidRPr="00CF1A49">
              <w:t xml:space="preserve"> </w:t>
            </w:r>
            <w:r>
              <w:rPr>
                <w:rStyle w:val="SubtleReference"/>
              </w:rPr>
              <w:t>san bernardino valley college</w:t>
            </w:r>
          </w:p>
          <w:p w14:paraId="15FFDDB3" w14:textId="77777777" w:rsidR="00443158" w:rsidRDefault="001C268B" w:rsidP="005D45D8">
            <w:r>
              <w:t>Courses in Mechanical Drafting.</w:t>
            </w:r>
          </w:p>
        </w:tc>
      </w:tr>
      <w:tr w:rsidR="00443158" w14:paraId="4D428E0F" w14:textId="77777777" w:rsidTr="00185F96">
        <w:tc>
          <w:tcPr>
            <w:tcW w:w="9290" w:type="dxa"/>
            <w:tcMar>
              <w:top w:w="216" w:type="dxa"/>
            </w:tcMar>
          </w:tcPr>
          <w:p w14:paraId="6647CFB4" w14:textId="77777777" w:rsidR="00443158" w:rsidRPr="00CF1A49" w:rsidRDefault="001C268B" w:rsidP="005D45D8">
            <w:pPr>
              <w:pStyle w:val="Heading3"/>
              <w:contextualSpacing w:val="0"/>
              <w:outlineLvl w:val="2"/>
            </w:pPr>
            <w:r>
              <w:t>december 1980</w:t>
            </w:r>
          </w:p>
          <w:p w14:paraId="6BF825D9" w14:textId="77777777" w:rsidR="00443158" w:rsidRPr="00CF1A49" w:rsidRDefault="001C268B" w:rsidP="005D45D8">
            <w:pPr>
              <w:pStyle w:val="Heading2"/>
              <w:contextualSpacing w:val="0"/>
              <w:outlineLvl w:val="1"/>
            </w:pPr>
            <w:r>
              <w:t>certified</w:t>
            </w:r>
            <w:r w:rsidR="00443158" w:rsidRPr="00CF1A49">
              <w:t xml:space="preserve">, </w:t>
            </w:r>
            <w:r>
              <w:rPr>
                <w:rStyle w:val="SubtleReference"/>
              </w:rPr>
              <w:t>national ins</w:t>
            </w:r>
            <w:r w:rsidR="006E77C6">
              <w:rPr>
                <w:rStyle w:val="SubtleReference"/>
              </w:rPr>
              <w:t>titute for automotive service excellence</w:t>
            </w:r>
          </w:p>
          <w:p w14:paraId="29D0E088" w14:textId="77777777" w:rsidR="00443158" w:rsidRDefault="006E77C6" w:rsidP="005D45D8">
            <w:r>
              <w:t>Certified in Brakes and Front End.</w:t>
            </w:r>
          </w:p>
        </w:tc>
      </w:tr>
      <w:tr w:rsidR="00443158" w14:paraId="60F75530" w14:textId="77777777" w:rsidTr="00185F96">
        <w:tc>
          <w:tcPr>
            <w:tcW w:w="9290" w:type="dxa"/>
            <w:tcMar>
              <w:top w:w="216" w:type="dxa"/>
            </w:tcMar>
          </w:tcPr>
          <w:p w14:paraId="0D50A853" w14:textId="77777777" w:rsidR="00443158" w:rsidRPr="00CF1A49" w:rsidRDefault="006E77C6" w:rsidP="005D45D8">
            <w:pPr>
              <w:pStyle w:val="Heading3"/>
              <w:contextualSpacing w:val="0"/>
              <w:outlineLvl w:val="2"/>
            </w:pPr>
            <w:r>
              <w:t>september 1979</w:t>
            </w:r>
          </w:p>
          <w:p w14:paraId="6A562794" w14:textId="77777777" w:rsidR="00443158" w:rsidRPr="00CF1A49" w:rsidRDefault="006E77C6" w:rsidP="005D45D8">
            <w:pPr>
              <w:pStyle w:val="Heading2"/>
              <w:contextualSpacing w:val="0"/>
              <w:outlineLvl w:val="1"/>
            </w:pPr>
            <w:r>
              <w:t>diploma</w:t>
            </w:r>
            <w:r w:rsidR="00443158" w:rsidRPr="00CF1A49">
              <w:t>,</w:t>
            </w:r>
            <w:r>
              <w:t xml:space="preserve"> </w:t>
            </w:r>
            <w:r w:rsidRPr="006E77C6">
              <w:rPr>
                <w:b w:val="0"/>
                <w:color w:val="595959" w:themeColor="text1" w:themeTint="A6"/>
              </w:rPr>
              <w:t>arizona</w:t>
            </w:r>
            <w:r>
              <w:rPr>
                <w:b w:val="0"/>
                <w:color w:val="595959" w:themeColor="text1" w:themeTint="A6"/>
              </w:rPr>
              <w:t xml:space="preserve"> automotive institute inc</w:t>
            </w:r>
          </w:p>
          <w:p w14:paraId="06395826" w14:textId="77777777" w:rsidR="00443158" w:rsidRDefault="006E77C6" w:rsidP="005D45D8">
            <w:r>
              <w:t>Technical and Practical Course of Training in Automotive Mechanics.</w:t>
            </w:r>
          </w:p>
        </w:tc>
      </w:tr>
      <w:tr w:rsidR="00EC7A60" w14:paraId="11F492A1" w14:textId="77777777" w:rsidTr="00185F96">
        <w:tc>
          <w:tcPr>
            <w:tcW w:w="9290" w:type="dxa"/>
            <w:tcMar>
              <w:top w:w="216" w:type="dxa"/>
            </w:tcMar>
          </w:tcPr>
          <w:p w14:paraId="0B8BF2CC" w14:textId="77777777" w:rsidR="00EC7A60" w:rsidRPr="00CF1A49" w:rsidRDefault="006E77C6" w:rsidP="005D45D8">
            <w:pPr>
              <w:pStyle w:val="Heading3"/>
              <w:contextualSpacing w:val="0"/>
              <w:outlineLvl w:val="2"/>
            </w:pPr>
            <w:r>
              <w:t>july</w:t>
            </w:r>
            <w:r w:rsidR="00EC7A60">
              <w:t xml:space="preserve"> </w:t>
            </w:r>
            <w:r>
              <w:t>1978</w:t>
            </w:r>
            <w:r w:rsidR="00EC7A60" w:rsidRPr="00CF1A49">
              <w:t xml:space="preserve"> </w:t>
            </w:r>
          </w:p>
          <w:p w14:paraId="12EE4637" w14:textId="77777777" w:rsidR="00EC7A60" w:rsidRPr="00CF1A49" w:rsidRDefault="00526D50" w:rsidP="005D45D8">
            <w:pPr>
              <w:pStyle w:val="Heading2"/>
              <w:contextualSpacing w:val="0"/>
              <w:outlineLvl w:val="1"/>
            </w:pPr>
            <w:r>
              <w:t>diploma</w:t>
            </w:r>
            <w:r w:rsidR="00EC7A60" w:rsidRPr="00CF1A49">
              <w:t xml:space="preserve">, </w:t>
            </w:r>
            <w:r>
              <w:rPr>
                <w:rStyle w:val="SubtleReference"/>
              </w:rPr>
              <w:t>Thomas downey high school</w:t>
            </w:r>
          </w:p>
          <w:p w14:paraId="5A08781B" w14:textId="715807B1" w:rsidR="00EC7A60" w:rsidRDefault="00526D50" w:rsidP="005D45D8">
            <w:r>
              <w:t xml:space="preserve">General </w:t>
            </w:r>
            <w:r w:rsidR="000C7880">
              <w:t>Studies, Auto, Drafting, Wood, Football, Basketball.</w:t>
            </w:r>
          </w:p>
        </w:tc>
      </w:tr>
    </w:tbl>
    <w:p w14:paraId="6EA9F6C3" w14:textId="77777777" w:rsidR="00486277" w:rsidRPr="00CF1A49" w:rsidRDefault="008D69B7" w:rsidP="00486277">
      <w:pPr>
        <w:pStyle w:val="Heading1"/>
      </w:pPr>
      <w:r>
        <w:t>highlights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E8D8FBB" w14:textId="77777777" w:rsidTr="00CF1A49">
        <w:tc>
          <w:tcPr>
            <w:tcW w:w="4675" w:type="dxa"/>
          </w:tcPr>
          <w:p w14:paraId="096C9399" w14:textId="77777777" w:rsidR="001E3120" w:rsidRPr="006E1507" w:rsidRDefault="004C25ED" w:rsidP="006E1507">
            <w:pPr>
              <w:pStyle w:val="ListBullet"/>
              <w:contextualSpacing w:val="0"/>
            </w:pPr>
            <w:r>
              <w:t>Troubleshooting and Problem Solving</w:t>
            </w:r>
          </w:p>
          <w:p w14:paraId="256718B2" w14:textId="77777777" w:rsidR="001F4E6D" w:rsidRPr="006E1507" w:rsidRDefault="004C25ED" w:rsidP="006E1507">
            <w:pPr>
              <w:pStyle w:val="ListBullet"/>
              <w:contextualSpacing w:val="0"/>
            </w:pPr>
            <w:r>
              <w:t>Team Player</w:t>
            </w:r>
          </w:p>
        </w:tc>
        <w:tc>
          <w:tcPr>
            <w:tcW w:w="4675" w:type="dxa"/>
            <w:tcMar>
              <w:left w:w="360" w:type="dxa"/>
            </w:tcMar>
          </w:tcPr>
          <w:p w14:paraId="7F2B1C68" w14:textId="77777777" w:rsidR="003A0632" w:rsidRPr="006E1507" w:rsidRDefault="004C25ED" w:rsidP="006E1507">
            <w:pPr>
              <w:pStyle w:val="ListBullet"/>
              <w:contextualSpacing w:val="0"/>
            </w:pPr>
            <w:r>
              <w:t>Self-Motivated</w:t>
            </w:r>
          </w:p>
          <w:p w14:paraId="33EDC761" w14:textId="77777777" w:rsidR="001E3120" w:rsidRPr="006E1507" w:rsidRDefault="004C25ED" w:rsidP="006E1507">
            <w:pPr>
              <w:pStyle w:val="ListBullet"/>
              <w:contextualSpacing w:val="0"/>
            </w:pPr>
            <w:r>
              <w:t>Safety-Oriented</w:t>
            </w:r>
          </w:p>
          <w:p w14:paraId="4406A8FB" w14:textId="77777777" w:rsidR="001E3120" w:rsidRPr="006E1507" w:rsidRDefault="004C25ED" w:rsidP="006E1507">
            <w:pPr>
              <w:pStyle w:val="ListBullet"/>
              <w:contextualSpacing w:val="0"/>
            </w:pPr>
            <w:r>
              <w:t>Initiative to work Independently</w:t>
            </w:r>
          </w:p>
        </w:tc>
      </w:tr>
    </w:tbl>
    <w:p w14:paraId="27CFDE03" w14:textId="77777777" w:rsidR="00AD782D" w:rsidRPr="00CF1A49" w:rsidRDefault="00921C12" w:rsidP="0062312F">
      <w:pPr>
        <w:pStyle w:val="Heading1"/>
      </w:pPr>
      <w:r>
        <w:t>affiliations</w:t>
      </w:r>
    </w:p>
    <w:p w14:paraId="6C84F433" w14:textId="77777777" w:rsidR="00B51D1B" w:rsidRPr="006E1507" w:rsidRDefault="00921C12" w:rsidP="006E1507">
      <w:r>
        <w:t xml:space="preserve">Past Member of A.W.S. </w:t>
      </w:r>
      <w:r w:rsidR="00BB37C5">
        <w:t>and</w:t>
      </w:r>
      <w:r>
        <w:t xml:space="preserve"> participated on a Welding Advisory Committee meeting.</w:t>
      </w:r>
    </w:p>
    <w:sectPr w:rsidR="00B51D1B" w:rsidRPr="006E1507" w:rsidSect="00D1281E">
      <w:footerReference w:type="default" r:id="rId8"/>
      <w:headerReference w:type="first" r:id="rId9"/>
      <w:pgSz w:w="12240" w:h="15840" w:code="1"/>
      <w:pgMar w:top="1008" w:right="1440" w:bottom="1008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8C003" w14:textId="77777777" w:rsidR="00290554" w:rsidRDefault="00290554" w:rsidP="0068194B">
      <w:r>
        <w:separator/>
      </w:r>
    </w:p>
    <w:p w14:paraId="3B0B1253" w14:textId="77777777" w:rsidR="00290554" w:rsidRDefault="00290554"/>
    <w:p w14:paraId="32CACEE6" w14:textId="77777777" w:rsidR="00290554" w:rsidRDefault="00290554"/>
  </w:endnote>
  <w:endnote w:type="continuationSeparator" w:id="0">
    <w:p w14:paraId="4B6564BD" w14:textId="77777777" w:rsidR="00290554" w:rsidRDefault="00290554" w:rsidP="0068194B">
      <w:r>
        <w:continuationSeparator/>
      </w:r>
    </w:p>
    <w:p w14:paraId="0BD681C7" w14:textId="77777777" w:rsidR="00290554" w:rsidRDefault="00290554"/>
    <w:p w14:paraId="3F3D5DF9" w14:textId="77777777" w:rsidR="00290554" w:rsidRDefault="002905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2333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5A2D1" w14:textId="77777777" w:rsidR="00290554" w:rsidRDefault="00290554" w:rsidP="0068194B">
      <w:r>
        <w:separator/>
      </w:r>
    </w:p>
    <w:p w14:paraId="11D3E8FF" w14:textId="77777777" w:rsidR="00290554" w:rsidRDefault="00290554"/>
    <w:p w14:paraId="099E338A" w14:textId="77777777" w:rsidR="00290554" w:rsidRDefault="00290554"/>
  </w:footnote>
  <w:footnote w:type="continuationSeparator" w:id="0">
    <w:p w14:paraId="51E62A91" w14:textId="77777777" w:rsidR="00290554" w:rsidRDefault="00290554" w:rsidP="0068194B">
      <w:r>
        <w:continuationSeparator/>
      </w:r>
    </w:p>
    <w:p w14:paraId="05FBD206" w14:textId="77777777" w:rsidR="00290554" w:rsidRDefault="00290554"/>
    <w:p w14:paraId="28B4DF63" w14:textId="77777777" w:rsidR="00290554" w:rsidRDefault="002905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C027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BE3832" wp14:editId="097EBA0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1CBA4A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2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FC"/>
    <w:rsid w:val="000001EF"/>
    <w:rsid w:val="00007322"/>
    <w:rsid w:val="00007728"/>
    <w:rsid w:val="00024584"/>
    <w:rsid w:val="00024730"/>
    <w:rsid w:val="000325EC"/>
    <w:rsid w:val="00055E95"/>
    <w:rsid w:val="0007021F"/>
    <w:rsid w:val="00091D4A"/>
    <w:rsid w:val="000B2BA5"/>
    <w:rsid w:val="000B516D"/>
    <w:rsid w:val="000C7880"/>
    <w:rsid w:val="000F2F8C"/>
    <w:rsid w:val="0010006E"/>
    <w:rsid w:val="00104309"/>
    <w:rsid w:val="001045A8"/>
    <w:rsid w:val="00114A91"/>
    <w:rsid w:val="001427E1"/>
    <w:rsid w:val="001476A3"/>
    <w:rsid w:val="00163668"/>
    <w:rsid w:val="00171566"/>
    <w:rsid w:val="00174676"/>
    <w:rsid w:val="001755A8"/>
    <w:rsid w:val="00184014"/>
    <w:rsid w:val="00185F96"/>
    <w:rsid w:val="00192008"/>
    <w:rsid w:val="001C0E68"/>
    <w:rsid w:val="001C268B"/>
    <w:rsid w:val="001C4B6F"/>
    <w:rsid w:val="001D0BF1"/>
    <w:rsid w:val="001E3120"/>
    <w:rsid w:val="001E4591"/>
    <w:rsid w:val="001E7E0C"/>
    <w:rsid w:val="001F0BB0"/>
    <w:rsid w:val="001F4E6D"/>
    <w:rsid w:val="001F6140"/>
    <w:rsid w:val="00203573"/>
    <w:rsid w:val="0020597D"/>
    <w:rsid w:val="00213B4C"/>
    <w:rsid w:val="00213DD5"/>
    <w:rsid w:val="002253B0"/>
    <w:rsid w:val="00230C37"/>
    <w:rsid w:val="00236D54"/>
    <w:rsid w:val="00241D8C"/>
    <w:rsid w:val="00241FDB"/>
    <w:rsid w:val="0024720C"/>
    <w:rsid w:val="002617AE"/>
    <w:rsid w:val="002638D0"/>
    <w:rsid w:val="002647D3"/>
    <w:rsid w:val="00275EAE"/>
    <w:rsid w:val="00290554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5497"/>
    <w:rsid w:val="00366398"/>
    <w:rsid w:val="00390F71"/>
    <w:rsid w:val="003A0632"/>
    <w:rsid w:val="003A30E5"/>
    <w:rsid w:val="003A6ADF"/>
    <w:rsid w:val="003B5928"/>
    <w:rsid w:val="003D380F"/>
    <w:rsid w:val="003E160D"/>
    <w:rsid w:val="003F1D5F"/>
    <w:rsid w:val="003F7FE0"/>
    <w:rsid w:val="00405128"/>
    <w:rsid w:val="00406CFF"/>
    <w:rsid w:val="00416B25"/>
    <w:rsid w:val="00420592"/>
    <w:rsid w:val="004319E0"/>
    <w:rsid w:val="00437E8C"/>
    <w:rsid w:val="00440225"/>
    <w:rsid w:val="00443158"/>
    <w:rsid w:val="004432A3"/>
    <w:rsid w:val="00446298"/>
    <w:rsid w:val="004605B2"/>
    <w:rsid w:val="004726BC"/>
    <w:rsid w:val="00474105"/>
    <w:rsid w:val="00480E6E"/>
    <w:rsid w:val="00486277"/>
    <w:rsid w:val="00494CF6"/>
    <w:rsid w:val="00495F8D"/>
    <w:rsid w:val="004A1FAE"/>
    <w:rsid w:val="004A210A"/>
    <w:rsid w:val="004A32FF"/>
    <w:rsid w:val="004B06EB"/>
    <w:rsid w:val="004B6AD0"/>
    <w:rsid w:val="004C25ED"/>
    <w:rsid w:val="004C2D5D"/>
    <w:rsid w:val="004C33E1"/>
    <w:rsid w:val="004E01EB"/>
    <w:rsid w:val="004E2794"/>
    <w:rsid w:val="00510392"/>
    <w:rsid w:val="0051395F"/>
    <w:rsid w:val="00513E2A"/>
    <w:rsid w:val="00526D50"/>
    <w:rsid w:val="005313FC"/>
    <w:rsid w:val="00566A35"/>
    <w:rsid w:val="0056701E"/>
    <w:rsid w:val="005740D7"/>
    <w:rsid w:val="005A0F26"/>
    <w:rsid w:val="005A1B10"/>
    <w:rsid w:val="005A6850"/>
    <w:rsid w:val="005B1B1B"/>
    <w:rsid w:val="005B7BC0"/>
    <w:rsid w:val="005C5932"/>
    <w:rsid w:val="005D3CA7"/>
    <w:rsid w:val="005D4CC1"/>
    <w:rsid w:val="005F4B91"/>
    <w:rsid w:val="005F55D2"/>
    <w:rsid w:val="0062312F"/>
    <w:rsid w:val="00625F2C"/>
    <w:rsid w:val="00631D0C"/>
    <w:rsid w:val="006618E9"/>
    <w:rsid w:val="0068194B"/>
    <w:rsid w:val="0068223C"/>
    <w:rsid w:val="00684686"/>
    <w:rsid w:val="00692703"/>
    <w:rsid w:val="006A1962"/>
    <w:rsid w:val="006B5D48"/>
    <w:rsid w:val="006B7D7B"/>
    <w:rsid w:val="006C1A5E"/>
    <w:rsid w:val="006E1507"/>
    <w:rsid w:val="006E77C6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2E07"/>
    <w:rsid w:val="007C606B"/>
    <w:rsid w:val="007D5423"/>
    <w:rsid w:val="007E6A61"/>
    <w:rsid w:val="007F1634"/>
    <w:rsid w:val="00801140"/>
    <w:rsid w:val="00803404"/>
    <w:rsid w:val="00812807"/>
    <w:rsid w:val="00834955"/>
    <w:rsid w:val="008444F0"/>
    <w:rsid w:val="00855B59"/>
    <w:rsid w:val="00857E57"/>
    <w:rsid w:val="00860461"/>
    <w:rsid w:val="0086487C"/>
    <w:rsid w:val="00870B20"/>
    <w:rsid w:val="008829F8"/>
    <w:rsid w:val="00885897"/>
    <w:rsid w:val="008A6538"/>
    <w:rsid w:val="008C7056"/>
    <w:rsid w:val="008D69B7"/>
    <w:rsid w:val="008E1C4B"/>
    <w:rsid w:val="008F3B14"/>
    <w:rsid w:val="008F7CE0"/>
    <w:rsid w:val="00901899"/>
    <w:rsid w:val="0090344B"/>
    <w:rsid w:val="00905715"/>
    <w:rsid w:val="0091321E"/>
    <w:rsid w:val="00913946"/>
    <w:rsid w:val="00921C12"/>
    <w:rsid w:val="0092726B"/>
    <w:rsid w:val="009361BA"/>
    <w:rsid w:val="0094217C"/>
    <w:rsid w:val="00944F78"/>
    <w:rsid w:val="009510E7"/>
    <w:rsid w:val="00952C89"/>
    <w:rsid w:val="009571D8"/>
    <w:rsid w:val="00964A69"/>
    <w:rsid w:val="009650EA"/>
    <w:rsid w:val="009665FC"/>
    <w:rsid w:val="0097790C"/>
    <w:rsid w:val="009779AE"/>
    <w:rsid w:val="0098084A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3313"/>
    <w:rsid w:val="00A34BA2"/>
    <w:rsid w:val="00A36F27"/>
    <w:rsid w:val="00A42E32"/>
    <w:rsid w:val="00A46E63"/>
    <w:rsid w:val="00A51DC5"/>
    <w:rsid w:val="00A52504"/>
    <w:rsid w:val="00A53DE1"/>
    <w:rsid w:val="00A615E1"/>
    <w:rsid w:val="00A755E8"/>
    <w:rsid w:val="00A93A5D"/>
    <w:rsid w:val="00A958EC"/>
    <w:rsid w:val="00AB32F8"/>
    <w:rsid w:val="00AB610B"/>
    <w:rsid w:val="00AD360E"/>
    <w:rsid w:val="00AD40FB"/>
    <w:rsid w:val="00AD782D"/>
    <w:rsid w:val="00AE7650"/>
    <w:rsid w:val="00B10EBE"/>
    <w:rsid w:val="00B236F1"/>
    <w:rsid w:val="00B3061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2073"/>
    <w:rsid w:val="00BB2612"/>
    <w:rsid w:val="00BB37C5"/>
    <w:rsid w:val="00BB4E51"/>
    <w:rsid w:val="00BD431F"/>
    <w:rsid w:val="00BD7BBB"/>
    <w:rsid w:val="00BE423E"/>
    <w:rsid w:val="00BF61AC"/>
    <w:rsid w:val="00C47FA6"/>
    <w:rsid w:val="00C57FC6"/>
    <w:rsid w:val="00C65383"/>
    <w:rsid w:val="00C66A7D"/>
    <w:rsid w:val="00C779DA"/>
    <w:rsid w:val="00C814F7"/>
    <w:rsid w:val="00C81A17"/>
    <w:rsid w:val="00CA4B4D"/>
    <w:rsid w:val="00CB35C3"/>
    <w:rsid w:val="00CC5C00"/>
    <w:rsid w:val="00CD323D"/>
    <w:rsid w:val="00CE4030"/>
    <w:rsid w:val="00CE64B3"/>
    <w:rsid w:val="00CF1A49"/>
    <w:rsid w:val="00D0630C"/>
    <w:rsid w:val="00D1281E"/>
    <w:rsid w:val="00D137FB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A95"/>
    <w:rsid w:val="00E32A78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7A60"/>
    <w:rsid w:val="00EE2CA8"/>
    <w:rsid w:val="00EF17E8"/>
    <w:rsid w:val="00EF51D9"/>
    <w:rsid w:val="00F130DD"/>
    <w:rsid w:val="00F24884"/>
    <w:rsid w:val="00F36122"/>
    <w:rsid w:val="00F41B50"/>
    <w:rsid w:val="00F476C4"/>
    <w:rsid w:val="00F61DF9"/>
    <w:rsid w:val="00F81960"/>
    <w:rsid w:val="00F8769D"/>
    <w:rsid w:val="00F9350C"/>
    <w:rsid w:val="00F9383B"/>
    <w:rsid w:val="00F94EB5"/>
    <w:rsid w:val="00F9624D"/>
    <w:rsid w:val="00FA19BC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7E802"/>
  <w15:chartTrackingRefBased/>
  <w15:docId w15:val="{0AE927D7-E856-41CD-AAE8-849F84AC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owel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DBE57D34814E80BDB81073CCE84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A5060-1DE3-4864-8F7B-49DCB3402199}"/>
      </w:docPartPr>
      <w:docPartBody>
        <w:p w:rsidR="007F1CAD" w:rsidRDefault="009A32E2">
          <w:pPr>
            <w:pStyle w:val="BEDBE57D34814E80BDB81073CCE84935"/>
          </w:pPr>
          <w:r w:rsidRPr="00CF1A49">
            <w:t>·</w:t>
          </w:r>
        </w:p>
      </w:docPartBody>
    </w:docPart>
    <w:docPart>
      <w:docPartPr>
        <w:name w:val="4ADD65CAE4BF4553BDFD7DC1FB3A0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B6B0B-1FBD-4FCF-AE23-C63308A54CAC}"/>
      </w:docPartPr>
      <w:docPartBody>
        <w:p w:rsidR="007F1CAD" w:rsidRDefault="009A32E2">
          <w:pPr>
            <w:pStyle w:val="4ADD65CAE4BF4553BDFD7DC1FB3A034F"/>
          </w:pPr>
          <w:r w:rsidRPr="00CF1A49">
            <w:t>·</w:t>
          </w:r>
        </w:p>
      </w:docPartBody>
    </w:docPart>
    <w:docPart>
      <w:docPartPr>
        <w:name w:val="FAAE6E9466AB4606A450668484D32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94979-F261-4A48-931F-B05FEBE97BE3}"/>
      </w:docPartPr>
      <w:docPartBody>
        <w:p w:rsidR="007F1CAD" w:rsidRDefault="009A32E2">
          <w:pPr>
            <w:pStyle w:val="FAAE6E9466AB4606A450668484D326D6"/>
          </w:pPr>
          <w:r w:rsidRPr="00CF1A49">
            <w:t>Experience</w:t>
          </w:r>
        </w:p>
      </w:docPartBody>
    </w:docPart>
    <w:docPart>
      <w:docPartPr>
        <w:name w:val="3098062812454FB9BBF39A7FFE257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E3887-D23F-4C84-AF9B-E3E99BB98681}"/>
      </w:docPartPr>
      <w:docPartBody>
        <w:p w:rsidR="007F1CAD" w:rsidRDefault="009A32E2">
          <w:pPr>
            <w:pStyle w:val="3098062812454FB9BBF39A7FFE257EBD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8F"/>
    <w:rsid w:val="004A4752"/>
    <w:rsid w:val="00652492"/>
    <w:rsid w:val="00737A8F"/>
    <w:rsid w:val="007F1CAD"/>
    <w:rsid w:val="009A32E2"/>
    <w:rsid w:val="00B02971"/>
    <w:rsid w:val="00BE35E7"/>
    <w:rsid w:val="00DF59B9"/>
    <w:rsid w:val="00E7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C4881800C42E0AEA77CC2B755056E">
    <w:name w:val="A7DC4881800C42E0AEA77CC2B755056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FBA71E2865B44FB9C639C37D316CF17">
    <w:name w:val="6FBA71E2865B44FB9C639C37D316CF17"/>
  </w:style>
  <w:style w:type="paragraph" w:customStyle="1" w:styleId="FE0F5D5904054B138670D07D79D9CB22">
    <w:name w:val="FE0F5D5904054B138670D07D79D9CB22"/>
  </w:style>
  <w:style w:type="paragraph" w:customStyle="1" w:styleId="BEDBE57D34814E80BDB81073CCE84935">
    <w:name w:val="BEDBE57D34814E80BDB81073CCE84935"/>
  </w:style>
  <w:style w:type="paragraph" w:customStyle="1" w:styleId="31F72846C5C34FF5AECD39625931FAEB">
    <w:name w:val="31F72846C5C34FF5AECD39625931FAEB"/>
  </w:style>
  <w:style w:type="paragraph" w:customStyle="1" w:styleId="4801481F07EF4D18ADE7942FAE6853FA">
    <w:name w:val="4801481F07EF4D18ADE7942FAE6853FA"/>
  </w:style>
  <w:style w:type="paragraph" w:customStyle="1" w:styleId="4ADD65CAE4BF4553BDFD7DC1FB3A034F">
    <w:name w:val="4ADD65CAE4BF4553BDFD7DC1FB3A034F"/>
  </w:style>
  <w:style w:type="paragraph" w:customStyle="1" w:styleId="164BFCD8EF3C4715AFB3F84056E5A5A5">
    <w:name w:val="164BFCD8EF3C4715AFB3F84056E5A5A5"/>
  </w:style>
  <w:style w:type="paragraph" w:customStyle="1" w:styleId="2A5118C59EFC4EA3B0EB5B2398274304">
    <w:name w:val="2A5118C59EFC4EA3B0EB5B2398274304"/>
  </w:style>
  <w:style w:type="paragraph" w:customStyle="1" w:styleId="C725F88D8D594663812BC4819C146024">
    <w:name w:val="C725F88D8D594663812BC4819C146024"/>
  </w:style>
  <w:style w:type="paragraph" w:customStyle="1" w:styleId="99C73AC1A54E44EA99A28DF035E20CD4">
    <w:name w:val="99C73AC1A54E44EA99A28DF035E20CD4"/>
  </w:style>
  <w:style w:type="paragraph" w:customStyle="1" w:styleId="FAAE6E9466AB4606A450668484D326D6">
    <w:name w:val="FAAE6E9466AB4606A450668484D326D6"/>
  </w:style>
  <w:style w:type="paragraph" w:customStyle="1" w:styleId="C856307871914291A0D9721856FA41F7">
    <w:name w:val="C856307871914291A0D9721856FA41F7"/>
  </w:style>
  <w:style w:type="paragraph" w:customStyle="1" w:styleId="68088FF624884125A3ED8291E5068F0E">
    <w:name w:val="68088FF624884125A3ED8291E5068F0E"/>
  </w:style>
  <w:style w:type="paragraph" w:customStyle="1" w:styleId="D5A20881351D49449C8F5F11D63D1474">
    <w:name w:val="D5A20881351D49449C8F5F11D63D1474"/>
  </w:style>
  <w:style w:type="character" w:styleId="SubtleReference">
    <w:name w:val="Subtle Reference"/>
    <w:basedOn w:val="DefaultParagraphFont"/>
    <w:uiPriority w:val="10"/>
    <w:qFormat/>
    <w:rsid w:val="00737A8F"/>
    <w:rPr>
      <w:b/>
      <w:caps w:val="0"/>
      <w:smallCaps/>
      <w:color w:val="595959" w:themeColor="text1" w:themeTint="A6"/>
    </w:rPr>
  </w:style>
  <w:style w:type="paragraph" w:customStyle="1" w:styleId="142F70BBD0CB441AB2248B11516C3F64">
    <w:name w:val="142F70BBD0CB441AB2248B11516C3F64"/>
  </w:style>
  <w:style w:type="paragraph" w:customStyle="1" w:styleId="C1D52E98CC2941B285CD9CD71FCDC440">
    <w:name w:val="C1D52E98CC2941B285CD9CD71FCDC440"/>
  </w:style>
  <w:style w:type="paragraph" w:customStyle="1" w:styleId="2E3143485B714FB3AEBC51FD28A1D81D">
    <w:name w:val="2E3143485B714FB3AEBC51FD28A1D81D"/>
  </w:style>
  <w:style w:type="paragraph" w:customStyle="1" w:styleId="3E485532827E4EA69A26E9369F2AFCA9">
    <w:name w:val="3E485532827E4EA69A26E9369F2AFCA9"/>
  </w:style>
  <w:style w:type="paragraph" w:customStyle="1" w:styleId="4CC7087CE8CF4E6994ADF0A805BD9141">
    <w:name w:val="4CC7087CE8CF4E6994ADF0A805BD9141"/>
  </w:style>
  <w:style w:type="paragraph" w:customStyle="1" w:styleId="64F0F9E8ADAB47278057963C78787629">
    <w:name w:val="64F0F9E8ADAB47278057963C78787629"/>
  </w:style>
  <w:style w:type="paragraph" w:customStyle="1" w:styleId="049B1EC593034D8E91000B19F0977822">
    <w:name w:val="049B1EC593034D8E91000B19F0977822"/>
  </w:style>
  <w:style w:type="paragraph" w:customStyle="1" w:styleId="3098062812454FB9BBF39A7FFE257EBD">
    <w:name w:val="3098062812454FB9BBF39A7FFE257EBD"/>
  </w:style>
  <w:style w:type="paragraph" w:customStyle="1" w:styleId="5480BCC3F20040739C4802FEE1282BF0">
    <w:name w:val="5480BCC3F20040739C4802FEE1282BF0"/>
  </w:style>
  <w:style w:type="paragraph" w:customStyle="1" w:styleId="266E47BDA06D49268C415FFFFA47D7E0">
    <w:name w:val="266E47BDA06D49268C415FFFFA47D7E0"/>
  </w:style>
  <w:style w:type="paragraph" w:customStyle="1" w:styleId="67B0C460696E4BE78F02D77CCDAB74A1">
    <w:name w:val="67B0C460696E4BE78F02D77CCDAB74A1"/>
  </w:style>
  <w:style w:type="paragraph" w:customStyle="1" w:styleId="DEA4F22E0C51497BA98EE8CCB8FD6384">
    <w:name w:val="DEA4F22E0C51497BA98EE8CCB8FD6384"/>
  </w:style>
  <w:style w:type="paragraph" w:customStyle="1" w:styleId="A27154A2555A4DF08EFEDD19C66B994F">
    <w:name w:val="A27154A2555A4DF08EFEDD19C66B994F"/>
  </w:style>
  <w:style w:type="paragraph" w:customStyle="1" w:styleId="C80955D9F3C54AC4B8E7B66D29C281B7">
    <w:name w:val="C80955D9F3C54AC4B8E7B66D29C281B7"/>
  </w:style>
  <w:style w:type="paragraph" w:customStyle="1" w:styleId="428AB1EE41374C5A9F5DB9B335613140">
    <w:name w:val="428AB1EE41374C5A9F5DB9B335613140"/>
  </w:style>
  <w:style w:type="paragraph" w:customStyle="1" w:styleId="4A8C528F4B1041DFBED703CD22A64868">
    <w:name w:val="4A8C528F4B1041DFBED703CD22A64868"/>
  </w:style>
  <w:style w:type="paragraph" w:customStyle="1" w:styleId="8D79FCBBC09944ADAF9BF55107393118">
    <w:name w:val="8D79FCBBC09944ADAF9BF55107393118"/>
  </w:style>
  <w:style w:type="paragraph" w:customStyle="1" w:styleId="FEFD97CE8A704E1E92106243D9B529D2">
    <w:name w:val="FEFD97CE8A704E1E92106243D9B529D2"/>
  </w:style>
  <w:style w:type="paragraph" w:customStyle="1" w:styleId="A41139A54E67483F97C7C1EC3EE78782">
    <w:name w:val="A41139A54E67483F97C7C1EC3EE78782"/>
  </w:style>
  <w:style w:type="paragraph" w:customStyle="1" w:styleId="BC50294768DF41E0B7D183DBF2BDDD88">
    <w:name w:val="BC50294768DF41E0B7D183DBF2BDDD88"/>
  </w:style>
  <w:style w:type="paragraph" w:customStyle="1" w:styleId="6BD63293B7474B02ABEBF6F864FE9688">
    <w:name w:val="6BD63293B7474B02ABEBF6F864FE9688"/>
  </w:style>
  <w:style w:type="paragraph" w:customStyle="1" w:styleId="CA8AA7FE1BA8435CBB0C52EB1B633CB8">
    <w:name w:val="CA8AA7FE1BA8435CBB0C52EB1B633CB8"/>
  </w:style>
  <w:style w:type="paragraph" w:customStyle="1" w:styleId="546601AF4FBE46F48A73010FFD179EA5">
    <w:name w:val="546601AF4FBE46F48A73010FFD179EA5"/>
  </w:style>
  <w:style w:type="paragraph" w:customStyle="1" w:styleId="B4DF66E7A50E4EEBA5C4283E7F0AC9F6">
    <w:name w:val="B4DF66E7A50E4EEBA5C4283E7F0AC9F6"/>
  </w:style>
  <w:style w:type="paragraph" w:customStyle="1" w:styleId="8DB94101DEA04513977802A43A71A4C4">
    <w:name w:val="8DB94101DEA04513977802A43A71A4C4"/>
  </w:style>
  <w:style w:type="paragraph" w:customStyle="1" w:styleId="A59EA33D95AD4CAAB10AFC1399FBA495">
    <w:name w:val="A59EA33D95AD4CAAB10AFC1399FBA495"/>
  </w:style>
  <w:style w:type="paragraph" w:customStyle="1" w:styleId="5B3BBB5720754467976596E376A905A9">
    <w:name w:val="5B3BBB5720754467976596E376A905A9"/>
    <w:rsid w:val="00737A8F"/>
  </w:style>
  <w:style w:type="paragraph" w:customStyle="1" w:styleId="DE70FEA767BC461D9053DA81A834C722">
    <w:name w:val="DE70FEA767BC461D9053DA81A834C722"/>
    <w:rsid w:val="00737A8F"/>
  </w:style>
  <w:style w:type="paragraph" w:customStyle="1" w:styleId="7724DF1DEDA647E296656A61C7D248BD">
    <w:name w:val="7724DF1DEDA647E296656A61C7D248BD"/>
    <w:rsid w:val="00737A8F"/>
  </w:style>
  <w:style w:type="paragraph" w:customStyle="1" w:styleId="1BB3AE2E0F0C4F2C9CF22C8879F0EF36">
    <w:name w:val="1BB3AE2E0F0C4F2C9CF22C8879F0EF36"/>
    <w:rsid w:val="00737A8F"/>
  </w:style>
  <w:style w:type="paragraph" w:customStyle="1" w:styleId="1C2E8ACA46BA4D1881F6860E53EBC858">
    <w:name w:val="1C2E8ACA46BA4D1881F6860E53EBC858"/>
    <w:rsid w:val="00737A8F"/>
  </w:style>
  <w:style w:type="paragraph" w:customStyle="1" w:styleId="0448CBBDE7FE449EA7260BAA2194CD73">
    <w:name w:val="0448CBBDE7FE449EA7260BAA2194CD73"/>
    <w:rsid w:val="00737A8F"/>
  </w:style>
  <w:style w:type="paragraph" w:customStyle="1" w:styleId="93DD29F6182049E191FA34F0F82FCB9B">
    <w:name w:val="93DD29F6182049E191FA34F0F82FCB9B"/>
    <w:rsid w:val="00737A8F"/>
  </w:style>
  <w:style w:type="paragraph" w:customStyle="1" w:styleId="9416AEA0A31C44A2B3744A35F9F7A5D0">
    <w:name w:val="9416AEA0A31C44A2B3744A35F9F7A5D0"/>
    <w:rsid w:val="00737A8F"/>
  </w:style>
  <w:style w:type="paragraph" w:customStyle="1" w:styleId="0A657BA71ACE498DA24146D76999E2B2">
    <w:name w:val="0A657BA71ACE498DA24146D76999E2B2"/>
    <w:rsid w:val="00737A8F"/>
  </w:style>
  <w:style w:type="paragraph" w:customStyle="1" w:styleId="6F44F0C43D80481387029B3C85967D19">
    <w:name w:val="6F44F0C43D80481387029B3C85967D19"/>
    <w:rsid w:val="00737A8F"/>
  </w:style>
  <w:style w:type="paragraph" w:customStyle="1" w:styleId="3ECC0181065442F4B0115A5420698CD0">
    <w:name w:val="3ECC0181065442F4B0115A5420698CD0"/>
    <w:rsid w:val="00737A8F"/>
  </w:style>
  <w:style w:type="paragraph" w:customStyle="1" w:styleId="60425291334F44589FDF1C69B834C67E">
    <w:name w:val="60425291334F44589FDF1C69B834C67E"/>
    <w:rsid w:val="00737A8F"/>
  </w:style>
  <w:style w:type="paragraph" w:customStyle="1" w:styleId="492EAC59DD0B4407981A697EBB5F737A">
    <w:name w:val="492EAC59DD0B4407981A697EBB5F737A"/>
    <w:rsid w:val="00737A8F"/>
  </w:style>
  <w:style w:type="paragraph" w:customStyle="1" w:styleId="07A4B66EB29B4A0FBA29218ED5ACC6FC">
    <w:name w:val="07A4B66EB29B4A0FBA29218ED5ACC6FC"/>
    <w:rsid w:val="00737A8F"/>
  </w:style>
  <w:style w:type="paragraph" w:customStyle="1" w:styleId="2A2ABA1CFAF442F99762E3586CFA46E9">
    <w:name w:val="2A2ABA1CFAF442F99762E3586CFA46E9"/>
    <w:rsid w:val="00737A8F"/>
  </w:style>
  <w:style w:type="paragraph" w:customStyle="1" w:styleId="8F90AAABF33A40D7A6A598E9F7D114AB">
    <w:name w:val="8F90AAABF33A40D7A6A598E9F7D114AB"/>
    <w:rsid w:val="00737A8F"/>
  </w:style>
  <w:style w:type="paragraph" w:customStyle="1" w:styleId="EF4FD69C80DB4A7589D89E18FB541692">
    <w:name w:val="EF4FD69C80DB4A7589D89E18FB541692"/>
    <w:rsid w:val="00737A8F"/>
  </w:style>
  <w:style w:type="paragraph" w:customStyle="1" w:styleId="A49B161AFF994D618C5F82F42AB9BFBA">
    <w:name w:val="A49B161AFF994D618C5F82F42AB9BFBA"/>
    <w:rsid w:val="00737A8F"/>
  </w:style>
  <w:style w:type="paragraph" w:customStyle="1" w:styleId="D5C480C9240D49579DE38CE941B645F6">
    <w:name w:val="D5C480C9240D49579DE38CE941B645F6"/>
    <w:rsid w:val="00737A8F"/>
  </w:style>
  <w:style w:type="paragraph" w:customStyle="1" w:styleId="D2164FB7651C4E6F89F9A3A57C7E66BB">
    <w:name w:val="D2164FB7651C4E6F89F9A3A57C7E66BB"/>
    <w:rsid w:val="00737A8F"/>
  </w:style>
  <w:style w:type="paragraph" w:customStyle="1" w:styleId="9D4A9D7C2B764FC5AC814B3CBCFB5588">
    <w:name w:val="9D4A9D7C2B764FC5AC814B3CBCFB5588"/>
    <w:rsid w:val="00737A8F"/>
  </w:style>
  <w:style w:type="paragraph" w:customStyle="1" w:styleId="A395E362B6A54CD5A12CB9892EE9D070">
    <w:name w:val="A395E362B6A54CD5A12CB9892EE9D070"/>
    <w:rsid w:val="00737A8F"/>
  </w:style>
  <w:style w:type="paragraph" w:customStyle="1" w:styleId="14E5F2F65A724E2D8C529EA3A3E7B2A5">
    <w:name w:val="14E5F2F65A724E2D8C529EA3A3E7B2A5"/>
    <w:rsid w:val="00737A8F"/>
  </w:style>
  <w:style w:type="paragraph" w:customStyle="1" w:styleId="34BE20712ED24D6D816C2602E8CD1075">
    <w:name w:val="34BE20712ED24D6D816C2602E8CD1075"/>
    <w:rsid w:val="00737A8F"/>
  </w:style>
  <w:style w:type="paragraph" w:customStyle="1" w:styleId="D74AEEEC85BD42D5B812870875272E0C">
    <w:name w:val="D74AEEEC85BD42D5B812870875272E0C"/>
    <w:rsid w:val="00737A8F"/>
  </w:style>
  <w:style w:type="paragraph" w:customStyle="1" w:styleId="5695ADF432CA416A802C4875B309ADB8">
    <w:name w:val="5695ADF432CA416A802C4875B309ADB8"/>
    <w:rsid w:val="00737A8F"/>
  </w:style>
  <w:style w:type="paragraph" w:customStyle="1" w:styleId="BD49C755AC1B4B69A33D89827272E1AB">
    <w:name w:val="BD49C755AC1B4B69A33D89827272E1AB"/>
    <w:rsid w:val="00737A8F"/>
  </w:style>
  <w:style w:type="paragraph" w:customStyle="1" w:styleId="19A8B5ABCF7C42D2A480E098CABFBBA3">
    <w:name w:val="19A8B5ABCF7C42D2A480E098CABFBBA3"/>
    <w:rsid w:val="00737A8F"/>
  </w:style>
  <w:style w:type="paragraph" w:customStyle="1" w:styleId="30D24DECC23E437AB2DA17978327D6EF">
    <w:name w:val="30D24DECC23E437AB2DA17978327D6EF"/>
    <w:rsid w:val="00737A8F"/>
  </w:style>
  <w:style w:type="paragraph" w:customStyle="1" w:styleId="9C780327CEF1430DAF4F5288875D20AD">
    <w:name w:val="9C780327CEF1430DAF4F5288875D20AD"/>
    <w:rsid w:val="00737A8F"/>
  </w:style>
  <w:style w:type="paragraph" w:customStyle="1" w:styleId="851E6E6D696349E39EC83FBAE0C76782">
    <w:name w:val="851E6E6D696349E39EC83FBAE0C76782"/>
    <w:rsid w:val="00737A8F"/>
  </w:style>
  <w:style w:type="paragraph" w:customStyle="1" w:styleId="EE0AB6DBF9384081B95826972C0AF74C">
    <w:name w:val="EE0AB6DBF9384081B95826972C0AF74C"/>
    <w:rsid w:val="00737A8F"/>
  </w:style>
  <w:style w:type="paragraph" w:customStyle="1" w:styleId="B15ACBC80FD94BEF958D0CE23F15D479">
    <w:name w:val="B15ACBC80FD94BEF958D0CE23F15D479"/>
    <w:rsid w:val="00737A8F"/>
  </w:style>
  <w:style w:type="paragraph" w:customStyle="1" w:styleId="93A8E477B204460BA161E1DB80A9E4E4">
    <w:name w:val="93A8E477B204460BA161E1DB80A9E4E4"/>
    <w:rsid w:val="00737A8F"/>
  </w:style>
  <w:style w:type="paragraph" w:customStyle="1" w:styleId="D1520ECBCEF647B5AA1184BC443097B3">
    <w:name w:val="D1520ECBCEF647B5AA1184BC443097B3"/>
    <w:rsid w:val="00737A8F"/>
  </w:style>
  <w:style w:type="paragraph" w:customStyle="1" w:styleId="C87A44284F3B4BAF8686885EA000BFC2">
    <w:name w:val="C87A44284F3B4BAF8686885EA000BFC2"/>
    <w:rsid w:val="00737A8F"/>
  </w:style>
  <w:style w:type="paragraph" w:customStyle="1" w:styleId="B13F0B7E534F4121AF2D8DBC854ADC09">
    <w:name w:val="B13F0B7E534F4121AF2D8DBC854ADC09"/>
    <w:rsid w:val="00737A8F"/>
  </w:style>
  <w:style w:type="paragraph" w:customStyle="1" w:styleId="F18D11B02EEA4F9488D21A19A378DA1E">
    <w:name w:val="F18D11B02EEA4F9488D21A19A378DA1E"/>
    <w:rsid w:val="00737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BAC0D-9731-EF43-A7BD-C36C7E46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C:\Users\lowel\AppData\Roaming\Microsoft\Templates\Chronological Resume (Modern design).dotx</Template>
  <TotalTime>0</TotalTime>
  <Pages>3</Pages>
  <Words>661</Words>
  <Characters>3770</Characters>
  <Application>Microsoft Office Word</Application>
  <DocSecurity>2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</dc:creator>
  <cp:keywords/>
  <dc:description/>
  <cp:lastModifiedBy>Rahul Mehra</cp:lastModifiedBy>
  <cp:revision>2</cp:revision>
  <cp:lastPrinted>2018-09-03T22:15:00Z</cp:lastPrinted>
  <dcterms:created xsi:type="dcterms:W3CDTF">2018-12-21T19:09:00Z</dcterms:created>
  <dcterms:modified xsi:type="dcterms:W3CDTF">2018-12-21T19:09:00Z</dcterms:modified>
  <cp:category/>
</cp:coreProperties>
</file>