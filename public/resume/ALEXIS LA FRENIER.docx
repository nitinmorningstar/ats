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191FBB" w:rsidP="00913946">
            <w:pPr>
              <w:pStyle w:val="Title"/>
            </w:pPr>
            <w:bookmarkStart w:id="0" w:name="_GoBack"/>
            <w:r>
              <w:t>A</w:t>
            </w:r>
            <w:r>
              <w:rPr>
                <w:rStyle w:val="IntenseEmphasis"/>
              </w:rPr>
              <w:t>lexis la frenier</w:t>
            </w:r>
          </w:p>
          <w:bookmarkEnd w:id="0"/>
          <w:p w:rsidR="00692703" w:rsidRPr="00CF1A49" w:rsidRDefault="00191FBB" w:rsidP="00913946">
            <w:pPr>
              <w:pStyle w:val="ContactInfo"/>
              <w:contextualSpacing w:val="0"/>
            </w:pPr>
            <w:r>
              <w:t>761 S RIVER RD APT 8 WEST BEND, WI 53095 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01DD2B7F37D40B0B8068E9FD91FBC5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414-458-2021 </w:t>
            </w:r>
          </w:p>
          <w:p w:rsidR="00692703" w:rsidRPr="00CF1A49" w:rsidRDefault="00692703" w:rsidP="00913946">
            <w:pPr>
              <w:pStyle w:val="ContactInfoEmphasis"/>
              <w:contextualSpacing w:val="0"/>
            </w:pP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91FBB" w:rsidP="00191FBB">
            <w:pPr>
              <w:contextualSpacing w:val="0"/>
              <w:jc w:val="center"/>
            </w:pPr>
            <w:r>
              <w:t>Extremely hardworking, dedicated to quality, fast and efficient, and reliable.</w:t>
            </w:r>
          </w:p>
        </w:tc>
      </w:tr>
    </w:tbl>
    <w:p w:rsidR="004E01EB" w:rsidRPr="00CF1A49" w:rsidRDefault="00BC537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584A43804B6484480EBAAC94312A2B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C31FE8" w:rsidP="001D0BF1">
            <w:pPr>
              <w:pStyle w:val="Heading3"/>
              <w:contextualSpacing w:val="0"/>
              <w:outlineLvl w:val="2"/>
            </w:pPr>
            <w:r>
              <w:t>July 2018</w:t>
            </w:r>
            <w:r w:rsidR="001D0BF1" w:rsidRPr="00CF1A49">
              <w:t xml:space="preserve"> – </w:t>
            </w:r>
            <w:r>
              <w:t>Current</w:t>
            </w:r>
          </w:p>
          <w:p w:rsidR="001D0BF1" w:rsidRPr="00CF1A49" w:rsidRDefault="00C31FE8" w:rsidP="001D0BF1">
            <w:pPr>
              <w:pStyle w:val="Heading2"/>
              <w:contextualSpacing w:val="0"/>
              <w:outlineLvl w:val="1"/>
            </w:pPr>
            <w:r>
              <w:t>Machine Operator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QPS Employment Group</w:t>
            </w:r>
          </w:p>
          <w:p w:rsidR="001E3120" w:rsidRDefault="00F041EA" w:rsidP="00F041EA">
            <w:pPr>
              <w:pStyle w:val="ListParagraph"/>
              <w:numPr>
                <w:ilvl w:val="0"/>
                <w:numId w:val="14"/>
              </w:numPr>
            </w:pPr>
            <w:r>
              <w:t>Operate banding machine</w:t>
            </w:r>
            <w:r w:rsidR="00C328D3">
              <w:t xml:space="preserve"> / hot melt machine</w:t>
            </w:r>
          </w:p>
          <w:p w:rsidR="00F041EA" w:rsidRDefault="00F041EA" w:rsidP="00F041EA">
            <w:pPr>
              <w:pStyle w:val="ListParagraph"/>
              <w:numPr>
                <w:ilvl w:val="0"/>
                <w:numId w:val="14"/>
              </w:numPr>
            </w:pPr>
            <w:r>
              <w:t>Ensure all order numbers/batch numbers match</w:t>
            </w:r>
          </w:p>
          <w:p w:rsidR="00F041EA" w:rsidRDefault="00F041EA" w:rsidP="00F041EA">
            <w:pPr>
              <w:pStyle w:val="ListParagraph"/>
              <w:numPr>
                <w:ilvl w:val="0"/>
                <w:numId w:val="14"/>
              </w:numPr>
            </w:pPr>
            <w:r>
              <w:t>Ensure all bands are intact and shipment is stable</w:t>
            </w:r>
          </w:p>
          <w:p w:rsidR="00C328D3" w:rsidRDefault="00C328D3" w:rsidP="00F041EA">
            <w:pPr>
              <w:pStyle w:val="ListParagraph"/>
              <w:numPr>
                <w:ilvl w:val="0"/>
                <w:numId w:val="14"/>
              </w:numPr>
            </w:pPr>
            <w:r>
              <w:t>Ensure all boxes are glued properly</w:t>
            </w:r>
          </w:p>
          <w:p w:rsidR="00C328D3" w:rsidRPr="00CF1A49" w:rsidRDefault="00C328D3" w:rsidP="00F041EA">
            <w:pPr>
              <w:pStyle w:val="ListParagraph"/>
              <w:numPr>
                <w:ilvl w:val="0"/>
                <w:numId w:val="14"/>
              </w:numPr>
            </w:pPr>
            <w:r>
              <w:t>Stack boxes on skids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041EA" w:rsidP="00F61DF9">
            <w:pPr>
              <w:pStyle w:val="Heading3"/>
              <w:contextualSpacing w:val="0"/>
              <w:outlineLvl w:val="2"/>
            </w:pPr>
            <w:r>
              <w:t>January 2017</w:t>
            </w:r>
            <w:r w:rsidR="00F61DF9" w:rsidRPr="00CF1A49">
              <w:t xml:space="preserve"> – </w:t>
            </w:r>
            <w:r>
              <w:t>July 2018</w:t>
            </w:r>
          </w:p>
          <w:p w:rsidR="00F61DF9" w:rsidRPr="00CF1A49" w:rsidRDefault="00F041EA" w:rsidP="00F61DF9">
            <w:pPr>
              <w:pStyle w:val="Heading2"/>
              <w:contextualSpacing w:val="0"/>
              <w:outlineLvl w:val="1"/>
            </w:pPr>
            <w:r>
              <w:t>Painter/cleaner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STRIKER</w:t>
            </w:r>
          </w:p>
          <w:p w:rsidR="00F61DF9" w:rsidRDefault="00F041EA" w:rsidP="00F041EA">
            <w:pPr>
              <w:pStyle w:val="ListParagraph"/>
              <w:numPr>
                <w:ilvl w:val="0"/>
                <w:numId w:val="15"/>
              </w:numPr>
            </w:pPr>
            <w:r>
              <w:t>Clean out any garbage left behind by recent tenants</w:t>
            </w:r>
          </w:p>
          <w:p w:rsidR="00F041EA" w:rsidRDefault="00F041EA" w:rsidP="00F041EA">
            <w:pPr>
              <w:pStyle w:val="ListParagraph"/>
              <w:numPr>
                <w:ilvl w:val="0"/>
                <w:numId w:val="15"/>
              </w:numPr>
            </w:pPr>
            <w:r>
              <w:t>Wash walls and all surfaces (ex. Toilets, sinks, cabinets, windows, fridge..etc)</w:t>
            </w:r>
          </w:p>
          <w:p w:rsidR="00F041EA" w:rsidRDefault="00F041EA" w:rsidP="00F041EA">
            <w:pPr>
              <w:pStyle w:val="ListParagraph"/>
              <w:numPr>
                <w:ilvl w:val="0"/>
                <w:numId w:val="15"/>
              </w:numPr>
            </w:pPr>
            <w:r>
              <w:t>Paint walls and ceilings to managements’ standards</w:t>
            </w:r>
          </w:p>
          <w:p w:rsidR="00F041EA" w:rsidRDefault="00F041EA" w:rsidP="00F041EA">
            <w:pPr>
              <w:pStyle w:val="ListParagraph"/>
              <w:numPr>
                <w:ilvl w:val="0"/>
                <w:numId w:val="15"/>
              </w:numPr>
            </w:pPr>
            <w:r>
              <w:t>Perform quality checks and walkthrough with management</w:t>
            </w:r>
          </w:p>
        </w:tc>
      </w:tr>
      <w:tr w:rsidR="00F041EA" w:rsidRPr="00CF1A49" w:rsidTr="00F61DF9">
        <w:tc>
          <w:tcPr>
            <w:tcW w:w="9355" w:type="dxa"/>
            <w:tcMar>
              <w:top w:w="216" w:type="dxa"/>
            </w:tcMar>
          </w:tcPr>
          <w:p w:rsidR="00F041EA" w:rsidRPr="00CF1A49" w:rsidRDefault="00F041EA" w:rsidP="00F041EA">
            <w:pPr>
              <w:pStyle w:val="Heading3"/>
              <w:contextualSpacing w:val="0"/>
              <w:outlineLvl w:val="2"/>
            </w:pPr>
            <w:r>
              <w:t>July 2008</w:t>
            </w:r>
            <w:r w:rsidRPr="00CF1A49">
              <w:t xml:space="preserve"> – </w:t>
            </w:r>
            <w:r>
              <w:t>january 2017 (on and off)</w:t>
            </w:r>
          </w:p>
          <w:p w:rsidR="00F041EA" w:rsidRPr="00CF1A49" w:rsidRDefault="00F041EA" w:rsidP="00F041EA">
            <w:pPr>
              <w:pStyle w:val="Heading2"/>
              <w:contextualSpacing w:val="0"/>
              <w:outlineLvl w:val="1"/>
            </w:pPr>
            <w:r>
              <w:t>Machine operator</w:t>
            </w:r>
            <w:r w:rsidRPr="00CF1A49">
              <w:t xml:space="preserve">, </w:t>
            </w:r>
            <w:r>
              <w:rPr>
                <w:rStyle w:val="SubtleReference"/>
              </w:rPr>
              <w:t>STaffing partners</w:t>
            </w:r>
          </w:p>
          <w:p w:rsidR="00F041EA" w:rsidRDefault="00C328D3" w:rsidP="00F041EA">
            <w:pPr>
              <w:pStyle w:val="ListParagraph"/>
              <w:numPr>
                <w:ilvl w:val="0"/>
                <w:numId w:val="15"/>
              </w:numPr>
            </w:pPr>
            <w:r>
              <w:t>Operate machines</w:t>
            </w:r>
          </w:p>
          <w:p w:rsidR="00F041EA" w:rsidRDefault="00C328D3" w:rsidP="00F041EA">
            <w:pPr>
              <w:pStyle w:val="ListParagraph"/>
              <w:numPr>
                <w:ilvl w:val="0"/>
                <w:numId w:val="15"/>
              </w:numPr>
            </w:pPr>
            <w:r>
              <w:t>Perform quality checks on all work done by machine</w:t>
            </w:r>
          </w:p>
          <w:p w:rsidR="00F041EA" w:rsidRDefault="00C328D3" w:rsidP="00F041EA">
            <w:pPr>
              <w:pStyle w:val="ListParagraph"/>
              <w:numPr>
                <w:ilvl w:val="0"/>
                <w:numId w:val="15"/>
              </w:numPr>
            </w:pPr>
            <w:r>
              <w:t>Ensure all order numbers / batch numbers match</w:t>
            </w:r>
          </w:p>
          <w:p w:rsidR="00C328D3" w:rsidRDefault="00C328D3" w:rsidP="00F041EA">
            <w:pPr>
              <w:pStyle w:val="ListParagraph"/>
              <w:numPr>
                <w:ilvl w:val="0"/>
                <w:numId w:val="15"/>
              </w:numPr>
            </w:pPr>
            <w:r>
              <w:t>Inform management of any issues with machines</w:t>
            </w:r>
          </w:p>
        </w:tc>
      </w:tr>
    </w:tbl>
    <w:sdt>
      <w:sdtPr>
        <w:alias w:val="Education:"/>
        <w:tag w:val="Education:"/>
        <w:id w:val="-1908763273"/>
        <w:placeholder>
          <w:docPart w:val="7F117B0A210B4A81B807EB9C447BEA01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191FBB">
        <w:tc>
          <w:tcPr>
            <w:tcW w:w="9290" w:type="dxa"/>
          </w:tcPr>
          <w:p w:rsidR="001D0BF1" w:rsidRPr="00CF1A49" w:rsidRDefault="00191FBB" w:rsidP="001D0BF1">
            <w:pPr>
              <w:pStyle w:val="Heading3"/>
              <w:contextualSpacing w:val="0"/>
              <w:outlineLvl w:val="2"/>
            </w:pPr>
            <w:r>
              <w:t>June 2008</w:t>
            </w:r>
          </w:p>
          <w:p w:rsidR="001D0BF1" w:rsidRPr="00CF1A49" w:rsidRDefault="00191FBB" w:rsidP="001D0BF1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west Allis central</w:t>
            </w:r>
          </w:p>
          <w:p w:rsidR="007538DC" w:rsidRPr="00CF1A49" w:rsidRDefault="007538DC" w:rsidP="00191FBB">
            <w:pPr>
              <w:contextualSpacing w:val="0"/>
            </w:pPr>
          </w:p>
        </w:tc>
      </w:tr>
    </w:tbl>
    <w:sdt>
      <w:sdtPr>
        <w:alias w:val="Skills:"/>
        <w:tag w:val="Skills:"/>
        <w:id w:val="-1392877668"/>
        <w:placeholder>
          <w:docPart w:val="AB989E44668D495F87FAA50F4A62C3F2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191FBB" w:rsidP="006E1507">
            <w:pPr>
              <w:pStyle w:val="ListBullet"/>
              <w:contextualSpacing w:val="0"/>
            </w:pPr>
            <w:r>
              <w:t>Reliable</w:t>
            </w:r>
          </w:p>
          <w:p w:rsidR="001F4E6D" w:rsidRDefault="00191FBB" w:rsidP="00191FBB">
            <w:pPr>
              <w:pStyle w:val="ListBullet"/>
              <w:contextualSpacing w:val="0"/>
            </w:pPr>
            <w:r>
              <w:t>Able to work in a fast paced environment</w:t>
            </w:r>
          </w:p>
          <w:p w:rsidR="00191FBB" w:rsidRDefault="00191FBB" w:rsidP="00191FBB">
            <w:pPr>
              <w:pStyle w:val="ListBullet"/>
              <w:contextualSpacing w:val="0"/>
            </w:pPr>
            <w:r>
              <w:t>Enjoy learning new things</w:t>
            </w:r>
          </w:p>
          <w:p w:rsidR="00191FBB" w:rsidRPr="006E1507" w:rsidRDefault="00191FBB" w:rsidP="00191FBB">
            <w:pPr>
              <w:pStyle w:val="ListBullet"/>
              <w:contextualSpacing w:val="0"/>
            </w:pPr>
            <w:r>
              <w:t>Enjoy challenges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191FBB" w:rsidP="006E1507">
            <w:pPr>
              <w:pStyle w:val="ListBullet"/>
              <w:contextualSpacing w:val="0"/>
            </w:pPr>
            <w:r>
              <w:t>High standards for quality</w:t>
            </w:r>
          </w:p>
          <w:p w:rsidR="001E3120" w:rsidRPr="006E1507" w:rsidRDefault="00191FBB" w:rsidP="006E1507">
            <w:pPr>
              <w:pStyle w:val="ListBullet"/>
              <w:contextualSpacing w:val="0"/>
            </w:pPr>
            <w:r>
              <w:t>Takes pride in work</w:t>
            </w:r>
          </w:p>
          <w:p w:rsidR="001E3120" w:rsidRDefault="00191FBB" w:rsidP="00191FBB">
            <w:pPr>
              <w:pStyle w:val="ListBullet"/>
              <w:contextualSpacing w:val="0"/>
            </w:pPr>
            <w:r>
              <w:t>Can work independently or as a team</w:t>
            </w:r>
          </w:p>
          <w:p w:rsidR="00C31FE8" w:rsidRPr="006E1507" w:rsidRDefault="00C31FE8" w:rsidP="00191FBB">
            <w:pPr>
              <w:pStyle w:val="ListBullet"/>
              <w:contextualSpacing w:val="0"/>
            </w:pPr>
            <w:r>
              <w:t>Ability to multitask</w:t>
            </w: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372" w:rsidRDefault="00BC5372" w:rsidP="0068194B">
      <w:r>
        <w:separator/>
      </w:r>
    </w:p>
    <w:p w:rsidR="00BC5372" w:rsidRDefault="00BC5372"/>
    <w:p w:rsidR="00BC5372" w:rsidRDefault="00BC5372"/>
  </w:endnote>
  <w:endnote w:type="continuationSeparator" w:id="0">
    <w:p w:rsidR="00BC5372" w:rsidRDefault="00BC5372" w:rsidP="0068194B">
      <w:r>
        <w:continuationSeparator/>
      </w:r>
    </w:p>
    <w:p w:rsidR="00BC5372" w:rsidRDefault="00BC5372"/>
    <w:p w:rsidR="00BC5372" w:rsidRDefault="00BC53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1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372" w:rsidRDefault="00BC5372" w:rsidP="0068194B">
      <w:r>
        <w:separator/>
      </w:r>
    </w:p>
    <w:p w:rsidR="00BC5372" w:rsidRDefault="00BC5372"/>
    <w:p w:rsidR="00BC5372" w:rsidRDefault="00BC5372"/>
  </w:footnote>
  <w:footnote w:type="continuationSeparator" w:id="0">
    <w:p w:rsidR="00BC5372" w:rsidRDefault="00BC5372" w:rsidP="0068194B">
      <w:r>
        <w:continuationSeparator/>
      </w:r>
    </w:p>
    <w:p w:rsidR="00BC5372" w:rsidRDefault="00BC5372"/>
    <w:p w:rsidR="00BC5372" w:rsidRDefault="00BC53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B0747F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93016DC"/>
    <w:multiLevelType w:val="hybridMultilevel"/>
    <w:tmpl w:val="6A8C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C5550"/>
    <w:multiLevelType w:val="hybridMultilevel"/>
    <w:tmpl w:val="472C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FB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1FBB"/>
    <w:rsid w:val="00192008"/>
    <w:rsid w:val="001B7C50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5372"/>
    <w:rsid w:val="00BD431F"/>
    <w:rsid w:val="00BE423E"/>
    <w:rsid w:val="00BF61AC"/>
    <w:rsid w:val="00C31FE8"/>
    <w:rsid w:val="00C328D3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2B41"/>
    <w:rsid w:val="00EC1351"/>
    <w:rsid w:val="00EC4CBF"/>
    <w:rsid w:val="00EE2CA8"/>
    <w:rsid w:val="00EF17E8"/>
    <w:rsid w:val="00EF51D9"/>
    <w:rsid w:val="00F041EA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B0FFAB-A0FF-484F-8601-5AB94D0F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Tiffany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1DD2B7F37D40B0B8068E9FD91FB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8F021-94EB-4AC7-B294-1130718021E4}"/>
      </w:docPartPr>
      <w:docPartBody>
        <w:p w:rsidR="00B83224" w:rsidRDefault="00B811F7">
          <w:pPr>
            <w:pStyle w:val="E01DD2B7F37D40B0B8068E9FD91FBC5E"/>
          </w:pPr>
          <w:r w:rsidRPr="00CF1A49">
            <w:t>·</w:t>
          </w:r>
        </w:p>
      </w:docPartBody>
    </w:docPart>
    <w:docPart>
      <w:docPartPr>
        <w:name w:val="2584A43804B6484480EBAAC94312A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C0BC1-8E73-4830-9628-303DF4FB820A}"/>
      </w:docPartPr>
      <w:docPartBody>
        <w:p w:rsidR="00B83224" w:rsidRDefault="00B811F7">
          <w:pPr>
            <w:pStyle w:val="2584A43804B6484480EBAAC94312A2BA"/>
          </w:pPr>
          <w:r w:rsidRPr="00CF1A49">
            <w:t>Experience</w:t>
          </w:r>
        </w:p>
      </w:docPartBody>
    </w:docPart>
    <w:docPart>
      <w:docPartPr>
        <w:name w:val="7F117B0A210B4A81B807EB9C447BE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B9FF5-EED5-43E4-BBD8-A74E98888DC7}"/>
      </w:docPartPr>
      <w:docPartBody>
        <w:p w:rsidR="00B83224" w:rsidRDefault="00B811F7">
          <w:pPr>
            <w:pStyle w:val="7F117B0A210B4A81B807EB9C447BEA01"/>
          </w:pPr>
          <w:r w:rsidRPr="00CF1A49">
            <w:t>Education</w:t>
          </w:r>
        </w:p>
      </w:docPartBody>
    </w:docPart>
    <w:docPart>
      <w:docPartPr>
        <w:name w:val="AB989E44668D495F87FAA50F4A62C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9F8E8-03C7-43A9-90F1-20DF1469238D}"/>
      </w:docPartPr>
      <w:docPartBody>
        <w:p w:rsidR="00B83224" w:rsidRDefault="00B811F7">
          <w:pPr>
            <w:pStyle w:val="AB989E44668D495F87FAA50F4A62C3F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1F7"/>
    <w:rsid w:val="00B811F7"/>
    <w:rsid w:val="00B83224"/>
    <w:rsid w:val="00E6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CD83D4A7AD45299614185DDC2EEFBA">
    <w:name w:val="5ECD83D4A7AD45299614185DDC2EEFB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98EE998BB864B52A860A67D21382E53">
    <w:name w:val="A98EE998BB864B52A860A67D21382E53"/>
  </w:style>
  <w:style w:type="paragraph" w:customStyle="1" w:styleId="57B4CB2BC0BA4093ABA372B2235943F9">
    <w:name w:val="57B4CB2BC0BA4093ABA372B2235943F9"/>
  </w:style>
  <w:style w:type="paragraph" w:customStyle="1" w:styleId="E01DD2B7F37D40B0B8068E9FD91FBC5E">
    <w:name w:val="E01DD2B7F37D40B0B8068E9FD91FBC5E"/>
  </w:style>
  <w:style w:type="paragraph" w:customStyle="1" w:styleId="D8E4E7A8D2D54CE7A48B81421CC1D2F2">
    <w:name w:val="D8E4E7A8D2D54CE7A48B81421CC1D2F2"/>
  </w:style>
  <w:style w:type="paragraph" w:customStyle="1" w:styleId="70BC10E50BBB4710A871DE6C471D7E5D">
    <w:name w:val="70BC10E50BBB4710A871DE6C471D7E5D"/>
  </w:style>
  <w:style w:type="paragraph" w:customStyle="1" w:styleId="94086D769AC14CEFAF507C0ADB709656">
    <w:name w:val="94086D769AC14CEFAF507C0ADB709656"/>
  </w:style>
  <w:style w:type="paragraph" w:customStyle="1" w:styleId="1AB807C998FD4014BC3D70AF78199AE5">
    <w:name w:val="1AB807C998FD4014BC3D70AF78199AE5"/>
  </w:style>
  <w:style w:type="paragraph" w:customStyle="1" w:styleId="7D0F69ABF4054F938E8007105660B0AC">
    <w:name w:val="7D0F69ABF4054F938E8007105660B0AC"/>
  </w:style>
  <w:style w:type="paragraph" w:customStyle="1" w:styleId="866DFC35B29B438896A8275268366820">
    <w:name w:val="866DFC35B29B438896A8275268366820"/>
  </w:style>
  <w:style w:type="paragraph" w:customStyle="1" w:styleId="C298E68601A54C2E85400B54C0C3B1D2">
    <w:name w:val="C298E68601A54C2E85400B54C0C3B1D2"/>
  </w:style>
  <w:style w:type="paragraph" w:customStyle="1" w:styleId="2584A43804B6484480EBAAC94312A2BA">
    <w:name w:val="2584A43804B6484480EBAAC94312A2BA"/>
  </w:style>
  <w:style w:type="paragraph" w:customStyle="1" w:styleId="22FEAD2C4C404496A1D603B3D4AE7630">
    <w:name w:val="22FEAD2C4C404496A1D603B3D4AE7630"/>
  </w:style>
  <w:style w:type="paragraph" w:customStyle="1" w:styleId="2E8F8BD0D71C4B41B7BBC26B3A926283">
    <w:name w:val="2E8F8BD0D71C4B41B7BBC26B3A926283"/>
  </w:style>
  <w:style w:type="paragraph" w:customStyle="1" w:styleId="7ED69F00F30E422EAEB5C0BB3046AC2B">
    <w:name w:val="7ED69F00F30E422EAEB5C0BB3046AC2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B42C6CC9DB44A368BAE4BEB71DA66A4">
    <w:name w:val="5B42C6CC9DB44A368BAE4BEB71DA66A4"/>
  </w:style>
  <w:style w:type="paragraph" w:customStyle="1" w:styleId="BE73FD9D16AF4E3DA0F06DD295521F8C">
    <w:name w:val="BE73FD9D16AF4E3DA0F06DD295521F8C"/>
  </w:style>
  <w:style w:type="paragraph" w:customStyle="1" w:styleId="435F53C33D644350B784A62E176D1D71">
    <w:name w:val="435F53C33D644350B784A62E176D1D71"/>
  </w:style>
  <w:style w:type="paragraph" w:customStyle="1" w:styleId="0C10B337105C43EBBC7C7761F063A3CE">
    <w:name w:val="0C10B337105C43EBBC7C7761F063A3CE"/>
  </w:style>
  <w:style w:type="paragraph" w:customStyle="1" w:styleId="F81D8338AC854B87ADBEEDED7C0CBCD3">
    <w:name w:val="F81D8338AC854B87ADBEEDED7C0CBCD3"/>
  </w:style>
  <w:style w:type="paragraph" w:customStyle="1" w:styleId="F5E2BFDE3790422DAF29E06B57E666CC">
    <w:name w:val="F5E2BFDE3790422DAF29E06B57E666CC"/>
  </w:style>
  <w:style w:type="paragraph" w:customStyle="1" w:styleId="8FED7B5DD37044B38944423C99E3885F">
    <w:name w:val="8FED7B5DD37044B38944423C99E3885F"/>
  </w:style>
  <w:style w:type="paragraph" w:customStyle="1" w:styleId="7F117B0A210B4A81B807EB9C447BEA01">
    <w:name w:val="7F117B0A210B4A81B807EB9C447BEA01"/>
  </w:style>
  <w:style w:type="paragraph" w:customStyle="1" w:styleId="7EFD8C815D7F4772A19F3C3E51173C55">
    <w:name w:val="7EFD8C815D7F4772A19F3C3E51173C55"/>
  </w:style>
  <w:style w:type="paragraph" w:customStyle="1" w:styleId="AEF3500862004EA0B548B5A48D574B10">
    <w:name w:val="AEF3500862004EA0B548B5A48D574B10"/>
  </w:style>
  <w:style w:type="paragraph" w:customStyle="1" w:styleId="5A9E316FB2804AB7999027FD558F8697">
    <w:name w:val="5A9E316FB2804AB7999027FD558F8697"/>
  </w:style>
  <w:style w:type="paragraph" w:customStyle="1" w:styleId="27693CE18A58479682065760C9D86EE3">
    <w:name w:val="27693CE18A58479682065760C9D86EE3"/>
  </w:style>
  <w:style w:type="paragraph" w:customStyle="1" w:styleId="5EA93B0B3BBB4A6E9474462C370FBD2B">
    <w:name w:val="5EA93B0B3BBB4A6E9474462C370FBD2B"/>
  </w:style>
  <w:style w:type="paragraph" w:customStyle="1" w:styleId="44CF562005014B6B916F457991172A4B">
    <w:name w:val="44CF562005014B6B916F457991172A4B"/>
  </w:style>
  <w:style w:type="paragraph" w:customStyle="1" w:styleId="3E74AFE05CAE49B6AE64F4F049089CC4">
    <w:name w:val="3E74AFE05CAE49B6AE64F4F049089CC4"/>
  </w:style>
  <w:style w:type="paragraph" w:customStyle="1" w:styleId="AB966A6BA423404796816CC7ADC6E58B">
    <w:name w:val="AB966A6BA423404796816CC7ADC6E58B"/>
  </w:style>
  <w:style w:type="paragraph" w:customStyle="1" w:styleId="C84011AEBE2843238C1A5FEF250ED1B7">
    <w:name w:val="C84011AEBE2843238C1A5FEF250ED1B7"/>
  </w:style>
  <w:style w:type="paragraph" w:customStyle="1" w:styleId="5753854E56EF4EC2A3CA7F94CBF27CCE">
    <w:name w:val="5753854E56EF4EC2A3CA7F94CBF27CCE"/>
  </w:style>
  <w:style w:type="paragraph" w:customStyle="1" w:styleId="AB989E44668D495F87FAA50F4A62C3F2">
    <w:name w:val="AB989E44668D495F87FAA50F4A62C3F2"/>
  </w:style>
  <w:style w:type="paragraph" w:customStyle="1" w:styleId="55865DAD55FD460F808F3CE4DF2F7C01">
    <w:name w:val="55865DAD55FD460F808F3CE4DF2F7C01"/>
  </w:style>
  <w:style w:type="paragraph" w:customStyle="1" w:styleId="E45A192BC7B343C593215D4EF111C26F">
    <w:name w:val="E45A192BC7B343C593215D4EF111C26F"/>
  </w:style>
  <w:style w:type="paragraph" w:customStyle="1" w:styleId="52D7EEE95EAA47BB94AA11631EA54434">
    <w:name w:val="52D7EEE95EAA47BB94AA11631EA54434"/>
  </w:style>
  <w:style w:type="paragraph" w:customStyle="1" w:styleId="1A54CFDBDA7E427ABD7F2A7236933C26">
    <w:name w:val="1A54CFDBDA7E427ABD7F2A7236933C26"/>
  </w:style>
  <w:style w:type="paragraph" w:customStyle="1" w:styleId="47E5BA3ED26146F8A3E5463E5CACE0D9">
    <w:name w:val="47E5BA3ED26146F8A3E5463E5CACE0D9"/>
  </w:style>
  <w:style w:type="paragraph" w:customStyle="1" w:styleId="54E319F0CCA146C5AAAF78A49ABDB26C">
    <w:name w:val="54E319F0CCA146C5AAAF78A49ABDB26C"/>
  </w:style>
  <w:style w:type="paragraph" w:customStyle="1" w:styleId="0E6B619E9B6F4F6CB35CA0D77C63447D">
    <w:name w:val="0E6B619E9B6F4F6CB35CA0D77C6344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C:\Users\Tiffany\AppData\Roaming\Microsoft\Templates\Chronological Resume (Modern design).dotx</Template>
  <TotalTime>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La Freinier</dc:creator>
  <cp:keywords/>
  <dc:description/>
  <cp:lastModifiedBy>Rahul Mehra</cp:lastModifiedBy>
  <cp:revision>2</cp:revision>
  <dcterms:created xsi:type="dcterms:W3CDTF">2018-10-30T23:00:00Z</dcterms:created>
  <dcterms:modified xsi:type="dcterms:W3CDTF">2018-10-30T23:00:00Z</dcterms:modified>
  <cp:category/>
</cp:coreProperties>
</file>