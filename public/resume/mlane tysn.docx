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14:paraId="273E72C2" w14:textId="77777777" w:rsidTr="006C08A0">
        <w:tc>
          <w:tcPr>
            <w:tcW w:w="5013" w:type="dxa"/>
            <w:vAlign w:val="bottom"/>
          </w:tcPr>
          <w:p w14:paraId="4EA17C25" w14:textId="77777777" w:rsidR="00C84833" w:rsidRDefault="00C71FEF" w:rsidP="00C84833">
            <w:pPr>
              <w:pStyle w:val="Title"/>
            </w:pPr>
            <w:bookmarkStart w:id="0" w:name="_GoBack"/>
            <w:bookmarkEnd w:id="0"/>
            <w:r>
              <w:t>Michael Lane</w:t>
            </w:r>
          </w:p>
        </w:tc>
        <w:tc>
          <w:tcPr>
            <w:tcW w:w="4356"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14:paraId="33D461B6" w14:textId="77777777" w:rsidTr="00972024">
              <w:tc>
                <w:tcPr>
                  <w:tcW w:w="3899" w:type="dxa"/>
                  <w:tcMar>
                    <w:top w:w="0" w:type="dxa"/>
                    <w:left w:w="720" w:type="dxa"/>
                    <w:right w:w="29" w:type="dxa"/>
                  </w:tcMar>
                </w:tcPr>
                <w:p w14:paraId="24247E18" w14:textId="77777777" w:rsidR="004E2970" w:rsidRPr="009D0878" w:rsidRDefault="00CA4286" w:rsidP="004E2970">
                  <w:pPr>
                    <w:pStyle w:val="ContactInfo"/>
                  </w:pPr>
                  <w:sdt>
                    <w:sdtPr>
                      <w:alias w:val="Enter address:"/>
                      <w:tag w:val="Enter address:"/>
                      <w:id w:val="966779368"/>
                      <w:placeholder>
                        <w:docPart w:val="60EF00A205D14488B47E393EEF93C104"/>
                      </w:placeholder>
                      <w:dataBinding w:prefixMappings="xmlns:ns0='http://schemas.microsoft.com/office/2006/coverPageProps' " w:xpath="/ns0:CoverPageProperties[1]/ns0:CompanyAddress[1]" w:storeItemID="{55AF091B-3C7A-41E3-B477-F2FDAA23CFDA}"/>
                      <w15:appearance w15:val="hidden"/>
                      <w:text w:multiLine="1"/>
                    </w:sdtPr>
                    <w:sdtEndPr/>
                    <w:sdtContent>
                      <w:r w:rsidR="00C71FEF">
                        <w:t>25 Leona Dr.</w:t>
                      </w:r>
                    </w:sdtContent>
                  </w:sdt>
                </w:p>
              </w:tc>
              <w:tc>
                <w:tcPr>
                  <w:tcW w:w="420" w:type="dxa"/>
                  <w:tcMar>
                    <w:top w:w="0" w:type="dxa"/>
                    <w:left w:w="0" w:type="dxa"/>
                    <w:right w:w="0" w:type="dxa"/>
                  </w:tcMar>
                </w:tcPr>
                <w:p w14:paraId="270632B7" w14:textId="77777777" w:rsidR="00932D92" w:rsidRPr="009D0878" w:rsidRDefault="00932D92" w:rsidP="00C71FEF">
                  <w:pPr>
                    <w:pStyle w:val="Icons"/>
                    <w:jc w:val="left"/>
                  </w:pPr>
                </w:p>
              </w:tc>
            </w:tr>
            <w:tr w:rsidR="00932D92" w:rsidRPr="009D0878" w14:paraId="398865D0" w14:textId="77777777" w:rsidTr="00C71FEF">
              <w:trPr>
                <w:trHeight w:val="236"/>
              </w:trPr>
              <w:sdt>
                <w:sdtPr>
                  <w:alias w:val="Enter phone:"/>
                  <w:tag w:val="Enter phone:"/>
                  <w:id w:val="-1849400302"/>
                  <w:placeholder>
                    <w:docPart w:val="5685269E819E4A9E93069F502BC52522"/>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75B544AD" w14:textId="77777777" w:rsidR="00932D92" w:rsidRPr="009D0878" w:rsidRDefault="00C71FEF" w:rsidP="00932D92">
                      <w:pPr>
                        <w:pStyle w:val="ContactInfo"/>
                      </w:pPr>
                      <w:r>
                        <w:t>Bella Vista, AR 72717</w:t>
                      </w:r>
                    </w:p>
                  </w:tc>
                </w:sdtContent>
              </w:sdt>
              <w:tc>
                <w:tcPr>
                  <w:tcW w:w="420" w:type="dxa"/>
                  <w:tcMar>
                    <w:left w:w="0" w:type="dxa"/>
                    <w:right w:w="0" w:type="dxa"/>
                  </w:tcMar>
                </w:tcPr>
                <w:p w14:paraId="46189E94" w14:textId="77777777" w:rsidR="00932D92" w:rsidRPr="009D0878" w:rsidRDefault="00932D92" w:rsidP="00932D92">
                  <w:pPr>
                    <w:pStyle w:val="Icons"/>
                  </w:pPr>
                </w:p>
              </w:tc>
            </w:tr>
            <w:tr w:rsidR="00932D92" w:rsidRPr="009D0878" w14:paraId="4F38E28A" w14:textId="77777777" w:rsidTr="00972024">
              <w:sdt>
                <w:sdtPr>
                  <w:alias w:val="Enter email:"/>
                  <w:tag w:val="Enter email:"/>
                  <w:id w:val="-675184368"/>
                  <w:placeholder>
                    <w:docPart w:val="C1D72836CE2C457CA201994BE89239CC"/>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40B6B26E" w14:textId="77777777" w:rsidR="00932D92" w:rsidRPr="009D0878" w:rsidRDefault="00C71FEF" w:rsidP="00932D92">
                      <w:pPr>
                        <w:pStyle w:val="ContactInfo"/>
                      </w:pPr>
                      <w:r>
                        <w:t>michaeldlane1966@gmail.com</w:t>
                      </w:r>
                    </w:p>
                  </w:tc>
                </w:sdtContent>
              </w:sdt>
              <w:tc>
                <w:tcPr>
                  <w:tcW w:w="420" w:type="dxa"/>
                  <w:tcMar>
                    <w:left w:w="0" w:type="dxa"/>
                    <w:right w:w="0" w:type="dxa"/>
                  </w:tcMar>
                </w:tcPr>
                <w:p w14:paraId="3BE805F2" w14:textId="77777777" w:rsidR="00932D92" w:rsidRPr="009D0878" w:rsidRDefault="00932D92" w:rsidP="00932D92">
                  <w:pPr>
                    <w:pStyle w:val="Icons"/>
                  </w:pPr>
                </w:p>
              </w:tc>
            </w:tr>
            <w:tr w:rsidR="00932D92" w:rsidRPr="009D0878" w14:paraId="184C9C52" w14:textId="77777777" w:rsidTr="00C71FEF">
              <w:trPr>
                <w:trHeight w:val="80"/>
              </w:trPr>
              <w:tc>
                <w:tcPr>
                  <w:tcW w:w="3899" w:type="dxa"/>
                  <w:tcMar>
                    <w:left w:w="720" w:type="dxa"/>
                    <w:right w:w="29" w:type="dxa"/>
                  </w:tcMar>
                </w:tcPr>
                <w:p w14:paraId="5457A8DD" w14:textId="77777777" w:rsidR="00932D92" w:rsidRPr="009D0878" w:rsidRDefault="00C71FEF" w:rsidP="00932D92">
                  <w:pPr>
                    <w:pStyle w:val="ContactInfo"/>
                  </w:pPr>
                  <w:r>
                    <w:t xml:space="preserve">     (479) 313-1545</w:t>
                  </w:r>
                </w:p>
              </w:tc>
              <w:tc>
                <w:tcPr>
                  <w:tcW w:w="420" w:type="dxa"/>
                  <w:tcMar>
                    <w:left w:w="0" w:type="dxa"/>
                    <w:right w:w="0" w:type="dxa"/>
                  </w:tcMar>
                </w:tcPr>
                <w:p w14:paraId="41F6133B" w14:textId="77777777" w:rsidR="00932D92" w:rsidRPr="009D0878" w:rsidRDefault="00932D92" w:rsidP="00932D92">
                  <w:pPr>
                    <w:pStyle w:val="Icons"/>
                  </w:pPr>
                </w:p>
              </w:tc>
            </w:tr>
            <w:tr w:rsidR="00932D92" w:rsidRPr="009D0878" w14:paraId="226DCFEB" w14:textId="77777777" w:rsidTr="00972024">
              <w:tc>
                <w:tcPr>
                  <w:tcW w:w="3899" w:type="dxa"/>
                  <w:tcMar>
                    <w:left w:w="720" w:type="dxa"/>
                    <w:right w:w="29" w:type="dxa"/>
                  </w:tcMar>
                </w:tcPr>
                <w:p w14:paraId="4E15C01E" w14:textId="77777777" w:rsidR="00932D92" w:rsidRPr="009D0878" w:rsidRDefault="00932D92" w:rsidP="00932D92">
                  <w:pPr>
                    <w:pStyle w:val="ContactInfo"/>
                  </w:pPr>
                </w:p>
              </w:tc>
              <w:tc>
                <w:tcPr>
                  <w:tcW w:w="420" w:type="dxa"/>
                  <w:tcMar>
                    <w:left w:w="0" w:type="dxa"/>
                    <w:right w:w="0" w:type="dxa"/>
                  </w:tcMar>
                </w:tcPr>
                <w:p w14:paraId="33781FEF" w14:textId="77777777" w:rsidR="00932D92" w:rsidRPr="009D0878" w:rsidRDefault="00932D92" w:rsidP="00932D92">
                  <w:pPr>
                    <w:pStyle w:val="Icons"/>
                  </w:pPr>
                </w:p>
              </w:tc>
            </w:tr>
          </w:tbl>
          <w:p w14:paraId="69CE37C5" w14:textId="77777777" w:rsidR="00D92B95" w:rsidRDefault="00D92B95" w:rsidP="009D3336">
            <w:pPr>
              <w:pStyle w:val="Header"/>
            </w:pPr>
          </w:p>
        </w:tc>
      </w:tr>
    </w:tbl>
    <w:p w14:paraId="21C54F6D" w14:textId="1157E83B" w:rsidR="00C43D65" w:rsidRDefault="00C71FEF">
      <w:r>
        <w:t xml:space="preserve">I am looking for a position in </w:t>
      </w:r>
      <w:r w:rsidR="00503975">
        <w:t xml:space="preserve">construction or </w:t>
      </w:r>
      <w:r>
        <w:t xml:space="preserve">maintenance that allows me to use the skills that I have after earning a college degree, working as a </w:t>
      </w:r>
      <w:r w:rsidR="00503975">
        <w:t xml:space="preserve">residential and commercial craftsman, manager and estimator, </w:t>
      </w:r>
      <w:r>
        <w:t>machine set up operator</w:t>
      </w:r>
      <w:r w:rsidR="00C6440E">
        <w:t>,</w:t>
      </w:r>
      <w:r>
        <w:t xml:space="preserve"> maintenance tech</w:t>
      </w:r>
      <w:r w:rsidR="00C6440E">
        <w:t xml:space="preserve">nician, </w:t>
      </w:r>
      <w:r w:rsidR="00800206">
        <w:t xml:space="preserve">and owner of a residential rental business </w:t>
      </w:r>
      <w:r w:rsidR="00C6440E">
        <w:t>to lead a company to reach its highest priority goals.</w:t>
      </w:r>
    </w:p>
    <w:p w14:paraId="2984BEFF" w14:textId="77777777" w:rsidR="00AD13CB" w:rsidRDefault="00CA4286" w:rsidP="00AD13CB">
      <w:pPr>
        <w:pStyle w:val="Heading1"/>
      </w:pPr>
      <w:sdt>
        <w:sdtPr>
          <w:alias w:val="Skills:"/>
          <w:tag w:val="Skills:"/>
          <w:id w:val="-891506033"/>
          <w:placeholder>
            <w:docPart w:val="B2BA6CBCE5A3409097CDEA54C9BAAF3B"/>
          </w:placeholder>
          <w:temporary/>
          <w:showingPlcHdr/>
          <w15:appearance w15:val="hidden"/>
        </w:sdtPr>
        <w:sdtEndPr/>
        <w:sdtContent>
          <w:r w:rsidR="004937AE">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1AE78605" w14:textId="77777777" w:rsidTr="00564951">
        <w:tc>
          <w:tcPr>
            <w:tcW w:w="4680" w:type="dxa"/>
          </w:tcPr>
          <w:p w14:paraId="64A01187" w14:textId="30BF72B3" w:rsidR="005B1D68" w:rsidRDefault="00800206" w:rsidP="00BC7376">
            <w:pPr>
              <w:pStyle w:val="ListBullet"/>
              <w:numPr>
                <w:ilvl w:val="0"/>
                <w:numId w:val="4"/>
              </w:numPr>
            </w:pPr>
            <w:r>
              <w:t xml:space="preserve">Carpentry, </w:t>
            </w:r>
            <w:r w:rsidR="00164398">
              <w:t>Electrical, Mechanical, Hydraulic</w:t>
            </w:r>
            <w:r>
              <w:t xml:space="preserve">, and Welding </w:t>
            </w:r>
            <w:r w:rsidR="00164398">
              <w:t>skills.</w:t>
            </w:r>
          </w:p>
          <w:p w14:paraId="6BCD6086" w14:textId="77777777" w:rsidR="00752315" w:rsidRPr="004937AE" w:rsidRDefault="00164398" w:rsidP="00BC7376">
            <w:pPr>
              <w:pStyle w:val="ListBullet"/>
              <w:numPr>
                <w:ilvl w:val="0"/>
                <w:numId w:val="4"/>
              </w:numPr>
            </w:pPr>
            <w:r>
              <w:t>Building design and project estimation experience</w:t>
            </w:r>
          </w:p>
        </w:tc>
        <w:tc>
          <w:tcPr>
            <w:tcW w:w="4680" w:type="dxa"/>
            <w:tcMar>
              <w:left w:w="360" w:type="dxa"/>
              <w:right w:w="0" w:type="dxa"/>
            </w:tcMar>
          </w:tcPr>
          <w:p w14:paraId="40FCF7E1" w14:textId="684817A1" w:rsidR="005B1D68" w:rsidRDefault="00800206" w:rsidP="00BC7376">
            <w:pPr>
              <w:pStyle w:val="ListBullet"/>
            </w:pPr>
            <w:r>
              <w:t xml:space="preserve">Project </w:t>
            </w:r>
            <w:r w:rsidR="00164398">
              <w:t>Management skills</w:t>
            </w:r>
          </w:p>
          <w:p w14:paraId="43BE4EAD" w14:textId="7F36D083" w:rsidR="00752315" w:rsidRDefault="00164398" w:rsidP="00BC7376">
            <w:pPr>
              <w:pStyle w:val="ListBullet"/>
            </w:pPr>
            <w:r>
              <w:t xml:space="preserve">Computer </w:t>
            </w:r>
            <w:r w:rsidR="00800206">
              <w:t>knowledge and skills</w:t>
            </w:r>
          </w:p>
          <w:p w14:paraId="76DD17D0" w14:textId="77777777" w:rsidR="00752315" w:rsidRPr="004937AE" w:rsidRDefault="00164398" w:rsidP="00BC7376">
            <w:pPr>
              <w:pStyle w:val="ListBullet"/>
            </w:pPr>
            <w:r>
              <w:t>Safety policy management</w:t>
            </w:r>
          </w:p>
        </w:tc>
      </w:tr>
    </w:tbl>
    <w:p w14:paraId="3F0D203E" w14:textId="77777777" w:rsidR="005B1D68" w:rsidRDefault="00CA4286" w:rsidP="004937AE">
      <w:pPr>
        <w:pStyle w:val="Heading1"/>
      </w:pPr>
      <w:sdt>
        <w:sdtPr>
          <w:alias w:val="Experience:"/>
          <w:tag w:val="Experience:"/>
          <w:id w:val="-898354009"/>
          <w:placeholder>
            <w:docPart w:val="29C1D017819E40A79B349D7B5BA401AC"/>
          </w:placeholder>
          <w:temporary/>
          <w:showingPlcHdr/>
          <w15:appearance w15:val="hidden"/>
        </w:sdtPr>
        <w:sdtEndPr/>
        <w:sdtContent>
          <w:r w:rsidR="004937AE" w:rsidRPr="00AD3FD8">
            <w:t>Experience</w:t>
          </w:r>
        </w:sdtContent>
      </w:sdt>
    </w:p>
    <w:p w14:paraId="759ACDBA" w14:textId="77777777" w:rsidR="0023705D" w:rsidRPr="00D413F9" w:rsidRDefault="003D19A6" w:rsidP="00D413F9">
      <w:pPr>
        <w:pStyle w:val="Heading3"/>
      </w:pPr>
      <w:r>
        <w:t>12-16</w:t>
      </w:r>
      <w:r w:rsidR="00D413F9" w:rsidRPr="00D413F9">
        <w:t xml:space="preserve"> –</w:t>
      </w:r>
      <w:r w:rsidR="00D413F9">
        <w:t xml:space="preserve"> </w:t>
      </w:r>
      <w:r>
        <w:t>Present</w:t>
      </w:r>
    </w:p>
    <w:p w14:paraId="4ED3454A" w14:textId="77777777" w:rsidR="0023705D" w:rsidRPr="00513EFC" w:rsidRDefault="00164398" w:rsidP="00513EFC">
      <w:pPr>
        <w:pStyle w:val="Heading2"/>
      </w:pPr>
      <w:r>
        <w:t>Maintenance Technician</w:t>
      </w:r>
      <w:r w:rsidR="00E03F71">
        <w:t xml:space="preserve"> </w:t>
      </w:r>
      <w:r w:rsidR="0095272C">
        <w:t>/</w:t>
      </w:r>
      <w:r w:rsidR="005A4A49" w:rsidRPr="00513EFC">
        <w:t xml:space="preserve"> </w:t>
      </w:r>
      <w:r>
        <w:rPr>
          <w:rStyle w:val="Emphasis"/>
        </w:rPr>
        <w:t>Simmons Prepared Foods, Inc.</w:t>
      </w:r>
    </w:p>
    <w:p w14:paraId="1A16174E" w14:textId="7F6D1399" w:rsidR="003D19A6" w:rsidRPr="00D413F9" w:rsidRDefault="00164398" w:rsidP="00D413F9">
      <w:r>
        <w:t xml:space="preserve">Provide mechanical repairs and parts replacement for various machines in a poultry production facility. Troubleshoot electrical failures and </w:t>
      </w:r>
      <w:r w:rsidR="00800206">
        <w:t xml:space="preserve">issues </w:t>
      </w:r>
      <w:r>
        <w:t xml:space="preserve">for commercial electrical systems, </w:t>
      </w:r>
      <w:r w:rsidR="003D19A6">
        <w:t>i</w:t>
      </w:r>
      <w:r>
        <w:t xml:space="preserve">ncluding single phase, three phase and </w:t>
      </w:r>
      <w:r w:rsidR="003D19A6">
        <w:t>AC/</w:t>
      </w:r>
      <w:r>
        <w:t>DC conve</w:t>
      </w:r>
      <w:r w:rsidR="003D19A6">
        <w:t>rsion to maintain proper function. Also, provide fabrication of equipment and welding. As well as follow and implement safety policies.</w:t>
      </w:r>
    </w:p>
    <w:p w14:paraId="5C88C2A2" w14:textId="77777777" w:rsidR="00D413F9" w:rsidRPr="00D413F9" w:rsidRDefault="003D19A6" w:rsidP="00D413F9">
      <w:pPr>
        <w:pStyle w:val="Heading3"/>
      </w:pPr>
      <w:r>
        <w:t>1-11 – 3-16</w:t>
      </w:r>
    </w:p>
    <w:p w14:paraId="059F9CA5" w14:textId="77777777" w:rsidR="00D413F9" w:rsidRPr="00513EFC" w:rsidRDefault="003D19A6" w:rsidP="00513EFC">
      <w:pPr>
        <w:pStyle w:val="Heading2"/>
      </w:pPr>
      <w:r>
        <w:t>Construction Sales and Estimator</w:t>
      </w:r>
      <w:r w:rsidR="00E03F71">
        <w:t xml:space="preserve"> </w:t>
      </w:r>
      <w:r w:rsidR="0095272C">
        <w:t>/</w:t>
      </w:r>
      <w:r w:rsidR="005A4A49" w:rsidRPr="00513EFC">
        <w:t xml:space="preserve"> </w:t>
      </w:r>
      <w:r>
        <w:rPr>
          <w:rStyle w:val="Emphasis"/>
        </w:rPr>
        <w:t>Arco Environments, Inc</w:t>
      </w:r>
    </w:p>
    <w:p w14:paraId="40C07606" w14:textId="77777777" w:rsidR="007E27A5" w:rsidRDefault="003D19A6" w:rsidP="00B32530">
      <w:r>
        <w:t xml:space="preserve">Research various sources to </w:t>
      </w:r>
      <w:r w:rsidR="00800206">
        <w:t>locate and identify</w:t>
      </w:r>
      <w:r>
        <w:t xml:space="preserve"> commercial manufact</w:t>
      </w:r>
      <w:r w:rsidR="004856C4">
        <w:t xml:space="preserve">urers and builders with construction needs. Provide design ideas and concepts for plants and facilities, estimate the project cost and time frame for completion, schedule and manage project and provide follow up and analysis for </w:t>
      </w:r>
      <w:r w:rsidR="00356202">
        <w:t>project’s benefit to c</w:t>
      </w:r>
      <w:r w:rsidR="004856C4">
        <w:t>ompany</w:t>
      </w:r>
      <w:r w:rsidR="00356202">
        <w:t xml:space="preserve">. </w:t>
      </w:r>
      <w:r w:rsidR="004856C4">
        <w:t>Projects ranged from small construction repairs to large scale plant renovation and even expansions and new buildings.</w:t>
      </w:r>
      <w:r w:rsidR="00800206">
        <w:t xml:space="preserve"> Company </w:t>
      </w:r>
      <w:r w:rsidR="007E27A5">
        <w:t>specialized in construction of hygienic sensitive clean room production.</w:t>
      </w:r>
    </w:p>
    <w:p w14:paraId="44C8AE54" w14:textId="0C2B2D5C" w:rsidR="007002CE" w:rsidRDefault="007E27A5" w:rsidP="00B32530">
      <w:r>
        <w:t xml:space="preserve">6-11 – Present </w:t>
      </w:r>
      <w:r w:rsidR="007002CE">
        <w:t>Owner and Manager/</w:t>
      </w:r>
      <w:r w:rsidR="00B32530">
        <w:t xml:space="preserve"> </w:t>
      </w:r>
      <w:r w:rsidR="007002CE" w:rsidRPr="007002CE">
        <w:rPr>
          <w:rStyle w:val="Heading1Char"/>
        </w:rPr>
        <w:t>Lane Property Management</w:t>
      </w:r>
    </w:p>
    <w:p w14:paraId="61D4AFCB" w14:textId="77777777" w:rsidR="00947AFF" w:rsidRPr="007002CE" w:rsidRDefault="007002CE" w:rsidP="00D413F9">
      <w:r w:rsidRPr="007002CE">
        <w:t>Management of residential rental properties, including maintenance and repairs on all units.</w:t>
      </w:r>
      <w:r w:rsidR="00947AFF">
        <w:t xml:space="preserve"> Residential construction, including plumbing, electrical, carpentry, and grounds maintenance.</w:t>
      </w:r>
    </w:p>
    <w:p w14:paraId="3768F270" w14:textId="77777777" w:rsidR="007002CE" w:rsidRDefault="00CA4286" w:rsidP="007002CE">
      <w:pPr>
        <w:pStyle w:val="Heading1"/>
      </w:pPr>
      <w:sdt>
        <w:sdtPr>
          <w:alias w:val="Education:"/>
          <w:tag w:val="Education:"/>
          <w:id w:val="543866955"/>
          <w:placeholder>
            <w:docPart w:val="AF5B16B2D0E04E8D89798C6A5E3A682D"/>
          </w:placeholder>
          <w:temporary/>
          <w:showingPlcHdr/>
          <w15:appearance w15:val="hidden"/>
        </w:sdtPr>
        <w:sdtEndPr/>
        <w:sdtContent>
          <w:r w:rsidR="0070237E" w:rsidRPr="0070237E">
            <w:t>Education</w:t>
          </w:r>
        </w:sdtContent>
      </w:sdt>
    </w:p>
    <w:p w14:paraId="5029778C" w14:textId="77777777" w:rsidR="00356202" w:rsidRDefault="00356202" w:rsidP="007002CE">
      <w:pPr>
        <w:pStyle w:val="Heading3"/>
      </w:pPr>
      <w:r w:rsidRPr="00356202">
        <w:rPr>
          <w:b/>
        </w:rPr>
        <w:t>B.A. Social Sciences</w:t>
      </w:r>
      <w:r w:rsidR="00E03F71" w:rsidRPr="00356202">
        <w:rPr>
          <w:b/>
        </w:rPr>
        <w:t xml:space="preserve"> </w:t>
      </w:r>
      <w:r w:rsidR="0095272C" w:rsidRPr="00356202">
        <w:rPr>
          <w:b/>
        </w:rPr>
        <w:t>/</w:t>
      </w:r>
      <w:r w:rsidR="0070237E" w:rsidRPr="00356202">
        <w:rPr>
          <w:b/>
        </w:rPr>
        <w:t xml:space="preserve"> </w:t>
      </w:r>
      <w:r w:rsidRPr="00356202">
        <w:rPr>
          <w:rStyle w:val="Emphasis"/>
          <w:b/>
        </w:rPr>
        <w:t>Henderson State University, Arkadelphia, AR</w:t>
      </w:r>
    </w:p>
    <w:sectPr w:rsidR="00356202" w:rsidSect="00D92B95">
      <w:footerReference w:type="default" r:id="rId9"/>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2A668" w14:textId="77777777" w:rsidR="00CA4286" w:rsidRDefault="00CA4286" w:rsidP="00725803">
      <w:pPr>
        <w:spacing w:after="0"/>
      </w:pPr>
      <w:r>
        <w:separator/>
      </w:r>
    </w:p>
  </w:endnote>
  <w:endnote w:type="continuationSeparator" w:id="0">
    <w:p w14:paraId="17104B64" w14:textId="77777777" w:rsidR="00CA4286" w:rsidRDefault="00CA4286"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Rockwell">
    <w:panose1 w:val="02060603020205020403"/>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65750443"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02F4" w14:textId="77777777" w:rsidR="00CA4286" w:rsidRDefault="00CA4286" w:rsidP="00725803">
      <w:pPr>
        <w:spacing w:after="0"/>
      </w:pPr>
      <w:r>
        <w:separator/>
      </w:r>
    </w:p>
  </w:footnote>
  <w:footnote w:type="continuationSeparator" w:id="0">
    <w:p w14:paraId="103CD809" w14:textId="77777777" w:rsidR="00CA4286" w:rsidRDefault="00CA4286"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FEF"/>
    <w:rsid w:val="00025E77"/>
    <w:rsid w:val="00027312"/>
    <w:rsid w:val="000645F2"/>
    <w:rsid w:val="00082F03"/>
    <w:rsid w:val="000835A0"/>
    <w:rsid w:val="000934A2"/>
    <w:rsid w:val="00164398"/>
    <w:rsid w:val="001B0955"/>
    <w:rsid w:val="00227784"/>
    <w:rsid w:val="00236ECC"/>
    <w:rsid w:val="0023705D"/>
    <w:rsid w:val="00250A31"/>
    <w:rsid w:val="00251C13"/>
    <w:rsid w:val="002922D0"/>
    <w:rsid w:val="00340B03"/>
    <w:rsid w:val="00356202"/>
    <w:rsid w:val="00380AE7"/>
    <w:rsid w:val="003A6943"/>
    <w:rsid w:val="003D19A6"/>
    <w:rsid w:val="00410BA2"/>
    <w:rsid w:val="00434074"/>
    <w:rsid w:val="00463C3B"/>
    <w:rsid w:val="004856C4"/>
    <w:rsid w:val="004937AE"/>
    <w:rsid w:val="00496114"/>
    <w:rsid w:val="004E2970"/>
    <w:rsid w:val="005026DD"/>
    <w:rsid w:val="00503975"/>
    <w:rsid w:val="00513EFC"/>
    <w:rsid w:val="0052113B"/>
    <w:rsid w:val="00564951"/>
    <w:rsid w:val="00573BF9"/>
    <w:rsid w:val="005A4A49"/>
    <w:rsid w:val="005B1D68"/>
    <w:rsid w:val="00611B37"/>
    <w:rsid w:val="006252B4"/>
    <w:rsid w:val="00646BA2"/>
    <w:rsid w:val="00675EA0"/>
    <w:rsid w:val="006C08A0"/>
    <w:rsid w:val="006C47D8"/>
    <w:rsid w:val="006D2D08"/>
    <w:rsid w:val="006F26A2"/>
    <w:rsid w:val="007002CE"/>
    <w:rsid w:val="0070237E"/>
    <w:rsid w:val="00725803"/>
    <w:rsid w:val="00725CB5"/>
    <w:rsid w:val="007307A3"/>
    <w:rsid w:val="00752315"/>
    <w:rsid w:val="00773D6F"/>
    <w:rsid w:val="007E27A5"/>
    <w:rsid w:val="00800206"/>
    <w:rsid w:val="00857E6B"/>
    <w:rsid w:val="008968C4"/>
    <w:rsid w:val="008D7C1C"/>
    <w:rsid w:val="0092291B"/>
    <w:rsid w:val="00932D92"/>
    <w:rsid w:val="00947AFF"/>
    <w:rsid w:val="0095272C"/>
    <w:rsid w:val="00972024"/>
    <w:rsid w:val="00972569"/>
    <w:rsid w:val="009F04D2"/>
    <w:rsid w:val="009F2BA7"/>
    <w:rsid w:val="009F6DA0"/>
    <w:rsid w:val="00A01182"/>
    <w:rsid w:val="00AB5429"/>
    <w:rsid w:val="00AD13CB"/>
    <w:rsid w:val="00AD3FD8"/>
    <w:rsid w:val="00B32530"/>
    <w:rsid w:val="00B370A8"/>
    <w:rsid w:val="00BC7376"/>
    <w:rsid w:val="00BD669A"/>
    <w:rsid w:val="00C13F2B"/>
    <w:rsid w:val="00C43D65"/>
    <w:rsid w:val="00C6440E"/>
    <w:rsid w:val="00C71FEF"/>
    <w:rsid w:val="00C84833"/>
    <w:rsid w:val="00C9044F"/>
    <w:rsid w:val="00CA4286"/>
    <w:rsid w:val="00D2420D"/>
    <w:rsid w:val="00D30382"/>
    <w:rsid w:val="00D413F9"/>
    <w:rsid w:val="00D44E50"/>
    <w:rsid w:val="00D90060"/>
    <w:rsid w:val="00D92B95"/>
    <w:rsid w:val="00E03F71"/>
    <w:rsid w:val="00E154B5"/>
    <w:rsid w:val="00E232F0"/>
    <w:rsid w:val="00E52791"/>
    <w:rsid w:val="00E83195"/>
    <w:rsid w:val="00E9212A"/>
    <w:rsid w:val="00F00A4F"/>
    <w:rsid w:val="00F04133"/>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EC5CB"/>
  <w15:chartTrackingRefBased/>
  <w15:docId w15:val="{F23933A5-4968-467E-AEB2-999D88A9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F00A205D14488B47E393EEF93C104"/>
        <w:category>
          <w:name w:val="General"/>
          <w:gallery w:val="placeholder"/>
        </w:category>
        <w:types>
          <w:type w:val="bbPlcHdr"/>
        </w:types>
        <w:behaviors>
          <w:behavior w:val="content"/>
        </w:behaviors>
        <w:guid w:val="{B055BE6A-A516-4DF1-8588-AE4486B306A8}"/>
      </w:docPartPr>
      <w:docPartBody>
        <w:p w:rsidR="00D70EE0" w:rsidRDefault="00A75A39">
          <w:pPr>
            <w:pStyle w:val="60EF00A205D14488B47E393EEF93C104"/>
          </w:pPr>
          <w:r w:rsidRPr="009D0878">
            <w:t>Address</w:t>
          </w:r>
        </w:p>
      </w:docPartBody>
    </w:docPart>
    <w:docPart>
      <w:docPartPr>
        <w:name w:val="5685269E819E4A9E93069F502BC52522"/>
        <w:category>
          <w:name w:val="General"/>
          <w:gallery w:val="placeholder"/>
        </w:category>
        <w:types>
          <w:type w:val="bbPlcHdr"/>
        </w:types>
        <w:behaviors>
          <w:behavior w:val="content"/>
        </w:behaviors>
        <w:guid w:val="{5EF498EA-2ED9-40F6-A207-A72C184801F2}"/>
      </w:docPartPr>
      <w:docPartBody>
        <w:p w:rsidR="00D70EE0" w:rsidRDefault="00A75A39">
          <w:pPr>
            <w:pStyle w:val="5685269E819E4A9E93069F502BC52522"/>
          </w:pPr>
          <w:r w:rsidRPr="009D0878">
            <w:t>Phone</w:t>
          </w:r>
        </w:p>
      </w:docPartBody>
    </w:docPart>
    <w:docPart>
      <w:docPartPr>
        <w:name w:val="C1D72836CE2C457CA201994BE89239CC"/>
        <w:category>
          <w:name w:val="General"/>
          <w:gallery w:val="placeholder"/>
        </w:category>
        <w:types>
          <w:type w:val="bbPlcHdr"/>
        </w:types>
        <w:behaviors>
          <w:behavior w:val="content"/>
        </w:behaviors>
        <w:guid w:val="{8E9971BA-3F1B-488D-9A06-C171E21A475C}"/>
      </w:docPartPr>
      <w:docPartBody>
        <w:p w:rsidR="00D70EE0" w:rsidRDefault="00A75A39">
          <w:pPr>
            <w:pStyle w:val="C1D72836CE2C457CA201994BE89239CC"/>
          </w:pPr>
          <w:r w:rsidRPr="009D0878">
            <w:t>Email</w:t>
          </w:r>
        </w:p>
      </w:docPartBody>
    </w:docPart>
    <w:docPart>
      <w:docPartPr>
        <w:name w:val="B2BA6CBCE5A3409097CDEA54C9BAAF3B"/>
        <w:category>
          <w:name w:val="General"/>
          <w:gallery w:val="placeholder"/>
        </w:category>
        <w:types>
          <w:type w:val="bbPlcHdr"/>
        </w:types>
        <w:behaviors>
          <w:behavior w:val="content"/>
        </w:behaviors>
        <w:guid w:val="{4AAD2515-A400-4BDD-9FD9-159A844BFC53}"/>
      </w:docPartPr>
      <w:docPartBody>
        <w:p w:rsidR="00D70EE0" w:rsidRDefault="00A75A39">
          <w:pPr>
            <w:pStyle w:val="B2BA6CBCE5A3409097CDEA54C9BAAF3B"/>
          </w:pPr>
          <w:r>
            <w:t>Skills</w:t>
          </w:r>
        </w:p>
      </w:docPartBody>
    </w:docPart>
    <w:docPart>
      <w:docPartPr>
        <w:name w:val="29C1D017819E40A79B349D7B5BA401AC"/>
        <w:category>
          <w:name w:val="General"/>
          <w:gallery w:val="placeholder"/>
        </w:category>
        <w:types>
          <w:type w:val="bbPlcHdr"/>
        </w:types>
        <w:behaviors>
          <w:behavior w:val="content"/>
        </w:behaviors>
        <w:guid w:val="{4FC8E2F4-DB3C-417F-9B3D-F9F59442CBE9}"/>
      </w:docPartPr>
      <w:docPartBody>
        <w:p w:rsidR="00D70EE0" w:rsidRDefault="00A75A39">
          <w:pPr>
            <w:pStyle w:val="29C1D017819E40A79B349D7B5BA401AC"/>
          </w:pPr>
          <w:r w:rsidRPr="00AD3FD8">
            <w:t>Experience</w:t>
          </w:r>
        </w:p>
      </w:docPartBody>
    </w:docPart>
    <w:docPart>
      <w:docPartPr>
        <w:name w:val="AF5B16B2D0E04E8D89798C6A5E3A682D"/>
        <w:category>
          <w:name w:val="General"/>
          <w:gallery w:val="placeholder"/>
        </w:category>
        <w:types>
          <w:type w:val="bbPlcHdr"/>
        </w:types>
        <w:behaviors>
          <w:behavior w:val="content"/>
        </w:behaviors>
        <w:guid w:val="{4D975DF5-63E8-4F6F-985A-BFE62A325D74}"/>
      </w:docPartPr>
      <w:docPartBody>
        <w:p w:rsidR="00D70EE0" w:rsidRDefault="00A75A39">
          <w:pPr>
            <w:pStyle w:val="AF5B16B2D0E04E8D89798C6A5E3A682D"/>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Rockwell">
    <w:panose1 w:val="02060603020205020403"/>
    <w:charset w:val="4D"/>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A39"/>
    <w:rsid w:val="002304AF"/>
    <w:rsid w:val="002827A8"/>
    <w:rsid w:val="005531FC"/>
    <w:rsid w:val="00A75A39"/>
    <w:rsid w:val="00B8464E"/>
    <w:rsid w:val="00D7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BA35761344C38826D92DE5B7DB8B7">
    <w:name w:val="657BA35761344C38826D92DE5B7DB8B7"/>
  </w:style>
  <w:style w:type="paragraph" w:customStyle="1" w:styleId="4B43B2B527B34161BA1A7A24902E3FDF">
    <w:name w:val="4B43B2B527B34161BA1A7A24902E3FDF"/>
  </w:style>
  <w:style w:type="paragraph" w:customStyle="1" w:styleId="60EF00A205D14488B47E393EEF93C104">
    <w:name w:val="60EF00A205D14488B47E393EEF93C104"/>
  </w:style>
  <w:style w:type="paragraph" w:customStyle="1" w:styleId="5685269E819E4A9E93069F502BC52522">
    <w:name w:val="5685269E819E4A9E93069F502BC52522"/>
  </w:style>
  <w:style w:type="paragraph" w:customStyle="1" w:styleId="C1D72836CE2C457CA201994BE89239CC">
    <w:name w:val="C1D72836CE2C457CA201994BE89239CC"/>
  </w:style>
  <w:style w:type="paragraph" w:customStyle="1" w:styleId="19EB17618E314DA98646C5FB3EB5B7E0">
    <w:name w:val="19EB17618E314DA98646C5FB3EB5B7E0"/>
  </w:style>
  <w:style w:type="paragraph" w:customStyle="1" w:styleId="68A46B4C5B8F496DB72DD7EFEE67CA3C">
    <w:name w:val="68A46B4C5B8F496DB72DD7EFEE67CA3C"/>
  </w:style>
  <w:style w:type="paragraph" w:customStyle="1" w:styleId="935956D0C9B246D39F672DCC8319CD5D">
    <w:name w:val="935956D0C9B246D39F672DCC8319CD5D"/>
  </w:style>
  <w:style w:type="paragraph" w:customStyle="1" w:styleId="B2BA6CBCE5A3409097CDEA54C9BAAF3B">
    <w:name w:val="B2BA6CBCE5A3409097CDEA54C9BAAF3B"/>
  </w:style>
  <w:style w:type="paragraph" w:customStyle="1" w:styleId="7A8EA4628DE342269BE2B2EBDDEF3BD3">
    <w:name w:val="7A8EA4628DE342269BE2B2EBDDEF3BD3"/>
  </w:style>
  <w:style w:type="paragraph" w:customStyle="1" w:styleId="3915758A197C49C0A64DEBAA85A7EFD0">
    <w:name w:val="3915758A197C49C0A64DEBAA85A7EFD0"/>
  </w:style>
  <w:style w:type="paragraph" w:customStyle="1" w:styleId="26ADDC02CBBB4A3A8653AACE94651EF6">
    <w:name w:val="26ADDC02CBBB4A3A8653AACE94651EF6"/>
  </w:style>
  <w:style w:type="paragraph" w:customStyle="1" w:styleId="CC1DEB314E3C436F99C57D9D28456C77">
    <w:name w:val="CC1DEB314E3C436F99C57D9D28456C77"/>
  </w:style>
  <w:style w:type="paragraph" w:customStyle="1" w:styleId="B72C7B8297E0454BB2CE3EBF182A0A55">
    <w:name w:val="B72C7B8297E0454BB2CE3EBF182A0A55"/>
  </w:style>
  <w:style w:type="paragraph" w:customStyle="1" w:styleId="29C1D017819E40A79B349D7B5BA401AC">
    <w:name w:val="29C1D017819E40A79B349D7B5BA401AC"/>
  </w:style>
  <w:style w:type="paragraph" w:customStyle="1" w:styleId="C5527C426D194BBF8149D0F14167825C">
    <w:name w:val="C5527C426D194BBF8149D0F14167825C"/>
  </w:style>
  <w:style w:type="paragraph" w:customStyle="1" w:styleId="D7317F311FDD465CAD9331483C785D8B">
    <w:name w:val="D7317F311FDD465CAD9331483C785D8B"/>
  </w:style>
  <w:style w:type="paragraph" w:customStyle="1" w:styleId="4400B80278F3482B839FA99F684E014E">
    <w:name w:val="4400B80278F3482B839FA99F684E014E"/>
  </w:style>
  <w:style w:type="character" w:styleId="Emphasis">
    <w:name w:val="Emphasis"/>
    <w:basedOn w:val="DefaultParagraphFont"/>
    <w:uiPriority w:val="20"/>
    <w:qFormat/>
    <w:rPr>
      <w:b w:val="0"/>
      <w:i w:val="0"/>
      <w:iCs/>
      <w:color w:val="595959" w:themeColor="text1" w:themeTint="A6"/>
    </w:rPr>
  </w:style>
  <w:style w:type="paragraph" w:customStyle="1" w:styleId="C6602BE0523D4BCEBF3CF567B0C1D48A">
    <w:name w:val="C6602BE0523D4BCEBF3CF567B0C1D48A"/>
  </w:style>
  <w:style w:type="paragraph" w:customStyle="1" w:styleId="E0D75C42793C4823840A952935A20B1C">
    <w:name w:val="E0D75C42793C4823840A952935A20B1C"/>
  </w:style>
  <w:style w:type="paragraph" w:customStyle="1" w:styleId="F92197E0C5D844E98B9FF5AA0D205001">
    <w:name w:val="F92197E0C5D844E98B9FF5AA0D205001"/>
  </w:style>
  <w:style w:type="paragraph" w:customStyle="1" w:styleId="4E46F5DDC87B4722808A4BDB8250F64E">
    <w:name w:val="4E46F5DDC87B4722808A4BDB8250F64E"/>
  </w:style>
  <w:style w:type="paragraph" w:customStyle="1" w:styleId="2D90A44E4CF24AE09031B491A6020392">
    <w:name w:val="2D90A44E4CF24AE09031B491A6020392"/>
  </w:style>
  <w:style w:type="paragraph" w:customStyle="1" w:styleId="CD1232ED335145FF844C88310FA02993">
    <w:name w:val="CD1232ED335145FF844C88310FA02993"/>
  </w:style>
  <w:style w:type="paragraph" w:customStyle="1" w:styleId="E7E6B4D4DE9145D8867ECC6968CB27A3">
    <w:name w:val="E7E6B4D4DE9145D8867ECC6968CB27A3"/>
  </w:style>
  <w:style w:type="paragraph" w:customStyle="1" w:styleId="AF5B16B2D0E04E8D89798C6A5E3A682D">
    <w:name w:val="AF5B16B2D0E04E8D89798C6A5E3A682D"/>
  </w:style>
  <w:style w:type="paragraph" w:customStyle="1" w:styleId="8E715077D7D4403F95858008B08FF880">
    <w:name w:val="8E715077D7D4403F95858008B08FF880"/>
  </w:style>
  <w:style w:type="paragraph" w:customStyle="1" w:styleId="F34121B8C36541AFB6E2BFC10B03D4BD">
    <w:name w:val="F34121B8C36541AFB6E2BFC10B03D4BD"/>
  </w:style>
  <w:style w:type="paragraph" w:customStyle="1" w:styleId="FDD4548A5CF24CC0A2F1CBE5BACDD513">
    <w:name w:val="FDD4548A5CF24CC0A2F1CBE5BACDD513"/>
  </w:style>
  <w:style w:type="paragraph" w:customStyle="1" w:styleId="46AD0EE1A8584DDF82FACBDA641609F4">
    <w:name w:val="46AD0EE1A8584DDF82FACBDA641609F4"/>
  </w:style>
  <w:style w:type="paragraph" w:customStyle="1" w:styleId="9D27ED1DD24F46118853DBD6A46DA395">
    <w:name w:val="9D27ED1DD24F46118853DBD6A46DA395"/>
  </w:style>
  <w:style w:type="paragraph" w:customStyle="1" w:styleId="6350556613CD4E38A33557256C83F925">
    <w:name w:val="6350556613CD4E38A33557256C83F925"/>
  </w:style>
  <w:style w:type="paragraph" w:customStyle="1" w:styleId="A9FF110B8DCF41259B331859CB8BC53D">
    <w:name w:val="A9FF110B8DCF41259B331859CB8BC53D"/>
  </w:style>
  <w:style w:type="paragraph" w:customStyle="1" w:styleId="8F805F8697DE4F2B99D5A1FC24DB89AF">
    <w:name w:val="8F805F8697DE4F2B99D5A1FC24DB89AF"/>
  </w:style>
  <w:style w:type="paragraph" w:customStyle="1" w:styleId="5C512B108C6045AFB04F4429FC031BF9">
    <w:name w:val="5C512B108C6045AFB04F4429FC031BF9"/>
  </w:style>
  <w:style w:type="paragraph" w:customStyle="1" w:styleId="83B8C0C15B314655B25DA5796F101C95">
    <w:name w:val="83B8C0C15B314655B25DA5796F101C95"/>
  </w:style>
  <w:style w:type="paragraph" w:customStyle="1" w:styleId="44318A94EE184209AEFC343FBDBFC2E5">
    <w:name w:val="44318A94EE184209AEFC343FBDBFC2E5"/>
  </w:style>
  <w:style w:type="paragraph" w:customStyle="1" w:styleId="DB3C3D74DC154E24B3F94B218DE572AC">
    <w:name w:val="DB3C3D74DC154E24B3F94B218DE57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25 Leona Dr.</CompanyAddress>
  <CompanyPhone>Bella Vista, AR 72717</CompanyPhone>
  <CompanyFax/>
  <CompanyEmail>michaeldlane1966@gmail.com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FCA33-49F4-244A-ABF6-698C64B0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C:\Users\brand\AppData\Roaming\Microsoft\Templates\Balanced Resume (Modern design).dotx</Template>
  <TotalTime>0</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Hitt</dc:creator>
  <cp:keywords/>
  <dc:description/>
  <cp:lastModifiedBy>Rahul Mehra</cp:lastModifiedBy>
  <cp:revision>2</cp:revision>
  <dcterms:created xsi:type="dcterms:W3CDTF">2019-01-16T21:38:00Z</dcterms:created>
  <dcterms:modified xsi:type="dcterms:W3CDTF">2019-01-16T21:38:00Z</dcterms:modified>
  <cp:category/>
</cp:coreProperties>
</file>