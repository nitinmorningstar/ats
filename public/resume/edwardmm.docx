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03952" w:rsidRDefault="004646ED" w:rsidP="00E03952">
            <w:pPr>
              <w:jc w:val="center"/>
              <w:rPr>
                <w:rFonts w:cstheme="minorHAnsi"/>
                <w:b/>
                <w:color w:val="auto"/>
                <w:sz w:val="28"/>
                <w:szCs w:val="28"/>
              </w:rPr>
            </w:pPr>
            <w:bookmarkStart w:id="0" w:name="_GoBack"/>
            <w:bookmarkEnd w:id="0"/>
            <w:r w:rsidRPr="00E03952">
              <w:rPr>
                <w:rFonts w:cstheme="minorHAnsi"/>
                <w:b/>
                <w:color w:val="auto"/>
                <w:sz w:val="28"/>
                <w:szCs w:val="28"/>
              </w:rPr>
              <w:t>Edward K. Merhabskie</w:t>
            </w:r>
          </w:p>
          <w:p w:rsidR="00692703" w:rsidRPr="00E03952" w:rsidRDefault="004646ED" w:rsidP="00E03952">
            <w:pPr>
              <w:jc w:val="center"/>
              <w:rPr>
                <w:rFonts w:cstheme="minorHAnsi"/>
                <w:b/>
                <w:color w:val="auto"/>
                <w:sz w:val="28"/>
                <w:szCs w:val="28"/>
              </w:rPr>
            </w:pPr>
            <w:r w:rsidRPr="00E03952">
              <w:rPr>
                <w:rFonts w:cstheme="minorHAnsi"/>
                <w:b/>
                <w:color w:val="auto"/>
                <w:sz w:val="28"/>
                <w:szCs w:val="28"/>
              </w:rPr>
              <w:t>(714) 356-1115</w:t>
            </w:r>
          </w:p>
          <w:p w:rsidR="00692703" w:rsidRPr="00E03952" w:rsidRDefault="00A90141" w:rsidP="00E03952">
            <w:pPr>
              <w:jc w:val="center"/>
              <w:rPr>
                <w:rFonts w:cstheme="minorHAnsi"/>
                <w:b/>
                <w:color w:val="auto"/>
                <w:sz w:val="28"/>
                <w:szCs w:val="28"/>
              </w:rPr>
            </w:pPr>
            <w:hyperlink r:id="rId7" w:history="1">
              <w:r w:rsidR="00E03952" w:rsidRPr="00E03952">
                <w:rPr>
                  <w:rStyle w:val="Hyperlink"/>
                  <w:rFonts w:cstheme="minorHAnsi"/>
                  <w:b/>
                  <w:color w:val="auto"/>
                  <w:sz w:val="28"/>
                  <w:szCs w:val="28"/>
                </w:rPr>
                <w:t>Gknf15@yahoo.com</w:t>
              </w:r>
            </w:hyperlink>
          </w:p>
          <w:p w:rsidR="00E03952" w:rsidRPr="00CF1A49" w:rsidRDefault="00E03952" w:rsidP="00E03952">
            <w:pPr>
              <w:jc w:val="center"/>
            </w:pPr>
            <w:r w:rsidRPr="00E03952">
              <w:rPr>
                <w:rFonts w:cstheme="minorHAnsi"/>
                <w:b/>
                <w:color w:val="auto"/>
                <w:sz w:val="28"/>
                <w:szCs w:val="28"/>
              </w:rPr>
              <w:t>Cypress, CA 90630</w:t>
            </w:r>
          </w:p>
        </w:tc>
      </w:tr>
    </w:tbl>
    <w:p w:rsidR="004646ED" w:rsidRDefault="004646ED" w:rsidP="009A7BD0">
      <w:pPr>
        <w:pStyle w:val="Heading1"/>
        <w:jc w:val="center"/>
      </w:pPr>
      <w:r>
        <w:t>Summary</w:t>
      </w:r>
    </w:p>
    <w:p w:rsidR="004646ED" w:rsidRDefault="0086750C" w:rsidP="009A7BD0">
      <w:pPr>
        <w:jc w:val="center"/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An Accomplished Opera</w:t>
      </w:r>
      <w:r w:rsidR="004646E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tions/Management professional with 20+ Years leading Aerospace Manufacturing operations with a focus on Lean and Process improvements.</w:t>
      </w:r>
    </w:p>
    <w:p w:rsidR="004646ED" w:rsidRDefault="004646ED" w:rsidP="004E01EB">
      <w:pPr>
        <w:pStyle w:val="Heading1"/>
      </w:pPr>
    </w:p>
    <w:p w:rsidR="004646ED" w:rsidRDefault="004646ED" w:rsidP="004E01EB">
      <w:pPr>
        <w:pStyle w:val="Heading1"/>
      </w:pPr>
    </w:p>
    <w:p w:rsidR="004E01EB" w:rsidRPr="00CF1A49" w:rsidRDefault="00A901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8A4106558A045FDBCA524117C700EC6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29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520"/>
      </w:tblGrid>
      <w:tr w:rsidR="001D0BF1" w:rsidRPr="00CF1A49" w:rsidTr="00D94B8E">
        <w:tc>
          <w:tcPr>
            <w:tcW w:w="9886" w:type="dxa"/>
          </w:tcPr>
          <w:p w:rsidR="001D0BF1" w:rsidRPr="00957898" w:rsidRDefault="004646ED" w:rsidP="001D0BF1">
            <w:pPr>
              <w:pStyle w:val="Heading3"/>
              <w:contextualSpacing w:val="0"/>
              <w:outlineLvl w:val="2"/>
            </w:pPr>
            <w:r w:rsidRPr="00957898">
              <w:t>2015</w:t>
            </w:r>
            <w:r w:rsidR="001D0BF1" w:rsidRPr="00957898">
              <w:t xml:space="preserve"> – </w:t>
            </w:r>
            <w:r w:rsidRPr="00957898">
              <w:t>Present</w:t>
            </w:r>
          </w:p>
          <w:p w:rsidR="001D0BF1" w:rsidRPr="00957898" w:rsidRDefault="004646ED" w:rsidP="001D0BF1">
            <w:pPr>
              <w:pStyle w:val="Heading2"/>
              <w:contextualSpacing w:val="0"/>
              <w:outlineLvl w:val="1"/>
            </w:pPr>
            <w:r w:rsidRPr="00957898">
              <w:t>Manufacturing Manger</w:t>
            </w:r>
            <w:r w:rsidR="009A7BD0" w:rsidRPr="00957898">
              <w:t>/Production Mgr</w:t>
            </w:r>
            <w:r w:rsidR="001D0BF1" w:rsidRPr="00957898">
              <w:t xml:space="preserve">, </w:t>
            </w:r>
            <w:r w:rsidRPr="00957898">
              <w:rPr>
                <w:rStyle w:val="SubtleReference"/>
                <w:b/>
              </w:rPr>
              <w:t>The Gill Aerospace Co</w:t>
            </w:r>
          </w:p>
          <w:p w:rsidR="001E3120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Responsible for the oversight of 3 buildings in our Manufacturing Operations.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Implemented Process Improvements throughout various departments to reduce scrap and control costs.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Wrote the production schedule and set up goals with production supervisors and team leads to hit key objectives.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Set up Scheduling, Created a 3</w:t>
            </w:r>
            <w:r w:rsidRPr="00957898">
              <w:rPr>
                <w:b/>
                <w:vertAlign w:val="superscript"/>
              </w:rPr>
              <w:t>rd</w:t>
            </w:r>
            <w:r w:rsidRPr="00957898">
              <w:rPr>
                <w:b/>
              </w:rPr>
              <w:t xml:space="preserve"> shift, and implemented improvements so that we could operate 24/7 while being efficient.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Improved the yield with on time delivery.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Increased profitability by reducing outside processes and reducing scrap.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Helped Set objectives with Sales, Marketing and manufacturing to increase production, decrease down time and control cost all around the plant.</w:t>
            </w:r>
          </w:p>
        </w:tc>
      </w:tr>
      <w:tr w:rsidR="00F61DF9" w:rsidRPr="00CF1A49" w:rsidTr="00D94B8E">
        <w:tc>
          <w:tcPr>
            <w:tcW w:w="9886" w:type="dxa"/>
            <w:tcMar>
              <w:top w:w="216" w:type="dxa"/>
            </w:tcMar>
          </w:tcPr>
          <w:p w:rsidR="00F61DF9" w:rsidRPr="00957898" w:rsidRDefault="004646ED" w:rsidP="00F61DF9">
            <w:pPr>
              <w:pStyle w:val="Heading3"/>
              <w:contextualSpacing w:val="0"/>
              <w:outlineLvl w:val="2"/>
            </w:pPr>
            <w:r w:rsidRPr="00957898">
              <w:t>2008</w:t>
            </w:r>
            <w:r w:rsidR="00F61DF9" w:rsidRPr="00957898">
              <w:t xml:space="preserve"> – </w:t>
            </w:r>
            <w:r w:rsidRPr="00957898">
              <w:t>2015</w:t>
            </w:r>
          </w:p>
          <w:p w:rsidR="00F61DF9" w:rsidRPr="00957898" w:rsidRDefault="004646ED" w:rsidP="00F61DF9">
            <w:pPr>
              <w:pStyle w:val="Heading2"/>
              <w:contextualSpacing w:val="0"/>
              <w:outlineLvl w:val="1"/>
            </w:pPr>
            <w:r w:rsidRPr="00957898">
              <w:t>Manufacturing Manager</w:t>
            </w:r>
            <w:r w:rsidR="00F61DF9" w:rsidRPr="00957898">
              <w:t xml:space="preserve">, </w:t>
            </w:r>
            <w:r w:rsidRPr="00957898">
              <w:rPr>
                <w:rStyle w:val="SubtleReference"/>
                <w:b/>
              </w:rPr>
              <w:t>SSP Aerospace</w:t>
            </w:r>
          </w:p>
          <w:p w:rsidR="00F61DF9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 xml:space="preserve">I was responsible for managing the Pratt </w:t>
            </w:r>
            <w:r w:rsidR="001D539E" w:rsidRPr="00957898">
              <w:rPr>
                <w:b/>
              </w:rPr>
              <w:t>&amp;</w:t>
            </w:r>
            <w:r w:rsidRPr="00957898">
              <w:rPr>
                <w:b/>
              </w:rPr>
              <w:t xml:space="preserve"> Whitney Manifold for JSF (f125) engine assembly operation. </w:t>
            </w:r>
          </w:p>
          <w:p w:rsidR="004646ED" w:rsidRPr="00957898" w:rsidRDefault="004646ED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 supported and implemente</w:t>
            </w:r>
            <w:r w:rsidR="00D94B8E" w:rsidRPr="00957898">
              <w:rPr>
                <w:b/>
              </w:rPr>
              <w:t xml:space="preserve">d our AS9100 Quality system to reduce cost, scrap and yield a better quality of product. </w:t>
            </w:r>
          </w:p>
          <w:p w:rsidR="00D94B8E" w:rsidRPr="00957898" w:rsidRDefault="00D94B8E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Improved on time delivery rate which yielded in high customer satisfaction.</w:t>
            </w:r>
          </w:p>
          <w:p w:rsidR="00D94B8E" w:rsidRPr="00957898" w:rsidRDefault="00D94B8E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Implemented 5s/Lean throughout the facility to improve processes and control costs.</w:t>
            </w:r>
          </w:p>
          <w:p w:rsidR="00D94B8E" w:rsidRPr="00957898" w:rsidRDefault="00D94B8E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 xml:space="preserve">Implemented a one piece flow which resulted in an increase in production. </w:t>
            </w:r>
          </w:p>
          <w:p w:rsidR="00D94B8E" w:rsidRPr="00957898" w:rsidRDefault="00D94B8E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Responsible for Managing the Entire Machine shop, Repair Station, Assembly operation, Fabrication Department and Prototype group while supporting R&amp;D into manufacturing.</w:t>
            </w:r>
          </w:p>
          <w:p w:rsidR="00D94B8E" w:rsidRPr="00957898" w:rsidRDefault="00D94B8E" w:rsidP="004646ED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Set up SOP’s and implemented them throughout the facility to run more efficiently.</w:t>
            </w:r>
          </w:p>
          <w:p w:rsidR="00D94B8E" w:rsidRPr="00957898" w:rsidRDefault="00D94B8E" w:rsidP="00D94B8E">
            <w:pPr>
              <w:pStyle w:val="ListParagraph"/>
              <w:rPr>
                <w:b/>
              </w:rPr>
            </w:pPr>
          </w:p>
          <w:p w:rsidR="00D94B8E" w:rsidRPr="00957898" w:rsidRDefault="00D94B8E" w:rsidP="00D94B8E">
            <w:pPr>
              <w:pStyle w:val="ListParagraph"/>
              <w:rPr>
                <w:b/>
              </w:rPr>
            </w:pPr>
          </w:p>
          <w:p w:rsidR="00D94B8E" w:rsidRPr="00957898" w:rsidRDefault="00D94B8E" w:rsidP="00D94B8E">
            <w:pPr>
              <w:rPr>
                <w:b/>
              </w:rPr>
            </w:pPr>
            <w:r w:rsidRPr="00957898">
              <w:rPr>
                <w:b/>
              </w:rPr>
              <w:t>2005-2008</w:t>
            </w:r>
          </w:p>
          <w:p w:rsidR="00D94B8E" w:rsidRPr="00957898" w:rsidRDefault="00D94B8E" w:rsidP="00D94B8E">
            <w:pPr>
              <w:rPr>
                <w:b/>
              </w:rPr>
            </w:pPr>
            <w:r w:rsidRPr="00957898">
              <w:rPr>
                <w:rStyle w:val="Heading2Char"/>
              </w:rPr>
              <w:t>MANUFACTURING MANAGER</w:t>
            </w:r>
            <w:r w:rsidRPr="00957898">
              <w:rPr>
                <w:b/>
              </w:rPr>
              <w:t xml:space="preserve">, </w:t>
            </w:r>
            <w:r w:rsidRPr="00957898">
              <w:rPr>
                <w:rStyle w:val="SubtleReference"/>
                <w:sz w:val="26"/>
                <w:szCs w:val="26"/>
              </w:rPr>
              <w:t>GKN AEROSPACE</w:t>
            </w:r>
          </w:p>
          <w:p w:rsidR="00D94B8E" w:rsidRPr="00957898" w:rsidRDefault="00D94B8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lastRenderedPageBreak/>
              <w:t>I was responsible for managing the entire F15 Canopy Framing line, the F18EF, Night attack, IML Saabgrippen and the Harrier Production line.</w:t>
            </w:r>
          </w:p>
          <w:p w:rsidR="00D94B8E" w:rsidRPr="00957898" w:rsidRDefault="00D94B8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 xml:space="preserve">I also took on </w:t>
            </w:r>
            <w:r w:rsidR="001D539E" w:rsidRPr="00957898">
              <w:rPr>
                <w:b/>
              </w:rPr>
              <w:t>responsibility</w:t>
            </w:r>
            <w:r w:rsidRPr="00957898">
              <w:rPr>
                <w:b/>
              </w:rPr>
              <w:t xml:space="preserve"> for managing the repair station and all Machining Plant Operations.</w:t>
            </w:r>
          </w:p>
          <w:p w:rsidR="00D94B8E" w:rsidRPr="00957898" w:rsidRDefault="001D539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 designed and manufactured cases for Aerospace and Military Transports.</w:t>
            </w:r>
          </w:p>
          <w:p w:rsidR="001D539E" w:rsidRPr="00957898" w:rsidRDefault="001D539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Implemented and Led 5S/KAIZEN which yielded in an increase with on time delivery, reducing scrap, Implemented new automation process which resulted in cutting costs significantly and making our product more competitive.</w:t>
            </w:r>
          </w:p>
          <w:p w:rsidR="001D539E" w:rsidRPr="00957898" w:rsidRDefault="001D539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>Responsible for Customer Interaction with Large accounts including the Air Force, Navy, NATO, Boeing, and Pratt &amp; Whitney.</w:t>
            </w:r>
          </w:p>
          <w:p w:rsidR="001D539E" w:rsidRPr="00957898" w:rsidRDefault="001D539E" w:rsidP="00D94B8E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957898">
              <w:rPr>
                <w:b/>
              </w:rPr>
              <w:t xml:space="preserve">Responsible for managing all commercial windows for GKN North America and Europe Operations. </w:t>
            </w:r>
          </w:p>
          <w:p w:rsidR="00D94B8E" w:rsidRPr="00957898" w:rsidRDefault="00D94B8E" w:rsidP="00D94B8E">
            <w:pPr>
              <w:pStyle w:val="ListParagraph"/>
              <w:rPr>
                <w:b/>
              </w:rPr>
            </w:pPr>
          </w:p>
          <w:p w:rsidR="001D539E" w:rsidRPr="00957898" w:rsidRDefault="001D539E" w:rsidP="001D539E">
            <w:pPr>
              <w:rPr>
                <w:b/>
              </w:rPr>
            </w:pPr>
            <w:r w:rsidRPr="00957898">
              <w:rPr>
                <w:b/>
              </w:rPr>
              <w:t>1993-2005</w:t>
            </w:r>
          </w:p>
          <w:p w:rsidR="001D539E" w:rsidRPr="00957898" w:rsidRDefault="001D539E" w:rsidP="009A7BD0">
            <w:pPr>
              <w:tabs>
                <w:tab w:val="left" w:pos="8025"/>
              </w:tabs>
              <w:rPr>
                <w:rStyle w:val="SubtleReference"/>
                <w:sz w:val="26"/>
                <w:szCs w:val="26"/>
              </w:rPr>
            </w:pPr>
            <w:r w:rsidRPr="00957898">
              <w:rPr>
                <w:rStyle w:val="Heading2Char"/>
              </w:rPr>
              <w:t>Sr. MANUFACTURING MANAGER/ENGINEERING</w:t>
            </w:r>
            <w:r w:rsidRPr="00957898">
              <w:rPr>
                <w:b/>
              </w:rPr>
              <w:t xml:space="preserve">- </w:t>
            </w:r>
            <w:r w:rsidRPr="00957898">
              <w:rPr>
                <w:rStyle w:val="SubtleReference"/>
                <w:sz w:val="26"/>
                <w:szCs w:val="26"/>
              </w:rPr>
              <w:t>Boeing Company</w:t>
            </w:r>
            <w:r w:rsidR="009A7BD0" w:rsidRPr="00957898">
              <w:rPr>
                <w:rStyle w:val="SubtleReference"/>
                <w:sz w:val="26"/>
                <w:szCs w:val="26"/>
              </w:rPr>
              <w:tab/>
            </w:r>
          </w:p>
          <w:p w:rsidR="009A7BD0" w:rsidRPr="00957898" w:rsidRDefault="009A7BD0" w:rsidP="009A7BD0">
            <w:pPr>
              <w:pStyle w:val="ListParagraph"/>
              <w:tabs>
                <w:tab w:val="left" w:pos="8025"/>
              </w:tabs>
              <w:rPr>
                <w:rStyle w:val="SubtleReference"/>
                <w:sz w:val="26"/>
                <w:szCs w:val="26"/>
              </w:rPr>
            </w:pPr>
          </w:p>
          <w:p w:rsidR="009A7BD0" w:rsidRPr="00957898" w:rsidRDefault="009A7BD0" w:rsidP="009A7BD0">
            <w:pPr>
              <w:pStyle w:val="ListParagraph"/>
              <w:rPr>
                <w:rStyle w:val="SubtleReference"/>
                <w:sz w:val="26"/>
                <w:szCs w:val="26"/>
              </w:rPr>
            </w:pPr>
          </w:p>
          <w:p w:rsidR="001D539E" w:rsidRPr="00957898" w:rsidRDefault="001D539E" w:rsidP="009A7BD0">
            <w:pPr>
              <w:pStyle w:val="ListParagraph"/>
              <w:rPr>
                <w:b/>
              </w:rPr>
            </w:pPr>
          </w:p>
        </w:tc>
      </w:tr>
      <w:tr w:rsidR="004646ED" w:rsidRPr="00CF1A49" w:rsidTr="00D94B8E">
        <w:tc>
          <w:tcPr>
            <w:tcW w:w="9886" w:type="dxa"/>
            <w:tcMar>
              <w:top w:w="216" w:type="dxa"/>
            </w:tcMar>
          </w:tcPr>
          <w:p w:rsidR="004646ED" w:rsidRDefault="004646ED" w:rsidP="00F61DF9">
            <w:pPr>
              <w:pStyle w:val="Heading3"/>
              <w:outlineLvl w:val="2"/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F657B5E347CE433292B87DA432220B84"/>
        </w:placeholder>
        <w:temporary/>
        <w:showingPlcHdr/>
      </w:sdtPr>
      <w:sdtEndPr>
        <w:rPr>
          <w:b/>
          <w:smallCaps w:val="0"/>
          <w:color w:val="262626" w:themeColor="text1" w:themeTint="D9"/>
        </w:rPr>
      </w:sdtEnd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9A7BD0" w:rsidP="001D0BF1">
            <w:pPr>
              <w:pStyle w:val="Heading2"/>
              <w:contextualSpacing w:val="0"/>
              <w:outlineLvl w:val="1"/>
            </w:pPr>
            <w:r>
              <w:t>BS in Engineering Technology/Industiral &amp; Manufacturing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CSULB-1993</w:t>
            </w:r>
          </w:p>
          <w:p w:rsidR="007538DC" w:rsidRPr="00CF1A49" w:rsidRDefault="007538DC" w:rsidP="009A7BD0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9A7BD0" w:rsidP="00F61DF9">
            <w:pPr>
              <w:pStyle w:val="Heading2"/>
              <w:contextualSpacing w:val="0"/>
              <w:outlineLvl w:val="1"/>
            </w:pPr>
            <w:r>
              <w:t>AA In Electronics Technology- Cerritos College</w:t>
            </w:r>
          </w:p>
          <w:p w:rsidR="009A7BD0" w:rsidRPr="00CF1A49" w:rsidRDefault="009A7BD0" w:rsidP="00F61DF9">
            <w:pPr>
              <w:pStyle w:val="Heading2"/>
              <w:contextualSpacing w:val="0"/>
              <w:outlineLvl w:val="1"/>
            </w:pPr>
            <w:r>
              <w:t>AA In industrial technology- cerritos college</w:t>
            </w:r>
          </w:p>
          <w:p w:rsidR="00F61DF9" w:rsidRDefault="00F61DF9" w:rsidP="009A7BD0"/>
        </w:tc>
      </w:tr>
    </w:tbl>
    <w:sdt>
      <w:sdtPr>
        <w:alias w:val="Skills:"/>
        <w:tag w:val="Skills:"/>
        <w:id w:val="-1392877668"/>
        <w:placeholder>
          <w:docPart w:val="495AE0C1BF5D466CBFBC293A5BF214B1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957898" w:rsidRDefault="004646ED" w:rsidP="006E1507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AS9100</w:t>
            </w:r>
          </w:p>
          <w:p w:rsidR="001F4E6D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5s/Lean Manufacturing</w:t>
            </w:r>
          </w:p>
          <w:p w:rsidR="004646ED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Process Development</w:t>
            </w:r>
          </w:p>
          <w:p w:rsidR="004646ED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Lock out Tag out</w:t>
            </w:r>
          </w:p>
          <w:p w:rsidR="004646ED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Cost Reduction: OT/Scrap</w:t>
            </w:r>
          </w:p>
          <w:p w:rsidR="001D539E" w:rsidRPr="00957898" w:rsidRDefault="001D539E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Capital Project Execution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Operational Efficiencies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Sustainability Strategies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Green Belt Certified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957898" w:rsidRDefault="004646ED" w:rsidP="006E1507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Precision Machining</w:t>
            </w:r>
          </w:p>
          <w:p w:rsidR="001E3120" w:rsidRPr="00957898" w:rsidRDefault="004646ED" w:rsidP="006E1507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Safety and Team Leadership</w:t>
            </w:r>
          </w:p>
          <w:p w:rsidR="001E3120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SPC</w:t>
            </w:r>
          </w:p>
          <w:p w:rsidR="004646ED" w:rsidRPr="00957898" w:rsidRDefault="004646ED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 xml:space="preserve">Value Stream Mapping </w:t>
            </w:r>
          </w:p>
          <w:p w:rsidR="001D539E" w:rsidRPr="00957898" w:rsidRDefault="001D539E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Kaizen Events</w:t>
            </w:r>
          </w:p>
          <w:p w:rsidR="001D539E" w:rsidRPr="00957898" w:rsidRDefault="001D539E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Manufacturing Operations</w:t>
            </w:r>
            <w:r w:rsidR="009A7BD0" w:rsidRPr="00957898">
              <w:rPr>
                <w:b/>
              </w:rPr>
              <w:t xml:space="preserve"> 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Multisite Operations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Quality Methodologies</w:t>
            </w:r>
          </w:p>
          <w:p w:rsidR="009A7BD0" w:rsidRPr="00957898" w:rsidRDefault="009A7BD0" w:rsidP="004646ED">
            <w:pPr>
              <w:pStyle w:val="ListBullet"/>
              <w:contextualSpacing w:val="0"/>
              <w:rPr>
                <w:b/>
              </w:rPr>
            </w:pPr>
            <w:r w:rsidRPr="00957898">
              <w:rPr>
                <w:b/>
              </w:rPr>
              <w:t>AS/ISO Internal Auditor</w:t>
            </w:r>
          </w:p>
        </w:tc>
      </w:tr>
    </w:tbl>
    <w:p w:rsidR="00AD782D" w:rsidRPr="00CF1A49" w:rsidRDefault="00AD782D" w:rsidP="0062312F">
      <w:pPr>
        <w:pStyle w:val="Heading1"/>
      </w:pPr>
    </w:p>
    <w:p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141" w:rsidRDefault="00A90141" w:rsidP="0068194B">
      <w:r>
        <w:separator/>
      </w:r>
    </w:p>
    <w:p w:rsidR="00A90141" w:rsidRDefault="00A90141"/>
    <w:p w:rsidR="00A90141" w:rsidRDefault="00A90141"/>
  </w:endnote>
  <w:endnote w:type="continuationSeparator" w:id="0">
    <w:p w:rsidR="00A90141" w:rsidRDefault="00A90141" w:rsidP="0068194B">
      <w:r>
        <w:continuationSeparator/>
      </w:r>
    </w:p>
    <w:p w:rsidR="00A90141" w:rsidRDefault="00A90141"/>
    <w:p w:rsidR="00A90141" w:rsidRDefault="00A90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BE0136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8675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141" w:rsidRDefault="00A90141" w:rsidP="0068194B">
      <w:r>
        <w:separator/>
      </w:r>
    </w:p>
    <w:p w:rsidR="00A90141" w:rsidRDefault="00A90141"/>
    <w:p w:rsidR="00A90141" w:rsidRDefault="00A90141"/>
  </w:footnote>
  <w:footnote w:type="continuationSeparator" w:id="0">
    <w:p w:rsidR="00A90141" w:rsidRDefault="00A90141" w:rsidP="0068194B">
      <w:r>
        <w:continuationSeparator/>
      </w:r>
    </w:p>
    <w:p w:rsidR="00A90141" w:rsidRDefault="00A90141"/>
    <w:p w:rsidR="00A90141" w:rsidRDefault="00A90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EF1CCF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C1EDA" id="Straight Connector 5" o:spid="_x0000_s1026" alt="Header dividing line" style="position:absolute;z-index:-251658752;visibility:visible;mso-wrap-style:square;mso-width-percent:1000;mso-height-percent:0;mso-top-percent:173;mso-wrap-distance-left:9pt;mso-wrap-distance-top:.mm;mso-wrap-distance-right:9pt;mso-wrap-distance-bottom:.mm;mso-position-horizontal:center;mso-position-horizontal-relative:page;mso-position-vertical-relative:page;mso-width-percent:1000;mso-height-percent:0;mso-top-percent:173;mso-width-relative:page;mso-height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&#13;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98D3B5F"/>
    <w:multiLevelType w:val="hybridMultilevel"/>
    <w:tmpl w:val="3DDC8270"/>
    <w:lvl w:ilvl="0" w:tplc="CAAE15A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E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2419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539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AAE"/>
    <w:rsid w:val="002A1945"/>
    <w:rsid w:val="002B2958"/>
    <w:rsid w:val="002B3FC8"/>
    <w:rsid w:val="002D23C5"/>
    <w:rsid w:val="002D6137"/>
    <w:rsid w:val="002E133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67D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46E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DC5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3C3D"/>
    <w:rsid w:val="007042F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487B"/>
    <w:rsid w:val="00855B59"/>
    <w:rsid w:val="00860461"/>
    <w:rsid w:val="0086487C"/>
    <w:rsid w:val="0086750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57898"/>
    <w:rsid w:val="009650EA"/>
    <w:rsid w:val="0097790C"/>
    <w:rsid w:val="0098506E"/>
    <w:rsid w:val="009A44CE"/>
    <w:rsid w:val="009A7BD0"/>
    <w:rsid w:val="009B1582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014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0136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4B8E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0BF"/>
    <w:rsid w:val="00DE136D"/>
    <w:rsid w:val="00DE6534"/>
    <w:rsid w:val="00DF4D6C"/>
    <w:rsid w:val="00E01923"/>
    <w:rsid w:val="00E0395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1CCF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knf15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pierdomenic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A4106558A045FDBCA524117C700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5A2-7B00-422D-A82D-3EF41917ED0C}"/>
      </w:docPartPr>
      <w:docPartBody>
        <w:p w:rsidR="008F4E2C" w:rsidRDefault="00B8535F">
          <w:pPr>
            <w:pStyle w:val="68A4106558A045FDBCA524117C700EC6"/>
          </w:pPr>
          <w:r w:rsidRPr="00CF1A49">
            <w:t>Experience</w:t>
          </w:r>
        </w:p>
      </w:docPartBody>
    </w:docPart>
    <w:docPart>
      <w:docPartPr>
        <w:name w:val="F657B5E347CE433292B87DA43222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B1F7-DD69-431A-997A-DC9F29DEF059}"/>
      </w:docPartPr>
      <w:docPartBody>
        <w:p w:rsidR="008F4E2C" w:rsidRDefault="00B8535F">
          <w:pPr>
            <w:pStyle w:val="F657B5E347CE433292B87DA432220B84"/>
          </w:pPr>
          <w:r w:rsidRPr="00CF1A49">
            <w:t>Education</w:t>
          </w:r>
        </w:p>
      </w:docPartBody>
    </w:docPart>
    <w:docPart>
      <w:docPartPr>
        <w:name w:val="495AE0C1BF5D466CBFBC293A5BF21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493F-DD78-4AF4-A55B-E5CC300D790E}"/>
      </w:docPartPr>
      <w:docPartBody>
        <w:p w:rsidR="008F4E2C" w:rsidRDefault="00B8535F">
          <w:pPr>
            <w:pStyle w:val="495AE0C1BF5D466CBFBC293A5BF214B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35F"/>
    <w:rsid w:val="001341B6"/>
    <w:rsid w:val="003475CA"/>
    <w:rsid w:val="006633E3"/>
    <w:rsid w:val="008F4E2C"/>
    <w:rsid w:val="00B8535F"/>
    <w:rsid w:val="00C47509"/>
    <w:rsid w:val="00E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334D9A48264907BFE2BD9CB606E25B">
    <w:name w:val="D4334D9A48264907BFE2BD9CB606E25B"/>
    <w:rsid w:val="008F4E2C"/>
  </w:style>
  <w:style w:type="character" w:styleId="IntenseEmphasis">
    <w:name w:val="Intense Emphasis"/>
    <w:basedOn w:val="DefaultParagraphFont"/>
    <w:uiPriority w:val="2"/>
    <w:rsid w:val="008F4E2C"/>
    <w:rPr>
      <w:b/>
      <w:iCs/>
      <w:color w:val="262626" w:themeColor="text1" w:themeTint="D9"/>
    </w:rPr>
  </w:style>
  <w:style w:type="paragraph" w:customStyle="1" w:styleId="DF0748C29EAB472F9C216ABA33C27BCF">
    <w:name w:val="DF0748C29EAB472F9C216ABA33C27BCF"/>
    <w:rsid w:val="008F4E2C"/>
  </w:style>
  <w:style w:type="paragraph" w:customStyle="1" w:styleId="34163EF2DD484F58898BE0B68CE3DD1A">
    <w:name w:val="34163EF2DD484F58898BE0B68CE3DD1A"/>
    <w:rsid w:val="008F4E2C"/>
  </w:style>
  <w:style w:type="paragraph" w:customStyle="1" w:styleId="08A4A8C1633F4E09BF33E79573E69D26">
    <w:name w:val="08A4A8C1633F4E09BF33E79573E69D26"/>
    <w:rsid w:val="008F4E2C"/>
  </w:style>
  <w:style w:type="paragraph" w:customStyle="1" w:styleId="0B9B879FD17645A2A4715FCC737C49CB">
    <w:name w:val="0B9B879FD17645A2A4715FCC737C49CB"/>
    <w:rsid w:val="008F4E2C"/>
  </w:style>
  <w:style w:type="paragraph" w:customStyle="1" w:styleId="9B10715E8A6B4E40BB1A65804B9D7974">
    <w:name w:val="9B10715E8A6B4E40BB1A65804B9D7974"/>
    <w:rsid w:val="008F4E2C"/>
  </w:style>
  <w:style w:type="paragraph" w:customStyle="1" w:styleId="39033A55494B4D5EB851F6A62A6871B2">
    <w:name w:val="39033A55494B4D5EB851F6A62A6871B2"/>
    <w:rsid w:val="008F4E2C"/>
  </w:style>
  <w:style w:type="paragraph" w:customStyle="1" w:styleId="020F57B628D54E4995D26CB7DF36E4DD">
    <w:name w:val="020F57B628D54E4995D26CB7DF36E4DD"/>
    <w:rsid w:val="008F4E2C"/>
  </w:style>
  <w:style w:type="paragraph" w:customStyle="1" w:styleId="085E2B1F6EF34803999C49D312C5EE04">
    <w:name w:val="085E2B1F6EF34803999C49D312C5EE04"/>
    <w:rsid w:val="008F4E2C"/>
  </w:style>
  <w:style w:type="paragraph" w:customStyle="1" w:styleId="CB5A63BCD063474EB3F7AC912923D865">
    <w:name w:val="CB5A63BCD063474EB3F7AC912923D865"/>
    <w:rsid w:val="008F4E2C"/>
  </w:style>
  <w:style w:type="paragraph" w:customStyle="1" w:styleId="A0FFC7E94D034DDDA999E8583376E583">
    <w:name w:val="A0FFC7E94D034DDDA999E8583376E583"/>
    <w:rsid w:val="008F4E2C"/>
  </w:style>
  <w:style w:type="paragraph" w:customStyle="1" w:styleId="68A4106558A045FDBCA524117C700EC6">
    <w:name w:val="68A4106558A045FDBCA524117C700EC6"/>
    <w:rsid w:val="008F4E2C"/>
  </w:style>
  <w:style w:type="paragraph" w:customStyle="1" w:styleId="A7F89EEF2E1D41899925C3C953FBBF62">
    <w:name w:val="A7F89EEF2E1D41899925C3C953FBBF62"/>
    <w:rsid w:val="008F4E2C"/>
  </w:style>
  <w:style w:type="paragraph" w:customStyle="1" w:styleId="0FF29B6C0EB74F30A87AF6E8C8B2DBEC">
    <w:name w:val="0FF29B6C0EB74F30A87AF6E8C8B2DBEC"/>
    <w:rsid w:val="008F4E2C"/>
  </w:style>
  <w:style w:type="paragraph" w:customStyle="1" w:styleId="008F715F69E2416CAC06BE5C9FC446F4">
    <w:name w:val="008F715F69E2416CAC06BE5C9FC446F4"/>
    <w:rsid w:val="008F4E2C"/>
  </w:style>
  <w:style w:type="character" w:styleId="SubtleReference">
    <w:name w:val="Subtle Reference"/>
    <w:basedOn w:val="DefaultParagraphFont"/>
    <w:uiPriority w:val="10"/>
    <w:qFormat/>
    <w:rsid w:val="008F4E2C"/>
    <w:rPr>
      <w:b/>
      <w:caps w:val="0"/>
      <w:smallCaps/>
      <w:color w:val="595959" w:themeColor="text1" w:themeTint="A6"/>
    </w:rPr>
  </w:style>
  <w:style w:type="paragraph" w:customStyle="1" w:styleId="0A18315DBE82485AA58E20D26AB42A42">
    <w:name w:val="0A18315DBE82485AA58E20D26AB42A42"/>
    <w:rsid w:val="008F4E2C"/>
  </w:style>
  <w:style w:type="paragraph" w:customStyle="1" w:styleId="B41071F336E54562B92ECA0A35298A0D">
    <w:name w:val="B41071F336E54562B92ECA0A35298A0D"/>
    <w:rsid w:val="008F4E2C"/>
  </w:style>
  <w:style w:type="paragraph" w:customStyle="1" w:styleId="534A961DD6F94539BCBD6E536F523AA2">
    <w:name w:val="534A961DD6F94539BCBD6E536F523AA2"/>
    <w:rsid w:val="008F4E2C"/>
  </w:style>
  <w:style w:type="paragraph" w:customStyle="1" w:styleId="2728CAE3E84D44E4843BCDBD56AC8245">
    <w:name w:val="2728CAE3E84D44E4843BCDBD56AC8245"/>
    <w:rsid w:val="008F4E2C"/>
  </w:style>
  <w:style w:type="paragraph" w:customStyle="1" w:styleId="42C0916FD9EB4F38A5129AF8FD0FA7EB">
    <w:name w:val="42C0916FD9EB4F38A5129AF8FD0FA7EB"/>
    <w:rsid w:val="008F4E2C"/>
  </w:style>
  <w:style w:type="paragraph" w:customStyle="1" w:styleId="F7010E8D3D57438F9579BCEFB8B4D603">
    <w:name w:val="F7010E8D3D57438F9579BCEFB8B4D603"/>
    <w:rsid w:val="008F4E2C"/>
  </w:style>
  <w:style w:type="paragraph" w:customStyle="1" w:styleId="768CB6BF60F94A85A5F0F1B19492D231">
    <w:name w:val="768CB6BF60F94A85A5F0F1B19492D231"/>
    <w:rsid w:val="008F4E2C"/>
  </w:style>
  <w:style w:type="paragraph" w:customStyle="1" w:styleId="F657B5E347CE433292B87DA432220B84">
    <w:name w:val="F657B5E347CE433292B87DA432220B84"/>
    <w:rsid w:val="008F4E2C"/>
  </w:style>
  <w:style w:type="paragraph" w:customStyle="1" w:styleId="82BA8F27507C4FF78A5D73726E47C5D0">
    <w:name w:val="82BA8F27507C4FF78A5D73726E47C5D0"/>
    <w:rsid w:val="008F4E2C"/>
  </w:style>
  <w:style w:type="paragraph" w:customStyle="1" w:styleId="737C4671805A49AA9513B4023091CCC8">
    <w:name w:val="737C4671805A49AA9513B4023091CCC8"/>
    <w:rsid w:val="008F4E2C"/>
  </w:style>
  <w:style w:type="paragraph" w:customStyle="1" w:styleId="9B7DD277BEA446CFA5173FB71F249EE3">
    <w:name w:val="9B7DD277BEA446CFA5173FB71F249EE3"/>
    <w:rsid w:val="008F4E2C"/>
  </w:style>
  <w:style w:type="paragraph" w:customStyle="1" w:styleId="2D95FEAA07CB4513ABEB2F8AD4DE1BF8">
    <w:name w:val="2D95FEAA07CB4513ABEB2F8AD4DE1BF8"/>
    <w:rsid w:val="008F4E2C"/>
  </w:style>
  <w:style w:type="paragraph" w:customStyle="1" w:styleId="0A5A8792269B4F4F93CC0152C7B6EF66">
    <w:name w:val="0A5A8792269B4F4F93CC0152C7B6EF66"/>
    <w:rsid w:val="008F4E2C"/>
  </w:style>
  <w:style w:type="paragraph" w:customStyle="1" w:styleId="549FBD3338F04D66B02401707B7D8DA7">
    <w:name w:val="549FBD3338F04D66B02401707B7D8DA7"/>
    <w:rsid w:val="008F4E2C"/>
  </w:style>
  <w:style w:type="paragraph" w:customStyle="1" w:styleId="781AA2F07D44442CB7A0F4F96A5F5194">
    <w:name w:val="781AA2F07D44442CB7A0F4F96A5F5194"/>
    <w:rsid w:val="008F4E2C"/>
  </w:style>
  <w:style w:type="paragraph" w:customStyle="1" w:styleId="7BF193E54398445D86D88282AAE89732">
    <w:name w:val="7BF193E54398445D86D88282AAE89732"/>
    <w:rsid w:val="008F4E2C"/>
  </w:style>
  <w:style w:type="paragraph" w:customStyle="1" w:styleId="26C0EE91D2B649858DF5C8ED8FC7D4D3">
    <w:name w:val="26C0EE91D2B649858DF5C8ED8FC7D4D3"/>
    <w:rsid w:val="008F4E2C"/>
  </w:style>
  <w:style w:type="paragraph" w:customStyle="1" w:styleId="7B90EF09EA4046D9B66DB19365137B4A">
    <w:name w:val="7B90EF09EA4046D9B66DB19365137B4A"/>
    <w:rsid w:val="008F4E2C"/>
  </w:style>
  <w:style w:type="paragraph" w:customStyle="1" w:styleId="495AE0C1BF5D466CBFBC293A5BF214B1">
    <w:name w:val="495AE0C1BF5D466CBFBC293A5BF214B1"/>
    <w:rsid w:val="008F4E2C"/>
  </w:style>
  <w:style w:type="paragraph" w:customStyle="1" w:styleId="4D3D48EE59D5420091242C276C3829EE">
    <w:name w:val="4D3D48EE59D5420091242C276C3829EE"/>
    <w:rsid w:val="008F4E2C"/>
  </w:style>
  <w:style w:type="paragraph" w:customStyle="1" w:styleId="64CD24C3C8FB40D98A92F66F4A810600">
    <w:name w:val="64CD24C3C8FB40D98A92F66F4A810600"/>
    <w:rsid w:val="008F4E2C"/>
  </w:style>
  <w:style w:type="paragraph" w:customStyle="1" w:styleId="1C12088ED759462B99A8E51948B75FC4">
    <w:name w:val="1C12088ED759462B99A8E51948B75FC4"/>
    <w:rsid w:val="008F4E2C"/>
  </w:style>
  <w:style w:type="paragraph" w:customStyle="1" w:styleId="BFAE0836183B48F2B3CB17DFB5AA9965">
    <w:name w:val="BFAE0836183B48F2B3CB17DFB5AA9965"/>
    <w:rsid w:val="008F4E2C"/>
  </w:style>
  <w:style w:type="paragraph" w:customStyle="1" w:styleId="9F3D60355A964398926EE12B07A4EF58">
    <w:name w:val="9F3D60355A964398926EE12B07A4EF58"/>
    <w:rsid w:val="008F4E2C"/>
  </w:style>
  <w:style w:type="paragraph" w:customStyle="1" w:styleId="A748AFA0377E4C54871D465F11764DCD">
    <w:name w:val="A748AFA0377E4C54871D465F11764DCD"/>
    <w:rsid w:val="008F4E2C"/>
  </w:style>
  <w:style w:type="paragraph" w:customStyle="1" w:styleId="479737E5FE31483F9ECD7DECABF856F9">
    <w:name w:val="479737E5FE31483F9ECD7DECABF856F9"/>
    <w:rsid w:val="008F4E2C"/>
  </w:style>
  <w:style w:type="paragraph" w:customStyle="1" w:styleId="E8E7F1D6758D44178FCA60D79840B2F8">
    <w:name w:val="E8E7F1D6758D44178FCA60D79840B2F8"/>
    <w:rsid w:val="00B85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C:\Users\dpierdomenico\AppData\Roaming\Microsoft\Templates\Chronological Resume (Modern design).dotx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Pierdomenico</dc:creator>
  <cp:lastModifiedBy>Rahul Mehra</cp:lastModifiedBy>
  <cp:revision>2</cp:revision>
  <cp:lastPrinted>2018-08-29T17:50:00Z</cp:lastPrinted>
  <dcterms:created xsi:type="dcterms:W3CDTF">2019-01-23T18:26:00Z</dcterms:created>
  <dcterms:modified xsi:type="dcterms:W3CDTF">2019-01-23T18:26:00Z</dcterms:modified>
</cp:coreProperties>
</file>