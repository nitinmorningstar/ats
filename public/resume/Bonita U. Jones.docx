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E9E" w:rsidRDefault="00311B07">
      <w:pPr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</w:rPr>
        <w:t>Bonita U. Jones</w:t>
      </w:r>
    </w:p>
    <w:p w:rsidR="005A1E9E" w:rsidRDefault="00311B07">
      <w:pPr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Statesboro G</w:t>
      </w:r>
      <w:r>
        <w:rPr>
          <w:rFonts w:ascii="Calibri" w:hAnsi="Calibri" w:cs="Calibri"/>
          <w:b/>
          <w:bCs/>
          <w:sz w:val="24"/>
          <w:szCs w:val="24"/>
        </w:rPr>
        <w:t xml:space="preserve">A </w:t>
      </w:r>
      <w:r>
        <w:rPr>
          <w:rFonts w:ascii="Calibri" w:hAnsi="Calibri" w:cs="Calibri"/>
          <w:b/>
          <w:bCs/>
          <w:sz w:val="24"/>
          <w:szCs w:val="24"/>
        </w:rPr>
        <w:fldChar w:fldCharType="begin"/>
      </w:r>
      <w:r>
        <w:rPr>
          <w:rFonts w:ascii="Calibri" w:hAnsi="Calibri" w:cs="Calibri"/>
          <w:b/>
          <w:bCs/>
          <w:sz w:val="24"/>
          <w:szCs w:val="24"/>
        </w:rPr>
        <w:instrText xml:space="preserve"> HYPERLINK "mailto:30458|jonesbonita91@yahoo.com|912-253-2263" </w:instrText>
      </w:r>
      <w:r>
        <w:rPr>
          <w:rFonts w:ascii="Calibri" w:hAnsi="Calibri" w:cs="Calibri"/>
          <w:b/>
          <w:bCs/>
          <w:sz w:val="24"/>
          <w:szCs w:val="24"/>
        </w:rPr>
        <w:fldChar w:fldCharType="separate"/>
      </w:r>
      <w:r>
        <w:rPr>
          <w:rFonts w:ascii="Calibri" w:hAnsi="Calibri" w:cs="Calibri"/>
          <w:b/>
          <w:bCs/>
          <w:sz w:val="24"/>
          <w:szCs w:val="24"/>
        </w:rPr>
        <w:t>30458</w:t>
      </w:r>
    </w:p>
    <w:p w:rsidR="005A1E9E" w:rsidRDefault="00311B07">
      <w:pPr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jonesbonita91@yahoo.com</w:t>
      </w:r>
    </w:p>
    <w:p w:rsidR="005A1E9E" w:rsidRDefault="00311B07">
      <w:pPr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912-253-2263</w:t>
      </w:r>
      <w:r>
        <w:rPr>
          <w:rFonts w:ascii="Calibri" w:hAnsi="Calibri" w:cs="Calibri"/>
          <w:b/>
          <w:bCs/>
          <w:sz w:val="24"/>
          <w:szCs w:val="24"/>
        </w:rPr>
        <w:fldChar w:fldCharType="end"/>
      </w:r>
    </w:p>
    <w:p w:rsidR="005A1E9E" w:rsidRDefault="005A1E9E">
      <w:pPr>
        <w:pStyle w:val="ContactInfo"/>
        <w:rPr>
          <w:rFonts w:ascii="Calibri" w:hAnsi="Calibri" w:cs="Calibri"/>
        </w:rPr>
      </w:pPr>
    </w:p>
    <w:p w:rsidR="005A1E9E" w:rsidRDefault="00311B07">
      <w:pPr>
        <w:pStyle w:val="ContactInfo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Objective</w:t>
      </w:r>
    </w:p>
    <w:p w:rsidR="005A1E9E" w:rsidRDefault="005A1E9E">
      <w:pPr>
        <w:pStyle w:val="ContactInfo"/>
        <w:rPr>
          <w:rFonts w:ascii="Calibri" w:hAnsi="Calibri" w:cs="Calibri"/>
          <w:b/>
          <w:sz w:val="26"/>
          <w:szCs w:val="26"/>
        </w:rPr>
      </w:pPr>
    </w:p>
    <w:p w:rsidR="005A1E9E" w:rsidRDefault="00311B07">
      <w:pPr>
        <w:pStyle w:val="ContactInfo"/>
        <w:rPr>
          <w:rFonts w:ascii="Calibri" w:hAnsi="Calibri" w:cs="Calibri"/>
        </w:rPr>
      </w:pPr>
      <w:r>
        <w:rPr>
          <w:rFonts w:ascii="Calibri" w:hAnsi="Calibri" w:cs="Calibri"/>
        </w:rPr>
        <w:t xml:space="preserve">Looking forward to obtain a career in which job advancement and team work  is strongly </w:t>
      </w:r>
      <w:r>
        <w:rPr>
          <w:rFonts w:ascii="Calibri" w:hAnsi="Calibri" w:cs="Calibri"/>
        </w:rPr>
        <w:t>encouraged. An opportunity to showcase my abilities to learn quickly and multitask.</w:t>
      </w:r>
    </w:p>
    <w:p w:rsidR="005A1E9E" w:rsidRDefault="00311B07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819804518"/>
          <w:placeholder>
            <w:docPart w:val="D2AB0E187F4AE1439CB02261297B9983"/>
          </w:placeholder>
          <w:temporary/>
          <w:showingPlcHdr/>
          <w15:appearance w15:val="hidden"/>
        </w:sdtPr>
        <w:sdtEndPr/>
        <w:sdtContent>
          <w:r>
            <w:rPr>
              <w:rFonts w:ascii="Calibri" w:hAnsi="Calibri" w:cs="Calibri"/>
            </w:rPr>
            <w:t>Skills Summary</w:t>
          </w:r>
        </w:sdtContent>
      </w:sdt>
    </w:p>
    <w:p w:rsidR="005A1E9E" w:rsidRDefault="00311B07">
      <w:pPr>
        <w:pStyle w:val="ListParagraph1"/>
        <w:numPr>
          <w:ilvl w:val="0"/>
          <w:numId w:val="1"/>
        </w:numPr>
        <w:spacing w:after="180"/>
        <w:rPr>
          <w:rFonts w:ascii="Calibri" w:hAnsi="Calibri" w:cs="Calibri"/>
        </w:rPr>
      </w:pPr>
      <w:r>
        <w:rPr>
          <w:rFonts w:ascii="Calibri" w:hAnsi="Calibri" w:cs="Calibri"/>
        </w:rPr>
        <w:t>Forklift/Tugger</w:t>
      </w:r>
    </w:p>
    <w:p w:rsidR="005A1E9E" w:rsidRDefault="00311B07">
      <w:pPr>
        <w:pStyle w:val="ListParagraph1"/>
        <w:numPr>
          <w:ilvl w:val="0"/>
          <w:numId w:val="1"/>
        </w:numPr>
        <w:spacing w:after="180"/>
        <w:rPr>
          <w:rFonts w:ascii="Calibri" w:hAnsi="Calibri" w:cs="Calibri"/>
        </w:rPr>
      </w:pPr>
      <w:r>
        <w:rPr>
          <w:rFonts w:ascii="Calibri" w:hAnsi="Calibri" w:cs="Calibri"/>
        </w:rPr>
        <w:t>Microsoft Word</w:t>
      </w:r>
    </w:p>
    <w:p w:rsidR="005A1E9E" w:rsidRDefault="00311B07">
      <w:pPr>
        <w:pStyle w:val="ListParagraph1"/>
        <w:numPr>
          <w:ilvl w:val="0"/>
          <w:numId w:val="1"/>
        </w:numPr>
        <w:spacing w:after="180"/>
        <w:rPr>
          <w:rFonts w:ascii="Calibri" w:hAnsi="Calibri" w:cs="Calibri"/>
        </w:rPr>
      </w:pPr>
      <w:r>
        <w:rPr>
          <w:rFonts w:ascii="Calibri" w:hAnsi="Calibri" w:cs="Calibri"/>
        </w:rPr>
        <w:t>Excel</w:t>
      </w:r>
    </w:p>
    <w:p w:rsidR="005A1E9E" w:rsidRDefault="00311B07">
      <w:pPr>
        <w:pStyle w:val="ListParagraph1"/>
        <w:numPr>
          <w:ilvl w:val="0"/>
          <w:numId w:val="1"/>
        </w:numPr>
        <w:spacing w:after="180"/>
        <w:rPr>
          <w:rFonts w:ascii="Calibri" w:hAnsi="Calibri" w:cs="Calibri"/>
        </w:rPr>
      </w:pPr>
      <w:r>
        <w:rPr>
          <w:rFonts w:ascii="Calibri" w:hAnsi="Calibri" w:cs="Calibri"/>
        </w:rPr>
        <w:t>Customer Service</w:t>
      </w:r>
    </w:p>
    <w:p w:rsidR="005A1E9E" w:rsidRDefault="00311B07">
      <w:pPr>
        <w:pStyle w:val="ListParagraph1"/>
        <w:numPr>
          <w:ilvl w:val="0"/>
          <w:numId w:val="1"/>
        </w:numPr>
        <w:spacing w:after="180"/>
        <w:rPr>
          <w:rFonts w:ascii="Calibri" w:hAnsi="Calibri" w:cs="Calibri"/>
        </w:rPr>
      </w:pPr>
      <w:r>
        <w:rPr>
          <w:rFonts w:ascii="Calibri" w:hAnsi="Calibri" w:cs="Calibri"/>
        </w:rPr>
        <w:t>On Job Trainer</w:t>
      </w:r>
    </w:p>
    <w:p w:rsidR="005A1E9E" w:rsidRDefault="00311B07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1150367223"/>
          <w:placeholder>
            <w:docPart w:val="DE380CA6EBB05741A95DD848739A3164"/>
          </w:placeholder>
          <w:temporary/>
          <w:showingPlcHdr/>
          <w15:appearance w15:val="hidden"/>
        </w:sdtPr>
        <w:sdtEndPr/>
        <w:sdtContent>
          <w:r>
            <w:rPr>
              <w:rFonts w:ascii="Calibri" w:hAnsi="Calibri" w:cs="Calibri"/>
            </w:rPr>
            <w:t>Education</w:t>
          </w:r>
        </w:sdtContent>
      </w:sdt>
    </w:p>
    <w:p w:rsidR="005A1E9E" w:rsidRDefault="00311B07">
      <w:pPr>
        <w:rPr>
          <w:rFonts w:ascii="Calibri" w:hAnsi="Calibri" w:cs="Calibri"/>
        </w:rPr>
      </w:pPr>
      <w:r>
        <w:rPr>
          <w:rFonts w:ascii="Calibri" w:hAnsi="Calibri" w:cs="Calibri"/>
        </w:rPr>
        <w:t>Tattnall County High School|May2009</w:t>
      </w:r>
    </w:p>
    <w:p w:rsidR="005A1E9E" w:rsidRDefault="00311B07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617349259"/>
          <w:placeholder>
            <w:docPart w:val="99D994FBABBE0C4C9D41F188A281E802"/>
          </w:placeholder>
          <w:temporary/>
          <w:showingPlcHdr/>
          <w15:appearance w15:val="hidden"/>
        </w:sdtPr>
        <w:sdtEndPr/>
        <w:sdtContent>
          <w:r>
            <w:rPr>
              <w:rFonts w:ascii="Calibri" w:hAnsi="Calibri" w:cs="Calibri"/>
            </w:rPr>
            <w:t>Experience</w:t>
          </w:r>
        </w:sdtContent>
      </w:sdt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Savannah Regional Youth D</w:t>
      </w:r>
      <w:r>
        <w:rPr>
          <w:rFonts w:ascii="Calibri" w:hAnsi="Calibri" w:cs="Calibri"/>
          <w:b/>
          <w:bCs/>
        </w:rPr>
        <w:t>etention Center</w:t>
      </w: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Juvenile Correctional Officer</w:t>
      </w: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March2018-July2018 </w:t>
      </w:r>
    </w:p>
    <w:p w:rsidR="005A1E9E" w:rsidRDefault="005A1E9E">
      <w:pPr>
        <w:spacing w:after="0" w:line="240" w:lineRule="auto"/>
        <w:rPr>
          <w:rFonts w:ascii="Calibri" w:hAnsi="Calibri" w:cs="Calibri"/>
          <w:b/>
          <w:bCs/>
        </w:rPr>
      </w:pPr>
    </w:p>
    <w:p w:rsidR="005A1E9E" w:rsidRDefault="00311B07">
      <w:pPr>
        <w:pStyle w:val="ListParagraph1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Prevent escapes</w:t>
      </w:r>
    </w:p>
    <w:p w:rsidR="005A1E9E" w:rsidRDefault="00311B07">
      <w:pPr>
        <w:pStyle w:val="ListParagraph1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Protect the safety of the youth/staff</w:t>
      </w:r>
    </w:p>
    <w:p w:rsidR="005A1E9E" w:rsidRDefault="00311B07">
      <w:pPr>
        <w:pStyle w:val="ListParagraph1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Break up fights between youth</w:t>
      </w:r>
    </w:p>
    <w:p w:rsidR="005A1E9E" w:rsidRDefault="00311B07">
      <w:pPr>
        <w:pStyle w:val="ListParagraph1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Escort youth to Educational Classes</w:t>
      </w:r>
    </w:p>
    <w:p w:rsidR="005A1E9E" w:rsidRDefault="00311B07">
      <w:pPr>
        <w:pStyle w:val="ListParagraph1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Assist helping maintain sanitation of youth’s rooms daily</w:t>
      </w:r>
    </w:p>
    <w:p w:rsidR="005A1E9E" w:rsidRDefault="00311B07">
      <w:pPr>
        <w:pStyle w:val="ListParagraph1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Keep </w:t>
      </w:r>
      <w:r>
        <w:rPr>
          <w:rFonts w:ascii="Calibri" w:hAnsi="Calibri" w:cs="Calibri"/>
        </w:rPr>
        <w:t>work area and living unit clean at all times</w:t>
      </w:r>
    </w:p>
    <w:p w:rsidR="005A1E9E" w:rsidRDefault="00311B07">
      <w:pPr>
        <w:pStyle w:val="ListParagraph1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Monitor visitation </w:t>
      </w:r>
    </w:p>
    <w:p w:rsidR="005A1E9E" w:rsidRDefault="00311B07">
      <w:pPr>
        <w:pStyle w:val="ListParagraph1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Monitor youths behavior</w:t>
      </w:r>
    </w:p>
    <w:p w:rsidR="005A1E9E" w:rsidRDefault="00311B07">
      <w:pPr>
        <w:pStyle w:val="ListParagraph1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Zero Tolerance for bullying </w:t>
      </w:r>
    </w:p>
    <w:p w:rsidR="005A1E9E" w:rsidRDefault="00311B07">
      <w:pPr>
        <w:pStyle w:val="ListParagraph1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 policy and procedures </w:t>
      </w:r>
    </w:p>
    <w:p w:rsidR="005A1E9E" w:rsidRDefault="00311B07">
      <w:pPr>
        <w:pStyle w:val="ListParagraph1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Assist staff when youth are unruly or displaying violent/threatening behavior towards staff or other youth</w:t>
      </w:r>
    </w:p>
    <w:p w:rsidR="005A1E9E" w:rsidRDefault="005A1E9E">
      <w:pPr>
        <w:spacing w:after="0" w:line="240" w:lineRule="auto"/>
        <w:rPr>
          <w:rFonts w:ascii="Calibri" w:hAnsi="Calibri" w:cs="Calibri"/>
          <w:b/>
          <w:bCs/>
        </w:rPr>
      </w:pP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Viracon Inc</w:t>
      </w: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Support Tech/ Machine Operator/Forklift Utility</w:t>
      </w: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August2016-July2017</w:t>
      </w:r>
    </w:p>
    <w:p w:rsidR="005A1E9E" w:rsidRDefault="005A1E9E">
      <w:pPr>
        <w:spacing w:after="0" w:line="240" w:lineRule="auto"/>
        <w:rPr>
          <w:rFonts w:ascii="Calibri" w:hAnsi="Calibri" w:cs="Calibri"/>
          <w:b/>
          <w:bCs/>
        </w:rPr>
      </w:pP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Run clave machine using computer, formatted recipes, reading diagrams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Open and close clave machine manually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Drive racks of glass into clave with tugger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Read/use a tape measure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Basic math skills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Pass 100 Lb. lift test 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Fill in when Team Lead is absent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Fill in when coworkers are absent do their job as well as mine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Operate forklift and/or tugger when needed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Help the line or when I have down time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Reply and equipment issues 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Keep ar</w:t>
      </w:r>
      <w:r>
        <w:rPr>
          <w:rFonts w:ascii="Calibri" w:hAnsi="Calibri" w:cs="Calibri"/>
        </w:rPr>
        <w:t xml:space="preserve">ea clean at all times </w:t>
      </w:r>
    </w:p>
    <w:p w:rsidR="005A1E9E" w:rsidRDefault="00311B07">
      <w:pPr>
        <w:pStyle w:val="ListParagraph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Daily inspection and cleaning  of clave machine before/after work duties for the day </w:t>
      </w:r>
    </w:p>
    <w:p w:rsidR="005A1E9E" w:rsidRDefault="005A1E9E">
      <w:pPr>
        <w:rPr>
          <w:rFonts w:ascii="Calibri" w:hAnsi="Calibri" w:cs="Calibri"/>
        </w:rPr>
      </w:pP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Chicken Of The Sea</w:t>
      </w: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Lion Feeder</w:t>
      </w: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May2016-August2016</w:t>
      </w:r>
    </w:p>
    <w:p w:rsidR="005A1E9E" w:rsidRDefault="005A1E9E">
      <w:pPr>
        <w:spacing w:after="0" w:line="240" w:lineRule="auto"/>
        <w:rPr>
          <w:rFonts w:ascii="Calibri" w:hAnsi="Calibri" w:cs="Calibri"/>
          <w:b/>
          <w:bCs/>
        </w:rPr>
      </w:pPr>
    </w:p>
    <w:p w:rsidR="005A1E9E" w:rsidRDefault="00311B07">
      <w:pPr>
        <w:pStyle w:val="ListParagraph1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Feed tuna loin into machine from conveyor belt</w:t>
      </w:r>
    </w:p>
    <w:p w:rsidR="005A1E9E" w:rsidRDefault="00311B07">
      <w:pPr>
        <w:pStyle w:val="ListParagraph1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Keep work area and conveyer belt as clean as </w:t>
      </w:r>
      <w:r>
        <w:rPr>
          <w:rFonts w:ascii="Calibri" w:hAnsi="Calibri" w:cs="Calibri"/>
        </w:rPr>
        <w:t>possible before and after shift</w:t>
      </w:r>
    </w:p>
    <w:p w:rsidR="005A1E9E" w:rsidRDefault="00311B07">
      <w:pPr>
        <w:pStyle w:val="ListParagraph1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Keep hands clean at all times</w:t>
      </w:r>
    </w:p>
    <w:p w:rsidR="005A1E9E" w:rsidRDefault="00311B07">
      <w:pPr>
        <w:pStyle w:val="ListParagraph1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 gaps while feeding the loin into the canning machine</w:t>
      </w:r>
    </w:p>
    <w:p w:rsidR="005A1E9E" w:rsidRDefault="00311B07">
      <w:pPr>
        <w:pStyle w:val="ListParagraph1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Assisted others when short staffed</w:t>
      </w:r>
    </w:p>
    <w:p w:rsidR="005A1E9E" w:rsidRDefault="00311B07">
      <w:pPr>
        <w:pStyle w:val="ListParagraph1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Quality control </w:t>
      </w:r>
    </w:p>
    <w:p w:rsidR="005A1E9E" w:rsidRDefault="005A1E9E">
      <w:pPr>
        <w:rPr>
          <w:rFonts w:ascii="Calibri" w:hAnsi="Calibri" w:cs="Calibri"/>
        </w:rPr>
      </w:pP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Rogers State Prison </w:t>
      </w: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Correctional Officer</w:t>
      </w: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July2010-September2015</w:t>
      </w:r>
    </w:p>
    <w:p w:rsidR="005A1E9E" w:rsidRDefault="005A1E9E">
      <w:pPr>
        <w:spacing w:after="0" w:line="240" w:lineRule="auto"/>
        <w:rPr>
          <w:rFonts w:ascii="Calibri" w:hAnsi="Calibri" w:cs="Calibri"/>
          <w:b/>
          <w:bCs/>
        </w:rPr>
      </w:pP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Prevent </w:t>
      </w:r>
      <w:r>
        <w:rPr>
          <w:rFonts w:ascii="Calibri" w:hAnsi="Calibri" w:cs="Calibri"/>
        </w:rPr>
        <w:t>escapes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Protect the public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Maintain accountability of inmates at all times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Physically and visually inspect inmates and their living units, recreational yards, and personal property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Maintain visual surveillance of prison ground line by camera, foot, and rov</w:t>
      </w:r>
      <w:r>
        <w:rPr>
          <w:rFonts w:ascii="Calibri" w:hAnsi="Calibri" w:cs="Calibri"/>
        </w:rPr>
        <w:t xml:space="preserve">er vehicle 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Security check every 30minutes 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Insure inmates go to assigned work details, class, appointments, store call, library 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Inmates should be properly dressed entering and exiting living areas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Monitor visitation 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 P.O.S.T certification 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Maint</w:t>
      </w:r>
      <w:r>
        <w:rPr>
          <w:rFonts w:ascii="Calibri" w:hAnsi="Calibri" w:cs="Calibri"/>
        </w:rPr>
        <w:t xml:space="preserve">ain Fire Arms certification 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Answer phone calls, transfer calls, take messages 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Assist in restraining violent and unruly inmates</w:t>
      </w:r>
    </w:p>
    <w:p w:rsidR="005A1E9E" w:rsidRDefault="00311B07">
      <w:pPr>
        <w:pStyle w:val="ListParagraph1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Always be visual and monitor inmates behavior at all times </w:t>
      </w:r>
    </w:p>
    <w:p w:rsidR="005A1E9E" w:rsidRDefault="005A1E9E">
      <w:pPr>
        <w:rPr>
          <w:rFonts w:ascii="Calibri" w:hAnsi="Calibri" w:cs="Calibri"/>
        </w:rPr>
      </w:pPr>
    </w:p>
    <w:p w:rsidR="005A1E9E" w:rsidRDefault="005A1E9E">
      <w:pPr>
        <w:spacing w:after="0" w:line="240" w:lineRule="auto"/>
        <w:rPr>
          <w:rFonts w:ascii="Calibri" w:hAnsi="Calibri" w:cs="Calibri"/>
          <w:b/>
          <w:bCs/>
        </w:rPr>
      </w:pP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Hills Shopping Center</w:t>
      </w: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Cashier/Stocker </w:t>
      </w:r>
    </w:p>
    <w:p w:rsidR="005A1E9E" w:rsidRDefault="00311B07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May2006-April2009</w:t>
      </w:r>
    </w:p>
    <w:p w:rsidR="005A1E9E" w:rsidRDefault="005A1E9E">
      <w:pPr>
        <w:spacing w:after="0" w:line="240" w:lineRule="auto"/>
        <w:rPr>
          <w:rFonts w:ascii="Calibri" w:hAnsi="Calibri" w:cs="Calibri"/>
          <w:b/>
          <w:bCs/>
        </w:rPr>
      </w:pPr>
    </w:p>
    <w:p w:rsidR="005A1E9E" w:rsidRDefault="00311B07">
      <w:pPr>
        <w:pStyle w:val="ListParagraph1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Keep work area clean</w:t>
      </w:r>
    </w:p>
    <w:p w:rsidR="005A1E9E" w:rsidRDefault="00311B07">
      <w:pPr>
        <w:pStyle w:val="ListParagraph1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Assist customers with finding or returning items</w:t>
      </w:r>
    </w:p>
    <w:p w:rsidR="005A1E9E" w:rsidRDefault="00311B07">
      <w:pPr>
        <w:pStyle w:val="ListParagraph1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Greet every customer</w:t>
      </w:r>
    </w:p>
    <w:p w:rsidR="005A1E9E" w:rsidRDefault="00311B07">
      <w:pPr>
        <w:pStyle w:val="ListParagraph1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Accountability for all money transactions </w:t>
      </w:r>
    </w:p>
    <w:p w:rsidR="005A1E9E" w:rsidRDefault="00311B07">
      <w:pPr>
        <w:pStyle w:val="ListParagraph1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Open and close store</w:t>
      </w:r>
    </w:p>
    <w:p w:rsidR="005A1E9E" w:rsidRDefault="005A1E9E">
      <w:pPr>
        <w:ind w:left="360"/>
        <w:rPr>
          <w:rFonts w:ascii="Calibri" w:hAnsi="Calibri" w:cs="Calibri"/>
        </w:rPr>
      </w:pPr>
    </w:p>
    <w:p w:rsidR="005A1E9E" w:rsidRDefault="005A1E9E">
      <w:pPr>
        <w:ind w:left="360"/>
        <w:rPr>
          <w:rFonts w:ascii="Calibri" w:hAnsi="Calibri" w:cs="Calibri"/>
        </w:rPr>
      </w:pPr>
    </w:p>
    <w:sectPr w:rsidR="005A1E9E">
      <w:footerReference w:type="default" r:id="rId8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B07" w:rsidRDefault="00311B07">
      <w:pPr>
        <w:spacing w:after="0" w:line="240" w:lineRule="auto"/>
      </w:pPr>
      <w:r>
        <w:separator/>
      </w:r>
    </w:p>
  </w:endnote>
  <w:endnote w:type="continuationSeparator" w:id="0">
    <w:p w:rsidR="00311B07" w:rsidRDefault="0031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SimSu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</w:sdtPr>
    <w:sdtEndPr/>
    <w:sdtContent>
      <w:p w:rsidR="005A1E9E" w:rsidRDefault="00311B07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B07" w:rsidRDefault="00311B07">
      <w:pPr>
        <w:spacing w:after="0" w:line="240" w:lineRule="auto"/>
      </w:pPr>
      <w:r>
        <w:separator/>
      </w:r>
    </w:p>
  </w:footnote>
  <w:footnote w:type="continuationSeparator" w:id="0">
    <w:p w:rsidR="00311B07" w:rsidRDefault="0031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0B1"/>
    <w:multiLevelType w:val="multilevel"/>
    <w:tmpl w:val="01DE40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43CEE"/>
    <w:multiLevelType w:val="multilevel"/>
    <w:tmpl w:val="2BC43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2FB"/>
    <w:multiLevelType w:val="multilevel"/>
    <w:tmpl w:val="3D4822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3149F"/>
    <w:multiLevelType w:val="multilevel"/>
    <w:tmpl w:val="59F314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2999"/>
    <w:multiLevelType w:val="multilevel"/>
    <w:tmpl w:val="670329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965EE"/>
    <w:multiLevelType w:val="multilevel"/>
    <w:tmpl w:val="75D96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ED"/>
    <w:rsid w:val="00006C93"/>
    <w:rsid w:val="00043169"/>
    <w:rsid w:val="00167DAB"/>
    <w:rsid w:val="00177819"/>
    <w:rsid w:val="001B7083"/>
    <w:rsid w:val="001E36FE"/>
    <w:rsid w:val="0022393B"/>
    <w:rsid w:val="0022665E"/>
    <w:rsid w:val="00235AD7"/>
    <w:rsid w:val="002B28F5"/>
    <w:rsid w:val="002E487C"/>
    <w:rsid w:val="00307C5C"/>
    <w:rsid w:val="00311B07"/>
    <w:rsid w:val="00323320"/>
    <w:rsid w:val="004201ED"/>
    <w:rsid w:val="004E111D"/>
    <w:rsid w:val="00547D55"/>
    <w:rsid w:val="005A1E9E"/>
    <w:rsid w:val="005C19C2"/>
    <w:rsid w:val="005C7441"/>
    <w:rsid w:val="00692561"/>
    <w:rsid w:val="00726EB9"/>
    <w:rsid w:val="007620E2"/>
    <w:rsid w:val="00771362"/>
    <w:rsid w:val="007943D9"/>
    <w:rsid w:val="008D526D"/>
    <w:rsid w:val="00930F35"/>
    <w:rsid w:val="00995EEC"/>
    <w:rsid w:val="00A16E0A"/>
    <w:rsid w:val="00A82B9A"/>
    <w:rsid w:val="00A93397"/>
    <w:rsid w:val="00AA5D81"/>
    <w:rsid w:val="00B67340"/>
    <w:rsid w:val="00B81F2C"/>
    <w:rsid w:val="00BB7D1C"/>
    <w:rsid w:val="00C17D73"/>
    <w:rsid w:val="00C75A5A"/>
    <w:rsid w:val="00D31097"/>
    <w:rsid w:val="00DA290A"/>
    <w:rsid w:val="00DF315C"/>
    <w:rsid w:val="00E31C4A"/>
    <w:rsid w:val="00E45883"/>
    <w:rsid w:val="00E674B4"/>
    <w:rsid w:val="00E90F6A"/>
    <w:rsid w:val="00ED0E9C"/>
    <w:rsid w:val="00FA0F6F"/>
    <w:rsid w:val="0DFD5FAD"/>
    <w:rsid w:val="49E67346"/>
    <w:rsid w:val="54D71FBE"/>
    <w:rsid w:val="580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DD531D-29B0-6C4B-9591-C505D3FE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0" w:line="288" w:lineRule="auto"/>
    </w:pPr>
    <w:rPr>
      <w:color w:val="4B3A2E" w:themeColor="text2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paragraph" w:styleId="Title">
    <w:name w:val="Title"/>
    <w:basedOn w:val="Normal"/>
    <w:link w:val="TitleChar"/>
    <w:uiPriority w:val="10"/>
    <w:unhideWhenUsed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3D859C" w:themeColor="hyperlink"/>
      <w:u w:val="single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</w:rPr>
  </w:style>
  <w:style w:type="character" w:customStyle="1" w:styleId="TitleChar">
    <w:name w:val="Title Char"/>
    <w:basedOn w:val="DefaultParagraphFont"/>
    <w:link w:val="Title"/>
    <w:uiPriority w:val="10"/>
    <w:semiHidden/>
    <w:qFormat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b/>
      <w:spacing w:val="21"/>
      <w:sz w:val="2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b/>
      <w:spacing w:val="21"/>
      <w:sz w:val="26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paragraph" w:customStyle="1" w:styleId="Quote1">
    <w:name w:val="Quote1"/>
    <w:basedOn w:val="Normal"/>
    <w:next w:val="Normal"/>
    <w:link w:val="QuoteChar"/>
    <w:uiPriority w:val="29"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1"/>
    <w:uiPriority w:val="29"/>
    <w:semiHidden/>
    <w:qFormat/>
    <w:rPr>
      <w:i/>
      <w:iCs/>
      <w:sz w:val="32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1"/>
    <w:uiPriority w:val="30"/>
    <w:semiHidden/>
    <w:qFormat/>
    <w:rPr>
      <w:b/>
      <w:i/>
      <w:iCs/>
      <w:sz w:val="32"/>
    </w:rPr>
  </w:style>
  <w:style w:type="character" w:customStyle="1" w:styleId="SubtleReference1">
    <w:name w:val="Subtle Reference1"/>
    <w:basedOn w:val="DefaultParagraphFont"/>
    <w:uiPriority w:val="31"/>
    <w:unhideWhenUsed/>
    <w:qFormat/>
    <w:rPr>
      <w:caps/>
      <w:color w:val="4B3A2E" w:themeColor="text2"/>
    </w:rPr>
  </w:style>
  <w:style w:type="character" w:customStyle="1" w:styleId="IntenseReference1">
    <w:name w:val="Intense Reference1"/>
    <w:basedOn w:val="DefaultParagraphFont"/>
    <w:uiPriority w:val="32"/>
    <w:unhideWhenUsed/>
    <w:qFormat/>
    <w:rPr>
      <w:b/>
      <w:bCs/>
      <w:i/>
      <w:caps/>
      <w:color w:val="4B3A2E" w:themeColor="text2"/>
      <w:spacing w:val="0"/>
    </w:rPr>
  </w:style>
  <w:style w:type="character" w:customStyle="1" w:styleId="BookTitle1">
    <w:name w:val="Book Title1"/>
    <w:basedOn w:val="DefaultParagraphFont"/>
    <w:uiPriority w:val="33"/>
    <w:unhideWhenUsed/>
    <w:qFormat/>
    <w:rPr>
      <w:bCs/>
      <w:iCs/>
      <w:spacing w:val="0"/>
      <w:u w:val="single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customStyle="1" w:styleId="SubtleEmphasis1">
    <w:name w:val="Subtle Emphasis1"/>
    <w:basedOn w:val="DefaultParagraphFont"/>
    <w:uiPriority w:val="19"/>
    <w:unhideWhenUsed/>
    <w:qFormat/>
    <w:rPr>
      <w:i/>
      <w:iCs/>
      <w:color w:val="4B3A2E" w:themeColor="text2"/>
    </w:rPr>
  </w:style>
  <w:style w:type="character" w:customStyle="1" w:styleId="IntenseEmphasis1">
    <w:name w:val="Intense Emphasis1"/>
    <w:basedOn w:val="DefaultParagraphFont"/>
    <w:uiPriority w:val="21"/>
    <w:unhideWhenUsed/>
    <w:qFormat/>
    <w:rPr>
      <w:b/>
      <w:i/>
      <w:iCs/>
      <w:color w:val="4B3A2E" w:themeColor="text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ListParagraph1">
    <w:name w:val="List Paragraph1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qFormat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\Downloads\%7bCBB68E4E-2A11-2946-AAFE-8C9ADB4D657D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AB0E187F4AE1439CB02261297B9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2DE49-F916-F24E-AD26-0261F098472C}"/>
      </w:docPartPr>
      <w:docPartBody>
        <w:p w:rsidR="000A1EE7" w:rsidRDefault="008A362F">
          <w:pPr>
            <w:pStyle w:val="D2AB0E187F4AE1439CB02261297B9983"/>
          </w:pPr>
          <w:r>
            <w:t>Skills Summary</w:t>
          </w:r>
        </w:p>
      </w:docPartBody>
    </w:docPart>
    <w:docPart>
      <w:docPartPr>
        <w:name w:val="DE380CA6EBB05741A95DD848739A3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22D37-E5EB-A24A-A51C-13DE7C12219C}"/>
      </w:docPartPr>
      <w:docPartBody>
        <w:p w:rsidR="000A1EE7" w:rsidRDefault="008A362F">
          <w:pPr>
            <w:pStyle w:val="DE380CA6EBB05741A95DD848739A3164"/>
          </w:pPr>
          <w:r>
            <w:t>Education</w:t>
          </w:r>
        </w:p>
      </w:docPartBody>
    </w:docPart>
    <w:docPart>
      <w:docPartPr>
        <w:name w:val="99D994FBABBE0C4C9D41F188A281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34304-9591-1B45-A2C5-99CEF8F2F2BD}"/>
      </w:docPartPr>
      <w:docPartBody>
        <w:p w:rsidR="000A1EE7" w:rsidRDefault="008A362F">
          <w:pPr>
            <w:pStyle w:val="99D994FBABBE0C4C9D41F188A281E80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SimSu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EC"/>
    <w:rsid w:val="000A1EE7"/>
    <w:rsid w:val="005745EC"/>
    <w:rsid w:val="008A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A54450219A3E498F0B99DA3B2ACE15">
    <w:name w:val="E8A54450219A3E498F0B99DA3B2ACE15"/>
    <w:rPr>
      <w:sz w:val="22"/>
      <w:szCs w:val="22"/>
      <w:lang w:val="en-US"/>
    </w:rPr>
  </w:style>
  <w:style w:type="paragraph" w:customStyle="1" w:styleId="3DD541234CA8264D927B5CE92CFBA584">
    <w:name w:val="3DD541234CA8264D927B5CE92CFBA584"/>
    <w:qFormat/>
    <w:rPr>
      <w:sz w:val="22"/>
      <w:szCs w:val="22"/>
      <w:lang w:val="en-US"/>
    </w:rPr>
  </w:style>
  <w:style w:type="paragraph" w:customStyle="1" w:styleId="D2AB0E187F4AE1439CB02261297B9983">
    <w:name w:val="D2AB0E187F4AE1439CB02261297B9983"/>
    <w:qFormat/>
    <w:rPr>
      <w:sz w:val="22"/>
      <w:szCs w:val="22"/>
      <w:lang w:val="en-US"/>
    </w:rPr>
  </w:style>
  <w:style w:type="paragraph" w:customStyle="1" w:styleId="AA4FAE82BA4E3247BA68724C6ED421A1">
    <w:name w:val="AA4FAE82BA4E3247BA68724C6ED421A1"/>
    <w:rPr>
      <w:sz w:val="22"/>
      <w:szCs w:val="22"/>
      <w:lang w:val="en-US"/>
    </w:rPr>
  </w:style>
  <w:style w:type="paragraph" w:customStyle="1" w:styleId="DE380CA6EBB05741A95DD848739A3164">
    <w:name w:val="DE380CA6EBB05741A95DD848739A3164"/>
    <w:qFormat/>
    <w:rPr>
      <w:sz w:val="22"/>
      <w:szCs w:val="22"/>
      <w:lang w:val="en-US"/>
    </w:rPr>
  </w:style>
  <w:style w:type="paragraph" w:customStyle="1" w:styleId="4969FF4BFE54B34FB9DF030FC909FFA8">
    <w:name w:val="4969FF4BFE54B34FB9DF030FC909FFA8"/>
    <w:qFormat/>
    <w:rPr>
      <w:sz w:val="22"/>
      <w:szCs w:val="22"/>
      <w:lang w:val="en-US"/>
    </w:rPr>
  </w:style>
  <w:style w:type="paragraph" w:customStyle="1" w:styleId="D502EB56459A4B45BA143F2F55FA2433">
    <w:name w:val="D502EB56459A4B45BA143F2F55FA2433"/>
    <w:rPr>
      <w:sz w:val="22"/>
      <w:szCs w:val="22"/>
      <w:lang w:val="en-US"/>
    </w:rPr>
  </w:style>
  <w:style w:type="paragraph" w:customStyle="1" w:styleId="99D994FBABBE0C4C9D41F188A281E802">
    <w:name w:val="99D994FBABBE0C4C9D41F188A281E802"/>
    <w:rPr>
      <w:sz w:val="22"/>
      <w:szCs w:val="22"/>
      <w:lang w:val="en-US"/>
    </w:rPr>
  </w:style>
  <w:style w:type="paragraph" w:customStyle="1" w:styleId="63D0D53F975EDA4DA9283FB873F6B157">
    <w:name w:val="63D0D53F975EDA4DA9283FB873F6B157"/>
    <w:rPr>
      <w:sz w:val="22"/>
      <w:szCs w:val="22"/>
      <w:lang w:val="en-US"/>
    </w:rPr>
  </w:style>
  <w:style w:type="paragraph" w:customStyle="1" w:styleId="0630D1370DECA34AB5946571D13FA12E">
    <w:name w:val="0630D1370DECA34AB5946571D13FA12E"/>
    <w:rPr>
      <w:sz w:val="22"/>
      <w:szCs w:val="22"/>
      <w:lang w:val="en-US"/>
    </w:rPr>
  </w:style>
  <w:style w:type="paragraph" w:customStyle="1" w:styleId="E98E4982DD2F244B8128DBFB7F2AAC5E">
    <w:name w:val="E98E4982DD2F244B8128DBFB7F2AAC5E"/>
    <w:rPr>
      <w:sz w:val="22"/>
      <w:szCs w:val="22"/>
      <w:lang w:val="en-US"/>
    </w:rPr>
  </w:style>
  <w:style w:type="paragraph" w:customStyle="1" w:styleId="757144F5797A3741AF5C537D4DB812C1">
    <w:name w:val="757144F5797A3741AF5C537D4DB812C1"/>
    <w:rPr>
      <w:sz w:val="22"/>
      <w:szCs w:val="22"/>
      <w:lang w:val="en-US"/>
    </w:rPr>
  </w:style>
  <w:style w:type="paragraph" w:customStyle="1" w:styleId="9F8459C44B4A9B4BB98055EEAD702294">
    <w:name w:val="9F8459C44B4A9B4BB98055EEAD702294"/>
    <w:rPr>
      <w:sz w:val="22"/>
      <w:szCs w:val="22"/>
      <w:lang w:val="en-US"/>
    </w:rPr>
  </w:style>
  <w:style w:type="paragraph" w:customStyle="1" w:styleId="C1143A002524E340BEC8AA86DB5B34C4">
    <w:name w:val="C1143A002524E340BEC8AA86DB5B34C4"/>
    <w:qFormat/>
    <w:rPr>
      <w:sz w:val="22"/>
      <w:szCs w:val="22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C:\Users\admin\Downloads\{CBB68E4E-2A11-2946-AAFE-8C9ADB4D657D}tf16392120.dotx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Bonita Jones</dc:creator>
  <cp:lastModifiedBy>Rahul Mehra</cp:lastModifiedBy>
  <cp:revision>2</cp:revision>
  <dcterms:created xsi:type="dcterms:W3CDTF">2018-08-29T15:40:00Z</dcterms:created>
  <dcterms:modified xsi:type="dcterms:W3CDTF">2018-08-29T15:40:00Z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